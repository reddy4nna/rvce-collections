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EA11D" w14:textId="77777777" w:rsidR="00275274" w:rsidRDefault="00000000">
      <w:pPr>
        <w:pStyle w:val="Heading2"/>
      </w:pPr>
      <w:r>
        <w:t>Question 01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275274" w14:paraId="6C071DF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7D284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ಪ್ರತಿಯೊಂದು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ಭಾಷೆಗೂ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ತನ್ನದೇ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ಆದ</w:t>
            </w:r>
            <w:r>
              <w:t xml:space="preserve"> ................................... </w:t>
            </w:r>
            <w:r>
              <w:rPr>
                <w:rFonts w:cs="Nirmala UI" w:hint="cs"/>
                <w:cs/>
                <w:lang w:bidi="kn-IN"/>
              </w:rPr>
              <w:t>ಇದೆ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73EAE5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742F43D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59792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C36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359DC63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B9AF3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44D7E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345DDE1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CA3E78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B3930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71786EF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E4D76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8E5C50" w14:textId="77777777" w:rsidR="00275274" w:rsidRDefault="00275274">
            <w:pPr>
              <w:pStyle w:val="Cell"/>
            </w:pPr>
          </w:p>
        </w:tc>
      </w:tr>
      <w:tr w:rsidR="00275274" w14:paraId="2FAA1D3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459D9F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BCB6E6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18319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CF4580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6D58E5A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30698E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4E2F7F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ಸಂಸಾರ</w:t>
            </w:r>
            <w:r>
              <w:t>-</w:t>
            </w:r>
            <w:r>
              <w:rPr>
                <w:rFonts w:cs="Nirmala UI" w:hint="cs"/>
                <w:cs/>
                <w:lang w:bidi="kn-IN"/>
              </w:rPr>
              <w:t>ಜೀವನ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0FCD8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70BEEA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15D7A90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039C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53A9F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ಸಂಸ್ಕೃತಿ</w:t>
            </w:r>
            <w:r>
              <w:t>-</w:t>
            </w:r>
            <w:r>
              <w:rPr>
                <w:rFonts w:cs="Nirmala UI" w:hint="cs"/>
                <w:cs/>
                <w:lang w:bidi="kn-IN"/>
              </w:rPr>
              <w:t>ಪರಂಪರೆ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6A97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14EC5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0A0E26B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CDDCC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55839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ಜಾಗತಿಕ</w:t>
            </w:r>
            <w:r>
              <w:t>-</w:t>
            </w:r>
            <w:r>
              <w:rPr>
                <w:rFonts w:cs="Nirmala UI" w:hint="cs"/>
                <w:cs/>
                <w:lang w:bidi="kn-IN"/>
              </w:rPr>
              <w:t>ಶೈಕ್ಷಣಿಕ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A5552E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C170B9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CF60C7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065EA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82B2A0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B7E31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4DE03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76FC27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499A08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70C75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5BF6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C45D4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6583163B" w14:textId="77777777" w:rsidR="00275274" w:rsidRDefault="00000000">
      <w:pPr>
        <w:pStyle w:val="Heading2"/>
      </w:pPr>
      <w:r>
        <w:t>Question 0</w:t>
      </w:r>
      <w:r>
        <w:rPr>
          <w:lang w:val="en-US"/>
        </w:rPr>
        <w:t>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275274" w14:paraId="0240F14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F8C393" w14:textId="77777777" w:rsidR="00275274" w:rsidRDefault="00000000">
            <w:pPr>
              <w:pStyle w:val="Cell"/>
            </w:pPr>
            <w:r>
              <w:t>........................</w:t>
            </w:r>
            <w:r>
              <w:rPr>
                <w:rFonts w:cs="Nirmala UI" w:hint="cs"/>
                <w:cs/>
                <w:lang w:bidi="kn-IN"/>
              </w:rPr>
              <w:t>ಆಡಳಿತ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ಭಾಷೆಯಾದರೆ</w:t>
            </w:r>
            <w:r>
              <w:t xml:space="preserve">, </w:t>
            </w:r>
            <w:r>
              <w:rPr>
                <w:rFonts w:cs="Nirmala UI" w:hint="cs"/>
                <w:cs/>
                <w:lang w:bidi="kn-IN"/>
              </w:rPr>
              <w:t>ಜನರ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ವ್ಯವಹಾರ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ನಾಡಿನ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ಅಭಿವೃದ್ಧಿ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ಕ್ಷಿಪ್ರಗತಿಯಲ್ಲಿ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ಸಾಗುತ್ತದೆ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73DF0F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236EDBA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51ECA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AF7BC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5FE0AAF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EDBFAD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F5585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54D74E3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B3219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DD2A8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5DEE10D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1B135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834CB" w14:textId="77777777" w:rsidR="00275274" w:rsidRDefault="00275274">
            <w:pPr>
              <w:pStyle w:val="Cell"/>
            </w:pPr>
          </w:p>
        </w:tc>
      </w:tr>
      <w:tr w:rsidR="00275274" w14:paraId="3F845DBF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99BD8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AC71BB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3D89E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E9FC64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57AAFF5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0D44EC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9F817" w14:textId="77777777" w:rsidR="00275274" w:rsidRDefault="00000000">
            <w:pPr>
              <w:pStyle w:val="Cell"/>
              <w:ind w:left="0"/>
            </w:pPr>
            <w:r>
              <w:rPr>
                <w:rFonts w:cs="Nirmala UI" w:hint="cs"/>
                <w:cs/>
                <w:lang w:bidi="kn-IN"/>
              </w:rPr>
              <w:t>ಆಡುಭಾಷೆ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F427A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61E09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10D0DC1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12455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AA579" w14:textId="77777777" w:rsidR="00275274" w:rsidRDefault="00000000">
            <w:pPr>
              <w:pStyle w:val="Cell"/>
              <w:ind w:left="0"/>
            </w:pPr>
            <w:r>
              <w:rPr>
                <w:rFonts w:cs="Nirmala UI" w:hint="cs"/>
                <w:cs/>
                <w:lang w:bidi="kn-IN"/>
              </w:rPr>
              <w:t>ನಾಡಭಾಷೆ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AAD36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CAB9F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7883FF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906FF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E42E7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ದೇಶಭಾಷೆ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9385D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041437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029F53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A091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ACF6E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48B46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1FCDE1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39B5EB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B1664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E3C3E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9D517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0A088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3A8C8B9C" w14:textId="77777777" w:rsidR="00275274" w:rsidRDefault="00000000">
      <w:pPr>
        <w:pStyle w:val="Heading2"/>
      </w:pPr>
      <w:r>
        <w:t>Question 0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275274" w14:paraId="7426D91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4BB4F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ಗುರು</w:t>
            </w:r>
            <w:r>
              <w:t xml:space="preserve">, </w:t>
            </w:r>
            <w:r>
              <w:rPr>
                <w:rFonts w:cs="Nirmala UI" w:hint="cs"/>
                <w:cs/>
                <w:lang w:bidi="kn-IN"/>
              </w:rPr>
              <w:t>ಲಿಂಗ</w:t>
            </w:r>
            <w:r>
              <w:t xml:space="preserve"> , </w:t>
            </w:r>
            <w:r>
              <w:rPr>
                <w:rFonts w:cs="Nirmala UI" w:hint="cs"/>
                <w:cs/>
                <w:lang w:bidi="kn-IN"/>
              </w:rPr>
              <w:t>ಜಂಗಮರಿಗಿಂತ</w:t>
            </w:r>
            <w:r>
              <w:t xml:space="preserve"> .................. </w:t>
            </w:r>
            <w:r>
              <w:rPr>
                <w:rFonts w:cs="Nirmala UI" w:hint="cs"/>
                <w:cs/>
                <w:lang w:bidi="kn-IN"/>
              </w:rPr>
              <w:t>ಶ್ರೇಷ್ಠವೆಂದು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ಆಯ್ದಕ್ಕಿ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ಮಾರಯ್ಯನವರು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ತಮ್ಮ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ವಚನದಲ್ಲಿ</w:t>
            </w:r>
            <w:r>
              <w:t xml:space="preserve">  </w:t>
            </w:r>
            <w:r>
              <w:rPr>
                <w:rFonts w:cs="Nirmala UI" w:hint="cs"/>
                <w:cs/>
                <w:lang w:bidi="kn-IN"/>
              </w:rPr>
              <w:t>ಹೇಳಿದ್ದಾರೆ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2A528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0A282D0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3B807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97A881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509A82F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5499BF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B084E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2C41CBE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EDD0D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9312B7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6735E16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81317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13FB5" w14:textId="77777777" w:rsidR="00275274" w:rsidRDefault="00275274">
            <w:pPr>
              <w:pStyle w:val="Cell"/>
            </w:pPr>
          </w:p>
        </w:tc>
      </w:tr>
      <w:tr w:rsidR="00275274" w14:paraId="191987B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47C9E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D7138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ED578C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446668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41354DB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791CF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968F4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ಕರ್ಮವೇ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1C331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06952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69E33B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3915E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C90D8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ಕಾಯಕವೇ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DBC89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6963C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4FAA8C4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1FA7A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62C06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ಸ್ವಾಭಿಮಾನವೇ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B53E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FB39F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2ECF63A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4CF31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D829C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8858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71A0E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78C5FF0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2ECBF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53BBD0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908C8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B2C1EA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5ED4B0C3" w14:textId="77777777" w:rsidR="00275274" w:rsidRDefault="00000000">
      <w:pPr>
        <w:pStyle w:val="Heading2"/>
      </w:pPr>
      <w:r>
        <w:t>Question 0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1"/>
        <w:gridCol w:w="3811"/>
        <w:gridCol w:w="669"/>
      </w:tblGrid>
      <w:tr w:rsidR="00275274" w14:paraId="18A5C05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E1C28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ಎ</w:t>
            </w:r>
            <w:r>
              <w:t>.</w:t>
            </w:r>
            <w:r>
              <w:rPr>
                <w:rFonts w:cs="Nirmala UI" w:hint="cs"/>
                <w:cs/>
                <w:lang w:bidi="kn-IN"/>
              </w:rPr>
              <w:t>ಎನ್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ಮೂರ್ತಿರಾಯರು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೧೯೮೪ರಲ್ಲಿ</w:t>
            </w:r>
            <w:r>
              <w:t xml:space="preserve"> .................................</w:t>
            </w:r>
            <w:r>
              <w:rPr>
                <w:rFonts w:cs="Nirmala UI" w:hint="cs"/>
                <w:cs/>
                <w:lang w:bidi="kn-IN"/>
              </w:rPr>
              <w:t>ನಡೆದ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ಕನ್ನಡ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ಸಾಹಿತ್ಯ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ಸಮ್ಮೇಳನದ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ಅಧ್ಯಕ್ಷರಾಗಿದ್ದರು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AF2EA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72E1144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FBDF1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B68A37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157F56F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D3DFC1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3BC19C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6BEB17B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8EF2B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3C147F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39DAC2F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A9211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C258F1" w14:textId="77777777" w:rsidR="00275274" w:rsidRDefault="00275274">
            <w:pPr>
              <w:pStyle w:val="Cell"/>
            </w:pPr>
          </w:p>
        </w:tc>
      </w:tr>
      <w:tr w:rsidR="00275274" w14:paraId="19F00911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760DB1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F80D3B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04050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501987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3A1FFA0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88D6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61D35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ಬೆಂಗಳೂರಿನಲ್ಲಿ</w:t>
            </w:r>
            <w:r>
              <w:t xml:space="preserve">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B643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4FF2BC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73F9243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7AF6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068CB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ಕೈವಾರದಲ್ಲಿ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E10917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268CED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0EEB0D5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EEE35D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54604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ಧಾರವಾಡದಲ್ಲಿ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AC027D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832A0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E300A7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B03E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11A65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E62FE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87CFF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9DD306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F650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3B4E7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FE95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86BBBE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4596CB17" w14:textId="77777777" w:rsidR="00275274" w:rsidRDefault="00000000">
      <w:pPr>
        <w:pStyle w:val="Heading2"/>
      </w:pPr>
      <w:r>
        <w:t>Question 0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275274" w14:paraId="4D32FA2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A0BDE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ವಿಶ್ವೇಶ್ವರಯ್ಯನವರು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ದಿವಾನ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ಪದವಿಗೆ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ರಾಜಿನಾಮೆ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ನೀಡಲು</w:t>
            </w:r>
            <w:r>
              <w:t xml:space="preserve"> ................................................. </w:t>
            </w:r>
            <w:r>
              <w:rPr>
                <w:rFonts w:cs="Nirmala UI" w:hint="cs"/>
                <w:cs/>
                <w:lang w:bidi="kn-IN"/>
              </w:rPr>
              <w:t>ಕಾರಣವನ್ನು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ನೀಡಿದರು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A62DAC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32A5647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B35567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E022D6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04AA7CF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0B8199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777AAF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26B4665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87FC93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150C5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3262C01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C6EA19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0FC0C2" w14:textId="77777777" w:rsidR="00275274" w:rsidRDefault="00275274">
            <w:pPr>
              <w:pStyle w:val="Cell"/>
            </w:pPr>
          </w:p>
        </w:tc>
      </w:tr>
      <w:tr w:rsidR="00275274" w14:paraId="5964CEA9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04F09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4B87B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6009B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1FD72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7894712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917D8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F462E7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ಅನಾರೋಗ್ಯ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322EB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F5389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30DB350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C5EE52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4BFD7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ತಾತ್ವಿಕ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508548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5DD65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31F9B49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EE08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488CB5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ತಾರ್ಕಿಕ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AEAA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18B58D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2298AD2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1106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2FA85E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B13A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D26DC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3305D8C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8565C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55FE68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DC6B4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CC8F3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025A6DF1" w14:textId="77777777" w:rsidR="00275274" w:rsidRDefault="00000000">
      <w:pPr>
        <w:pStyle w:val="Heading2"/>
      </w:pPr>
      <w:r>
        <w:t>Question 0</w:t>
      </w:r>
      <w:r>
        <w:rPr>
          <w:lang w:val="en-US"/>
        </w:rPr>
        <w:t>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275274" w14:paraId="5ED12EF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85EA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ದ್ವಿರುಕ್ತಿಗೆ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ಉದಾಹರಣೆ</w:t>
            </w:r>
            <w:r>
              <w:t xml:space="preserve"> 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373E0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0901B5F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49F37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CCBC2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252458F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E41BC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1C98F2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3AC6291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63938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7E27B6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57CD7EB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232521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451A8" w14:textId="77777777" w:rsidR="00275274" w:rsidRDefault="00275274">
            <w:pPr>
              <w:pStyle w:val="Cell"/>
            </w:pPr>
          </w:p>
        </w:tc>
      </w:tr>
      <w:tr w:rsidR="00275274" w14:paraId="6BDDB019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3D0EF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F3241C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D245B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28A8BA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6115100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B9A8B1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960A6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ಜುಳು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ಜುಳು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4D8BB0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48813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399907B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14AF31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91ABB1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ಪದೇ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ಪದೇ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746451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955B0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048F810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AF6D0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6B6DE5" w14:textId="50156C39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ನಗು</w:t>
            </w:r>
            <w:r w:rsidR="006E1967">
              <w:rPr>
                <w:rFonts w:cs="Nirmala UI"/>
                <w:cs/>
                <w:lang w:bidi="kn-IN"/>
              </w:rPr>
              <w:t>-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ಅಳು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3A5FC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38C71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130FDBE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4AE7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53644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F82EE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EAF17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1F5ECE6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73D88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4681F2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F3DEA7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1A049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13216D56" w14:textId="77777777" w:rsidR="00275274" w:rsidRDefault="00000000">
      <w:pPr>
        <w:pStyle w:val="Heading2"/>
      </w:pPr>
      <w:r>
        <w:t>Question 0</w:t>
      </w:r>
      <w:r>
        <w:rPr>
          <w:lang w:val="en-US"/>
        </w:rPr>
        <w:t>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275274" w14:paraId="5E42DB2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C31E5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ಸರ್ವನಾಮ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ಪದಕ್ಕೆ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ಉದಾಹರಣೆ</w:t>
            </w:r>
            <w:r>
              <w:t xml:space="preserve"> 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2D3C4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4334D6A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DF0013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2B19F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1FD60F4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1AF5B1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07644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6AB6574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50B4E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5F9A7C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405F5E2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FC6B0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B64419" w14:textId="77777777" w:rsidR="00275274" w:rsidRDefault="00275274">
            <w:pPr>
              <w:pStyle w:val="Cell"/>
            </w:pPr>
          </w:p>
        </w:tc>
      </w:tr>
      <w:tr w:rsidR="00275274" w14:paraId="325B980C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BEDAA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95106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62AD8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168E3D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08AC7FD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E4CEAF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A16F9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ಹುಡುಗ</w:t>
            </w:r>
            <w:r>
              <w:t xml:space="preserve">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00AA1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4707E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6834497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154DD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11827F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ಅವನು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7FE4E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3CAB5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31BD215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F30730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795AD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ಮನೆ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5F480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E1A67E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8C400B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5D4B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E217C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4763F1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D202D9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2E197A2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5B798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528AE9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7D61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C710B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2270FF9E" w14:textId="77777777" w:rsidR="00275274" w:rsidRDefault="00000000">
      <w:pPr>
        <w:pStyle w:val="Heading2"/>
      </w:pPr>
      <w:r>
        <w:t>Question 0</w:t>
      </w:r>
      <w:r>
        <w:rPr>
          <w:lang w:val="en-US"/>
        </w:rPr>
        <w:t>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9"/>
        <w:gridCol w:w="3812"/>
        <w:gridCol w:w="669"/>
      </w:tblGrid>
      <w:tr w:rsidR="00275274" w14:paraId="2E28E88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B201F" w14:textId="75923802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ಭೂತಕಾಲದ</w:t>
            </w:r>
            <w:r>
              <w:t xml:space="preserve"> </w:t>
            </w:r>
            <w:proofErr w:type="spellStart"/>
            <w:r w:rsidR="00B74D4C" w:rsidRPr="00B74D4C">
              <w:rPr>
                <w:rFonts w:ascii="Nirmala UI" w:hAnsi="Nirmala UI" w:cs="Nirmala UI"/>
                <w:sz w:val="18"/>
                <w:lang w:bidi="kn-IN"/>
              </w:rPr>
              <w:t>ಪದಕ್ಕೆ</w:t>
            </w:r>
            <w:proofErr w:type="spellEnd"/>
            <w:r w:rsidR="00B74D4C">
              <w:t xml:space="preserve"> </w:t>
            </w:r>
            <w:proofErr w:type="spellStart"/>
            <w:r w:rsidR="00B74D4C" w:rsidRPr="00B74D4C">
              <w:rPr>
                <w:rFonts w:ascii="Nirmala UI" w:hAnsi="Nirmala UI" w:cs="Nirmala UI"/>
                <w:sz w:val="18"/>
                <w:szCs w:val="16"/>
              </w:rPr>
              <w:t>ಉದಾಹರಣೆ</w:t>
            </w:r>
            <w:proofErr w:type="spellEnd"/>
            <w:r w:rsidR="00B74D4C">
              <w:t>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C294B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333F931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D6B6A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BEC2AF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7DEB9E1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FB635A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1F46CA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4A2BE33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C5848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73951B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5AC4A92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B83D27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0EB865" w14:textId="77777777" w:rsidR="00275274" w:rsidRDefault="00275274">
            <w:pPr>
              <w:pStyle w:val="Cell"/>
            </w:pPr>
          </w:p>
        </w:tc>
      </w:tr>
      <w:tr w:rsidR="00275274" w14:paraId="2ECF4415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9E1F5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E54F6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8E3CDA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C16F16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2CB9401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3B018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77A16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ಹೋದನು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3710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2363D3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33B144E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B784F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3480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ಮಗು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E88B6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F7DFD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105F8AA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C29C8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BA06C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ಬೆಂಗಳೂರು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5FCA4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9FC43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E5ED99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618B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FF9A65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2F41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A5F81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198F5E0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D535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02E4E8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146A07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46EE6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2C16D862" w14:textId="77777777" w:rsidR="00275274" w:rsidRDefault="00000000">
      <w:pPr>
        <w:pStyle w:val="Heading2"/>
      </w:pPr>
      <w:r>
        <w:t>Question 0</w:t>
      </w:r>
      <w:r>
        <w:rPr>
          <w:lang w:val="en-US"/>
        </w:rPr>
        <w:t>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9"/>
        <w:gridCol w:w="3812"/>
        <w:gridCol w:w="669"/>
      </w:tblGrid>
      <w:tr w:rsidR="00275274" w14:paraId="10319CC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77F708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ನಾಮ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ಪದಕ್ಕೆ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ಉದಾಹರಣೆ</w:t>
            </w:r>
            <w:r>
              <w:t xml:space="preserve"> 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C8FB3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10CBF2A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8FE9F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2D02AA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52933EA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7A6CF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37465D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0567C4D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7FAA3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73B38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62B6BFA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F80CF3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15CF18" w14:textId="77777777" w:rsidR="00275274" w:rsidRDefault="00275274">
            <w:pPr>
              <w:pStyle w:val="Cell"/>
            </w:pPr>
          </w:p>
        </w:tc>
      </w:tr>
      <w:tr w:rsidR="00275274" w14:paraId="233D31D6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E2839E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00F1A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B035F5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2C5DB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0868EDA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AD98F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1F461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ಬರುತ್ತಾನೆ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8ED01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908F2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205DDCC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0F86E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75D9D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ಬೆಂಗಳೂರು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F3F1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B3C373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132EE60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ECB65C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CB3FF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ಅಲ್ಲಿ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22FE8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648AD6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6B40F55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B231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DD198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1E7C7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92584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1D99482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11A3F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28A9D8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89DD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BD077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1C713791" w14:textId="77777777" w:rsidR="00275274" w:rsidRDefault="00000000">
      <w:pPr>
        <w:pStyle w:val="Heading2"/>
      </w:pPr>
      <w:r>
        <w:t>Question 1</w:t>
      </w:r>
      <w:r>
        <w:rPr>
          <w:lang w:val="en-US"/>
        </w:rPr>
        <w:t>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275274" w14:paraId="3016D60B" w14:textId="77777777" w:rsidTr="00A91591">
        <w:trPr>
          <w:cantSplit/>
          <w:tblHeader/>
        </w:trPr>
        <w:tc>
          <w:tcPr>
            <w:tcW w:w="76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6D68C7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ಅನುಕರಣ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ಶಬ್ಧಕ್ಕೆ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ಉದಾಹರಣೆ</w:t>
            </w:r>
            <w:r>
              <w:t xml:space="preserve"> 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96F7E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7761A3BA" w14:textId="77777777" w:rsidTr="00A91591">
        <w:trPr>
          <w:cantSplit/>
          <w:tblHeader/>
        </w:trPr>
        <w:tc>
          <w:tcPr>
            <w:tcW w:w="76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E3058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1A3B1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55EFB12F" w14:textId="77777777" w:rsidTr="00A91591">
        <w:trPr>
          <w:cantSplit/>
          <w:tblHeader/>
        </w:trPr>
        <w:tc>
          <w:tcPr>
            <w:tcW w:w="76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D2FC05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B49EB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194E8D8B" w14:textId="77777777" w:rsidTr="00A91591">
        <w:trPr>
          <w:cantSplit/>
          <w:tblHeader/>
        </w:trPr>
        <w:tc>
          <w:tcPr>
            <w:tcW w:w="76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6D38CE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923C8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29E70E1B" w14:textId="77777777" w:rsidTr="00A91591">
        <w:trPr>
          <w:cantSplit/>
          <w:tblHeader/>
        </w:trPr>
        <w:tc>
          <w:tcPr>
            <w:tcW w:w="76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98D7D2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C9AB0" w14:textId="77777777" w:rsidR="00275274" w:rsidRDefault="00275274">
            <w:pPr>
              <w:pStyle w:val="Cell"/>
            </w:pPr>
          </w:p>
        </w:tc>
      </w:tr>
      <w:tr w:rsidR="00275274" w14:paraId="36982149" w14:textId="77777777" w:rsidTr="00A91591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14F62E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350A6A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D7E32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EF70B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16BC762E" w14:textId="77777777" w:rsidTr="00A91591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1C18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9B02E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ಪಟ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ಪಟ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8BCA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99094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0A045CB3" w14:textId="77777777" w:rsidTr="00A91591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E724A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4367D5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ಮನೆಮನೆ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F34640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ABFFE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65C50177" w14:textId="77777777" w:rsidTr="00A91591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5084E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FC8AE8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ಅಲ್ಲಲ್ಲಿ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98F57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CEB20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33F006FE" w14:textId="77777777" w:rsidTr="00A91591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D6201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95DAF" w14:textId="77777777" w:rsidR="00275274" w:rsidRDefault="00275274">
            <w:pPr>
              <w:pStyle w:val="Cell"/>
            </w:pP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BC1C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372E17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7DB76F4D" w14:textId="77777777" w:rsidTr="00A91591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90190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CDA921" w14:textId="77777777" w:rsidR="00275274" w:rsidRDefault="00275274">
            <w:pPr>
              <w:pStyle w:val="Cell"/>
            </w:pP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E638E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E0F22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0C3904AA" w14:textId="661BB7B5" w:rsidR="00275274" w:rsidRDefault="00000000">
      <w:pPr>
        <w:pStyle w:val="Heading2"/>
      </w:pPr>
      <w:r w:rsidRPr="005511C1">
        <w:t>Question</w:t>
      </w:r>
      <w:r>
        <w:t xml:space="preserve"> </w:t>
      </w:r>
      <w:r w:rsidR="006E1967">
        <w:t>1</w:t>
      </w:r>
      <w:r>
        <w:t>1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275274" w14:paraId="59B5741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4A8CE" w14:textId="30794CB9" w:rsidR="00275274" w:rsidRDefault="006E1967">
            <w:pPr>
              <w:pStyle w:val="Cell"/>
            </w:pPr>
            <w:proofErr w:type="spellStart"/>
            <w:r w:rsidRPr="006E1967">
              <w:rPr>
                <w:rFonts w:ascii="Nirmala UI" w:hAnsi="Nirmala UI" w:cs="Nirmala UI"/>
              </w:rPr>
              <w:t>ದ</w:t>
            </w:r>
            <w:r w:rsidRPr="006E1967">
              <w:t>.</w:t>
            </w:r>
            <w:r w:rsidRPr="006E1967">
              <w:rPr>
                <w:rFonts w:ascii="Nirmala UI" w:hAnsi="Nirmala UI" w:cs="Nirmala UI"/>
              </w:rPr>
              <w:t>ರಾ</w:t>
            </w:r>
            <w:r w:rsidRPr="006E1967">
              <w:t>.</w:t>
            </w:r>
            <w:r w:rsidRPr="006E1967">
              <w:rPr>
                <w:rFonts w:ascii="Nirmala UI" w:hAnsi="Nirmala UI" w:cs="Nirmala UI"/>
              </w:rPr>
              <w:t>ಬೇಂದ್ರೆ</w:t>
            </w:r>
            <w:proofErr w:type="spellEnd"/>
            <w:r w:rsidRPr="006E1967">
              <w:t xml:space="preserve"> : </w:t>
            </w:r>
            <w:proofErr w:type="spellStart"/>
            <w:r w:rsidRPr="006E1967">
              <w:rPr>
                <w:rFonts w:ascii="Nirmala UI" w:hAnsi="Nirmala UI" w:cs="Nirmala UI"/>
              </w:rPr>
              <w:t>ನಾಕುತಂತಿ</w:t>
            </w:r>
            <w:proofErr w:type="spellEnd"/>
            <w:r w:rsidRPr="006E1967">
              <w:t xml:space="preserve">:: ....................................: </w:t>
            </w:r>
            <w:proofErr w:type="spellStart"/>
            <w:r w:rsidRPr="006E1967">
              <w:rPr>
                <w:rFonts w:ascii="Nirmala UI" w:hAnsi="Nirmala UI" w:cs="Nirmala UI"/>
              </w:rPr>
              <w:t>ಮೂಕಜ್ಜಿಯ</w:t>
            </w:r>
            <w:proofErr w:type="spellEnd"/>
            <w:r w:rsidRPr="006E1967">
              <w:t xml:space="preserve"> </w:t>
            </w:r>
            <w:proofErr w:type="spellStart"/>
            <w:r w:rsidRPr="006E1967">
              <w:rPr>
                <w:rFonts w:ascii="Nirmala UI" w:hAnsi="Nirmala UI" w:cs="Nirmala UI"/>
              </w:rPr>
              <w:t>ಕನಸುಗಳು</w:t>
            </w:r>
            <w:proofErr w:type="spellEnd"/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CAAE8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2D9C99B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37B70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132C70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4046BF5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27AFD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536DF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0F2B79D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7142A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D8BDC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2B79406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D53B8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B178EF" w14:textId="77777777" w:rsidR="00275274" w:rsidRDefault="00275274">
            <w:pPr>
              <w:pStyle w:val="Cell"/>
            </w:pPr>
          </w:p>
        </w:tc>
      </w:tr>
      <w:tr w:rsidR="00275274" w14:paraId="2723AD45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9094F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6FDA2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CCF2D6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CE46B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16F8D54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B061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5418D" w14:textId="04740A26" w:rsidR="00275274" w:rsidRDefault="006E1967">
            <w:pPr>
              <w:pStyle w:val="Cell"/>
            </w:pPr>
            <w:proofErr w:type="spellStart"/>
            <w:r w:rsidRPr="006E1967">
              <w:rPr>
                <w:rFonts w:ascii="Nirmala UI" w:hAnsi="Nirmala UI" w:cs="Nirmala UI"/>
                <w:lang w:bidi="kn-IN"/>
              </w:rPr>
              <w:t>ಕುವೆಂಪು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0839C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5B2CA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1843BD8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1B3818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3E41C" w14:textId="63497BF9" w:rsidR="00275274" w:rsidRDefault="006E1967">
            <w:pPr>
              <w:pStyle w:val="Cell"/>
            </w:pPr>
            <w:proofErr w:type="spellStart"/>
            <w:r w:rsidRPr="006E1967">
              <w:rPr>
                <w:rFonts w:ascii="Nirmala UI" w:hAnsi="Nirmala UI" w:cs="Nirmala UI"/>
                <w:lang w:bidi="kn-IN"/>
              </w:rPr>
              <w:t>ಚಂದ್ರಶೇಖರ</w:t>
            </w:r>
            <w:proofErr w:type="spellEnd"/>
            <w:r w:rsidRPr="006E1967">
              <w:rPr>
                <w:rFonts w:cs="Nirmala UI"/>
                <w:lang w:bidi="kn-IN"/>
              </w:rPr>
              <w:t xml:space="preserve"> </w:t>
            </w:r>
            <w:proofErr w:type="spellStart"/>
            <w:r w:rsidRPr="006E1967">
              <w:rPr>
                <w:rFonts w:ascii="Nirmala UI" w:hAnsi="Nirmala UI" w:cs="Nirmala UI"/>
                <w:lang w:bidi="kn-IN"/>
              </w:rPr>
              <w:t>ಕಂಬಾರರು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2D586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636DE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054332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B174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89E7C" w14:textId="723D8E66" w:rsidR="00275274" w:rsidRDefault="006E1967">
            <w:pPr>
              <w:pStyle w:val="Cell"/>
            </w:pPr>
            <w:proofErr w:type="spellStart"/>
            <w:r w:rsidRPr="006E1967">
              <w:rPr>
                <w:rFonts w:ascii="Nirmala UI" w:hAnsi="Nirmala UI" w:cs="Nirmala UI"/>
                <w:lang w:bidi="kn-IN"/>
              </w:rPr>
              <w:t>ಶಿವರಾಮ</w:t>
            </w:r>
            <w:proofErr w:type="spellEnd"/>
            <w:r w:rsidRPr="006E1967">
              <w:rPr>
                <w:rFonts w:cs="Nirmala UI"/>
                <w:lang w:bidi="kn-IN"/>
              </w:rPr>
              <w:t xml:space="preserve"> </w:t>
            </w:r>
            <w:proofErr w:type="spellStart"/>
            <w:r w:rsidRPr="006E1967">
              <w:rPr>
                <w:rFonts w:ascii="Nirmala UI" w:hAnsi="Nirmala UI" w:cs="Nirmala UI"/>
                <w:lang w:bidi="kn-IN"/>
              </w:rPr>
              <w:t>ಕಾರಂತರು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4F4F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6622DD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4C818C4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C3CB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1D328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3E727C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BAC76D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3E56C26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EF0D9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8D0CB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EB00C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48DF4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216DA1F2" w14:textId="6883E4FA" w:rsidR="00275274" w:rsidRDefault="00000000">
      <w:pPr>
        <w:pStyle w:val="Heading2"/>
      </w:pPr>
      <w:r>
        <w:t xml:space="preserve">Question </w:t>
      </w:r>
      <w:r w:rsidR="006E1967">
        <w:t>1</w:t>
      </w:r>
      <w:r>
        <w:rPr>
          <w:lang w:val="en-US"/>
        </w:rPr>
        <w:t>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275274" w14:paraId="4731B68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A8C4C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ಎ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ಎನ್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ಮೂರ್ತಿರಾಯರು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ಆತ್ಮಚರಿತ್ರೆ</w:t>
            </w:r>
            <w:r>
              <w:t xml:space="preserve"> ..............................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14E8C0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3C4884B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33923C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DEF0D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6738B0D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91748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9F1014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73E7B9C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45550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99C8D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3EEE519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F8228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0F11B" w14:textId="77777777" w:rsidR="00275274" w:rsidRDefault="00275274">
            <w:pPr>
              <w:pStyle w:val="Cell"/>
            </w:pPr>
          </w:p>
        </w:tc>
      </w:tr>
      <w:tr w:rsidR="00275274" w14:paraId="0B7CED46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BD7503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3ECC6F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577B7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EACED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3ED11D4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73C91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B71F8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ಹಗಲುಕನಸು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03B7E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57291E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2CE7BE7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5DA554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C749C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ಸಂಜೆಗಣ್ಣಿನ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ಹಿನ್ನೋಟ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707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27A3A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336E78B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9CD2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41535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ಮಿನುಗುವ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ಮಿಂಚು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E61D4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0BD81B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6C56E8E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92C4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4F4BD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DD90B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C416D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DB1F0B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2054A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01CF35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71099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C4B073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3E6C5427" w14:textId="028AB267" w:rsidR="00275274" w:rsidRDefault="00000000">
      <w:pPr>
        <w:pStyle w:val="Heading2"/>
      </w:pPr>
      <w:r>
        <w:t xml:space="preserve">Question </w:t>
      </w:r>
      <w:r w:rsidR="006E1967">
        <w:t>1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275274" w14:paraId="4862BEB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E5346F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ನಾಲ್ವಡಿ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ಕೃಷ್ಣರಾಜ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ಒಡೆಯರು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ಹಿಂದುಳಿದ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ವರ್ಗಗಳಿಗೆ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ಮೀಸಲಾತಿಯನ್ನು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ನೀಡುವುದರ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ಕುರಿತು</w:t>
            </w:r>
            <w:r>
              <w:t xml:space="preserve"> .............. </w:t>
            </w:r>
            <w:r>
              <w:rPr>
                <w:rFonts w:cs="Nirmala UI" w:hint="cs"/>
                <w:cs/>
                <w:lang w:bidi="kn-IN"/>
              </w:rPr>
              <w:t>ವರದಿಯನ್ನು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ಜಾರಿಗೆ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ತರಲು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ಬಯಸಿದರು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195F1D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7830EFD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C4562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3E8996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44D691E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D2B33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1F0A2F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5774BBF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A91DAA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E40A87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6EE0ABC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5C44FB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CF1EE2" w14:textId="77777777" w:rsidR="00275274" w:rsidRDefault="00275274">
            <w:pPr>
              <w:pStyle w:val="Cell"/>
            </w:pPr>
          </w:p>
        </w:tc>
      </w:tr>
      <w:tr w:rsidR="00275274" w14:paraId="575192C1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2BC04C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7D01F1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C06EB0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344C3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7D698DE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7CC81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D5B42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ಕಿಲ್ಲರ್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ಆಯೋಗ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2F07B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608209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81500F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76A43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60FF8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ಮಿಲ್ಲರ್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ಆಯೋಗ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F75F6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D222E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3DECE80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233A2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13A106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ರಾಷ್ಟ್ರೀಯ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ಆಯೋಗ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52E7C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A51394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621AEC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D8D5C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4ED33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C6AC8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596FC4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7115F3C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C17A9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648DC7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FEDE7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766BE5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7235ECFC" w14:textId="5302A788" w:rsidR="00275274" w:rsidRDefault="00000000">
      <w:pPr>
        <w:pStyle w:val="Heading2"/>
      </w:pPr>
      <w:r>
        <w:t xml:space="preserve">Question </w:t>
      </w:r>
      <w:r w:rsidR="006E1967">
        <w:t>1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275274" w14:paraId="140B246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17BB5" w14:textId="77777777" w:rsidR="00275274" w:rsidRDefault="00000000">
            <w:pPr>
              <w:pStyle w:val="Cell"/>
            </w:pPr>
            <w:r>
              <w:t>"</w:t>
            </w:r>
            <w:r>
              <w:rPr>
                <w:rFonts w:cs="Nirmala UI" w:hint="cs"/>
                <w:cs/>
                <w:lang w:bidi="kn-IN"/>
              </w:rPr>
              <w:t>ಅಭ್ಯುದಯ</w:t>
            </w:r>
            <w:r>
              <w:t xml:space="preserve">" </w:t>
            </w:r>
            <w:r>
              <w:rPr>
                <w:rFonts w:cs="Nirmala UI" w:hint="cs"/>
                <w:cs/>
                <w:lang w:bidi="kn-IN"/>
              </w:rPr>
              <w:t>ಪದದ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ಅರ್ಥ</w:t>
            </w:r>
            <w:r>
              <w:t xml:space="preserve"> 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3817C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73AEF42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80394C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2BCB9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2E1699C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A3CA4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550E68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623F563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633A5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C81E4D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6D002E5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CACC4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DCBB09" w14:textId="77777777" w:rsidR="00275274" w:rsidRDefault="00275274">
            <w:pPr>
              <w:pStyle w:val="Cell"/>
            </w:pPr>
          </w:p>
        </w:tc>
      </w:tr>
      <w:tr w:rsidR="00275274" w14:paraId="46F902E1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FDE8C4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D76D1D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81B712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8F698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04C34DF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F04D8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AFB12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ಉನ್ನತ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EE93C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A67AD6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716A07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3D27A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E7DEA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ಏಳಿಗೆ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173EC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8C627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4091205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67D9F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E23C9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ಉತ್ತಮ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FCCDA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32CA8C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21972A9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3A93E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06300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72C8AC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947E1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7CA1076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A21B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B9C02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CB33E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954C67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48A6ABAD" w14:textId="1F0E9EC9" w:rsidR="00275274" w:rsidRDefault="00000000">
      <w:pPr>
        <w:pStyle w:val="Heading2"/>
      </w:pPr>
      <w:r>
        <w:t xml:space="preserve">Question </w:t>
      </w:r>
      <w:r w:rsidR="006E1967">
        <w:t>1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275274" w14:paraId="40397BA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4E5FD" w14:textId="77777777" w:rsidR="00275274" w:rsidRDefault="00000000">
            <w:pPr>
              <w:pStyle w:val="Cell"/>
            </w:pPr>
            <w:r>
              <w:t>'</w:t>
            </w:r>
            <w:r>
              <w:rPr>
                <w:rFonts w:cs="Nirmala UI" w:hint="cs"/>
                <w:cs/>
                <w:lang w:bidi="kn-IN"/>
              </w:rPr>
              <w:t>ಸ್ವಾತಂತ್ರ್ಯ</w:t>
            </w:r>
            <w:r>
              <w:t xml:space="preserve">" </w:t>
            </w:r>
            <w:r>
              <w:rPr>
                <w:rFonts w:cs="Nirmala UI" w:hint="cs"/>
                <w:cs/>
                <w:lang w:bidi="kn-IN"/>
              </w:rPr>
              <w:t>ಪದಕ್ಕೆ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ವಿರುದ್ಧ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ಪದ</w:t>
            </w:r>
            <w:r>
              <w:t xml:space="preserve"> ..............................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C7E217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319AE4A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878D8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100DD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08EB9F8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256ED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D726C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551C1B3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304E2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F36F4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6040D0B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4CC806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26D1D" w14:textId="77777777" w:rsidR="00275274" w:rsidRDefault="00275274">
            <w:pPr>
              <w:pStyle w:val="Cell"/>
            </w:pPr>
          </w:p>
        </w:tc>
      </w:tr>
      <w:tr w:rsidR="00275274" w14:paraId="3E522B1C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30A5E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1797C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E72DF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9B359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139544C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C997A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A8C207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ಅಸ್ವಾತಂತ್ರ್ಯ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283ED1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FE9B37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58FB5E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D52AC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98765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ಪಾರತಂತ್ರ್ಯ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2C11A6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DCC9E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37B3A7D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1ECA0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1FBF8A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ಸ್ವತಂತ್ರ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4166E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D5932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39504AA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3A79F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59535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9C6A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E5FE0E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3B30A53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4DEF1E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DB400B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34C049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185A4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54400BFF" w14:textId="689A7C86" w:rsidR="00275274" w:rsidRDefault="00000000">
      <w:pPr>
        <w:pStyle w:val="Heading2"/>
      </w:pPr>
      <w:r>
        <w:t xml:space="preserve">Question </w:t>
      </w:r>
      <w:r w:rsidR="006E1967">
        <w:t>1</w:t>
      </w:r>
      <w:r>
        <w:rPr>
          <w:lang w:val="en-US"/>
        </w:rPr>
        <w:t>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275274" w14:paraId="6782251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1912A0" w14:textId="77777777" w:rsidR="00275274" w:rsidRDefault="00000000">
            <w:pPr>
              <w:pStyle w:val="Cell"/>
            </w:pPr>
            <w:r>
              <w:lastRenderedPageBreak/>
              <w:t>'</w:t>
            </w:r>
            <w:r>
              <w:rPr>
                <w:rFonts w:cs="Nirmala UI" w:hint="cs"/>
                <w:cs/>
                <w:lang w:bidi="kn-IN"/>
              </w:rPr>
              <w:t>ಸ್ವೀಕರಿಸು</w:t>
            </w:r>
            <w:r>
              <w:t xml:space="preserve">" </w:t>
            </w:r>
            <w:r>
              <w:rPr>
                <w:rFonts w:cs="Nirmala UI" w:hint="cs"/>
                <w:cs/>
                <w:lang w:bidi="kn-IN"/>
              </w:rPr>
              <w:t>ಪದಕ್ಕೆ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ವಿರುದ್ಧ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ಪದ</w:t>
            </w:r>
            <w:r>
              <w:t xml:space="preserve"> 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C4790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139FDB0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50181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A75CCC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018423D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A231A5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7772F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080F012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5E9EF4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04DFEA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310D3D2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D0E23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04390C" w14:textId="77777777" w:rsidR="00275274" w:rsidRDefault="00275274">
            <w:pPr>
              <w:pStyle w:val="Cell"/>
            </w:pPr>
          </w:p>
        </w:tc>
      </w:tr>
      <w:tr w:rsidR="00275274" w14:paraId="1D2E09B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EFD90F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6F0C4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F3A4A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DBED5D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632987A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8625E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22674C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ಸ್ವೀಕಾರ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E19C76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C2A25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6422682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463D6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AE7E8B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ನಿರಾಕಾರ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98A71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0D2C4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3E9D86C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21D19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2310C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ತಿರಸ್ಕರಿಸು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6EA06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CB235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63B4AA2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484CDF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9D2EA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DD34EC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41A60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2F4272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F01C0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09A3B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980CE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2F4197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7B8DFEC4" w14:textId="1075A1A0" w:rsidR="00275274" w:rsidRDefault="00000000">
      <w:pPr>
        <w:pStyle w:val="Heading2"/>
      </w:pPr>
      <w:r>
        <w:t xml:space="preserve">Question </w:t>
      </w:r>
      <w:r w:rsidR="006E1967">
        <w:t>1</w:t>
      </w:r>
      <w:r>
        <w:rPr>
          <w:lang w:val="en-US"/>
        </w:rPr>
        <w:t>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275274" w14:paraId="671DE33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3A6FB" w14:textId="77777777" w:rsidR="00275274" w:rsidRDefault="00000000">
            <w:pPr>
              <w:pStyle w:val="Cell"/>
            </w:pPr>
            <w:r>
              <w:t>"</w:t>
            </w:r>
            <w:r>
              <w:rPr>
                <w:rFonts w:cs="Nirmala UI" w:hint="cs"/>
                <w:cs/>
                <w:lang w:bidi="kn-IN"/>
              </w:rPr>
              <w:t>ನಾಕ</w:t>
            </w:r>
            <w:r>
              <w:t xml:space="preserve"> " </w:t>
            </w:r>
            <w:r>
              <w:rPr>
                <w:rFonts w:cs="Nirmala UI" w:hint="cs"/>
                <w:cs/>
                <w:lang w:bidi="kn-IN"/>
              </w:rPr>
              <w:t>ಪದದ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ಅರ್ಥ</w:t>
            </w:r>
            <w:r>
              <w:t xml:space="preserve"> 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9B5BD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37F7F35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34AE5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CDB5B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335372D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3E7E26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A426E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44E5FB6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6A80B2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80288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7BA2EE7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9F8F4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08960" w14:textId="77777777" w:rsidR="00275274" w:rsidRDefault="00275274">
            <w:pPr>
              <w:pStyle w:val="Cell"/>
            </w:pPr>
          </w:p>
        </w:tc>
      </w:tr>
      <w:tr w:rsidR="00275274" w14:paraId="7E8C14AB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A2DC64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EDB2BB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E97EF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78A29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63E48F5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1D2CA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07429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ಸ್ವರ್ಗ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52E80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5A3AB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46F862F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B049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C9F4E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ನರಕ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082384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750ED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60E3D3D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AB4BE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4AA46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ಭೂಲೋಕ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3523A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A6CBC2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41D4F4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32E22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4DA351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F59E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7E588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1FEE399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6109C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8051D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91E9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36BC9B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11230615" w14:textId="4B493408" w:rsidR="00275274" w:rsidRDefault="00000000">
      <w:pPr>
        <w:pStyle w:val="Heading2"/>
      </w:pPr>
      <w:r>
        <w:t xml:space="preserve">Question </w:t>
      </w:r>
      <w:r w:rsidR="006E1967">
        <w:t>1</w:t>
      </w:r>
      <w:r>
        <w:rPr>
          <w:lang w:val="en-US"/>
        </w:rPr>
        <w:t>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275274" w14:paraId="6CCED4B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D1306" w14:textId="77777777" w:rsidR="00275274" w:rsidRDefault="00000000">
            <w:pPr>
              <w:pStyle w:val="Cell"/>
            </w:pPr>
            <w:r>
              <w:t>'</w:t>
            </w:r>
            <w:r>
              <w:rPr>
                <w:rFonts w:cs="Nirmala UI" w:hint="cs"/>
                <w:cs/>
                <w:lang w:bidi="kn-IN"/>
              </w:rPr>
              <w:t>ಕಳವೆ</w:t>
            </w:r>
            <w:r>
              <w:t xml:space="preserve">" </w:t>
            </w:r>
            <w:r>
              <w:rPr>
                <w:rFonts w:cs="Nirmala UI" w:hint="cs"/>
                <w:cs/>
                <w:lang w:bidi="kn-IN"/>
              </w:rPr>
              <w:t>ಪದದ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ಅರ್ಥ</w:t>
            </w:r>
            <w:r>
              <w:t xml:space="preserve"> 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F73EC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30A3CAF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2475E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8BC7D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259195A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F6C56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BCE98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4E05199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26175B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ADE0B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7FA117B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4C97F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2D3B9" w14:textId="77777777" w:rsidR="00275274" w:rsidRDefault="00275274">
            <w:pPr>
              <w:pStyle w:val="Cell"/>
            </w:pPr>
          </w:p>
        </w:tc>
      </w:tr>
      <w:tr w:rsidR="00275274" w14:paraId="6573CEF6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82B43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08A5F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940F8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E377F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292040F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7ACAE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08459C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ರಾಗಿ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634691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6FACC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3BD8373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685FC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2F234C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ಭತ್ತ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9D17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54DD8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72F844B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CB8B2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A6444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ಕಳಪೆ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5AA29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ADCF58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77E3B87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72552A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9F6CF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E592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E69F6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D13CDC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88C9C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A745B8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2A5FDD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C67B7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5BCAB751" w14:textId="7AA44D24" w:rsidR="00275274" w:rsidRDefault="00000000">
      <w:pPr>
        <w:pStyle w:val="Heading2"/>
      </w:pPr>
      <w:r>
        <w:t xml:space="preserve">Question </w:t>
      </w:r>
      <w:r w:rsidR="006E1967">
        <w:t>1</w:t>
      </w:r>
      <w:r>
        <w:rPr>
          <w:lang w:val="en-US"/>
        </w:rPr>
        <w:t>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275274" w14:paraId="63BFC0D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77EB6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ಕಾಗೆ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ಕಾಣ್ಣ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ಕಾಣಲರಿಯದೆ</w:t>
            </w:r>
            <w:r>
              <w:t xml:space="preserve"> ..............................</w:t>
            </w:r>
            <w:r>
              <w:rPr>
                <w:rFonts w:cs="Nirmala UI" w:hint="cs"/>
                <w:cs/>
                <w:lang w:bidi="kn-IN"/>
              </w:rPr>
              <w:t>ಯ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ಬಯ್ಪುದು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F4CF40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34D11FC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6A671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C13D1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089CA69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DE472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F1D59C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0218653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B02F31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0F756C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6785B93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EF8C33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27A97" w14:textId="77777777" w:rsidR="00275274" w:rsidRDefault="00275274">
            <w:pPr>
              <w:pStyle w:val="Cell"/>
            </w:pPr>
          </w:p>
        </w:tc>
      </w:tr>
      <w:tr w:rsidR="00275274" w14:paraId="41AD3A1F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F3BF7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4C2310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E9D65C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14E14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4B5AD03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9B7D79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94600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ರವಿ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6F4CE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74BFC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662CC3D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3E89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EAB52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ಶಶಿ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F20C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48A69F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313F9F3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274D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290C2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ಕನ್ನಡಿ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35EB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16C2E6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507A49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CABFAA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27C4AF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B1450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18351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794E14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26A2E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0566D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308D21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31CCE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75943856" w14:textId="336D66A2" w:rsidR="00275274" w:rsidRDefault="00000000">
      <w:pPr>
        <w:pStyle w:val="Heading2"/>
      </w:pPr>
      <w:r>
        <w:t xml:space="preserve">Question </w:t>
      </w:r>
      <w:r w:rsidR="006E1967">
        <w:t>2</w:t>
      </w:r>
      <w:r>
        <w:rPr>
          <w:lang w:val="en-US"/>
        </w:rPr>
        <w:t>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275274" w14:paraId="32BEBF5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4234A0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ಕಾಯಕದಲ್ಲಿ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ನಿರತನಾದಡೆ</w:t>
            </w:r>
            <w:r>
              <w:t xml:space="preserve"> ............................ </w:t>
            </w:r>
            <w:r>
              <w:rPr>
                <w:rFonts w:cs="Nirmala UI" w:hint="cs"/>
                <w:cs/>
                <w:lang w:bidi="kn-IN"/>
              </w:rPr>
              <w:t>ದರ್ಶನವಾದಡೂ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ಮರೆಯಬೇಕು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E9C1DB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4576ED0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EF260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52630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5B76A79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12852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24C3C1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6B8D693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83BF2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F0A8ED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3D8741F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AF42C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45F9A6" w14:textId="77777777" w:rsidR="00275274" w:rsidRDefault="00275274">
            <w:pPr>
              <w:pStyle w:val="Cell"/>
            </w:pPr>
          </w:p>
        </w:tc>
      </w:tr>
      <w:tr w:rsidR="00275274" w14:paraId="068E3FB9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F9EFA8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6BB47A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F7B237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7CD899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0EA107B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F6364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4BC3C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ಲಿಂಗ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B61984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FDE759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482791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B0DA48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B2D2D9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ಜಂಗಮ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FAEBE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F75AE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F7BCE4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B476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9E5C0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ಗುರು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3C97AA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30D8D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79CCE12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A5AE39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9832B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9E6E1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B32E9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C6B083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633BD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5BB7B1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A2FFED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412667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11264AA5" w14:textId="37BCC350" w:rsidR="00275274" w:rsidRDefault="00000000">
      <w:pPr>
        <w:pStyle w:val="Heading2"/>
      </w:pPr>
      <w:r>
        <w:t xml:space="preserve">Question </w:t>
      </w:r>
      <w:r w:rsidR="006E1967">
        <w:rPr>
          <w:lang w:val="en-US"/>
        </w:rPr>
        <w:t>2</w:t>
      </w:r>
      <w:r>
        <w:t>1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275274" w14:paraId="2F14C06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0A65AD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ಆಯಾ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ರಾಜ್ಯಗಳಲ್ಲಿ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ಬಳಕೆಯಾಗುವ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ಭಾಷೆಯೇ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ಆಡಳಿತ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ಭಾಷೆಯಾಗಬೇಕೆಂದು</w:t>
            </w:r>
            <w:r>
              <w:t xml:space="preserve"> ........................ </w:t>
            </w:r>
            <w:r>
              <w:rPr>
                <w:rFonts w:cs="Nirmala UI" w:hint="cs"/>
                <w:cs/>
                <w:lang w:bidi="kn-IN"/>
              </w:rPr>
              <w:t>ಅನುಚ್ಛೇದದಲ್ಲಿ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ತೀರ್ಮಾನಿಸಲಾಯಿತು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EB4721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1B24820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266D10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32CE63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324F1E7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E47F9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C0315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7DA0C56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515D94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7FCB22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14E7DA1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293A2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A667C6" w14:textId="77777777" w:rsidR="00275274" w:rsidRDefault="00275274">
            <w:pPr>
              <w:pStyle w:val="Cell"/>
            </w:pPr>
          </w:p>
        </w:tc>
      </w:tr>
      <w:tr w:rsidR="00275274" w14:paraId="06C6369B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58E6D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5B3AD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DAEA03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039CD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532345B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299692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25D12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೩೪೧ನೇ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394319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FDB77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18C4C2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63D0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FC3DB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೩೪೨ನೇ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976A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690908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1284CD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147C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3AB90A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೩೪೩ನೇ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D98D1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07CBF5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17260BB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8E850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529D7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302B6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3BBF49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A330A0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9C4E2A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F5D33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7535C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259E34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63159AC4" w14:textId="3D7EBB9A" w:rsidR="00275274" w:rsidRDefault="00000000">
      <w:pPr>
        <w:pStyle w:val="Heading2"/>
      </w:pPr>
      <w:r>
        <w:t xml:space="preserve">Question </w:t>
      </w:r>
      <w:r w:rsidR="006E1967">
        <w:t>2</w:t>
      </w:r>
      <w:r>
        <w:rPr>
          <w:lang w:val="en-US"/>
        </w:rPr>
        <w:t>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275274" w14:paraId="7E89BC0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DF4FAE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ಕ್ರಮ</w:t>
            </w:r>
            <w:r>
              <w:t xml:space="preserve">, </w:t>
            </w:r>
            <w:r>
              <w:rPr>
                <w:rFonts w:cs="Nirmala UI" w:hint="cs"/>
                <w:cs/>
                <w:lang w:bidi="kn-IN"/>
              </w:rPr>
              <w:t>ಶಿಸ್ತು</w:t>
            </w:r>
            <w:r>
              <w:t xml:space="preserve">, </w:t>
            </w:r>
            <w:r>
              <w:rPr>
                <w:rFonts w:cs="Nirmala UI" w:hint="cs"/>
                <w:cs/>
                <w:lang w:bidi="kn-IN"/>
              </w:rPr>
              <w:t>ತರ್ಕಬದ್ದವಾದ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ಆಲೋಚನೆ</w:t>
            </w:r>
            <w:r>
              <w:t xml:space="preserve"> -</w:t>
            </w:r>
            <w:r>
              <w:rPr>
                <w:rFonts w:cs="Nirmala UI" w:hint="cs"/>
                <w:cs/>
                <w:lang w:bidi="kn-IN"/>
              </w:rPr>
              <w:t>ಇವು</w:t>
            </w:r>
            <w:r>
              <w:t xml:space="preserve"> ............................ </w:t>
            </w:r>
            <w:r>
              <w:rPr>
                <w:rFonts w:cs="Nirmala UI" w:hint="cs"/>
                <w:cs/>
                <w:lang w:bidi="kn-IN"/>
              </w:rPr>
              <w:t>ರವರ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ಹುಟ್ಟು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ಗುಣಗಳು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0B76D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1D658F5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FDDF9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F34331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309CE8D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7A1BD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4B9E8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012D6E0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DB86F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92781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27498E8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21D04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7FF792" w14:textId="77777777" w:rsidR="00275274" w:rsidRDefault="00275274">
            <w:pPr>
              <w:pStyle w:val="Cell"/>
            </w:pPr>
          </w:p>
        </w:tc>
      </w:tr>
      <w:tr w:rsidR="00275274" w14:paraId="7A4C2E77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EDBFDD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E64D8F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A63B4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FDADE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2DB99D3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9F97C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F3DA9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ಗಾಂಧೀಜಿ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D39FD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65E39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167F1C5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D0AE54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CAF9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ಅಕ್ಕಿ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ಹೆಬ್ಬಾಳು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ನರಸಿಂಹ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ಮೂರ್ತಿ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852D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E39E0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345194C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6E3661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8F0BF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ಸರ್</w:t>
            </w:r>
            <w:r>
              <w:t>.</w:t>
            </w:r>
            <w:r>
              <w:rPr>
                <w:rFonts w:cs="Nirmala UI" w:hint="cs"/>
                <w:cs/>
                <w:lang w:bidi="kn-IN"/>
              </w:rPr>
              <w:t>ಎಂ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ವಿಶ್ವೇಶ್ವರಯ್ಯ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A88A2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7FD6A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3D95A21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5D59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FAAEB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CC187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92ED0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69D80C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779BCE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A0ECB3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A5781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C6438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236304C0" w14:textId="28B10B4F" w:rsidR="00275274" w:rsidRDefault="00000000">
      <w:pPr>
        <w:pStyle w:val="Heading2"/>
      </w:pPr>
      <w:r>
        <w:t xml:space="preserve">Question </w:t>
      </w:r>
      <w:r w:rsidR="006E1967">
        <w:t>2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275274" w14:paraId="7066627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A1025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ಭಾಷೆಗೆ</w:t>
            </w:r>
            <w:r>
              <w:t xml:space="preserve"> ........... </w:t>
            </w:r>
            <w:r>
              <w:rPr>
                <w:rFonts w:cs="Nirmala UI" w:hint="cs"/>
                <w:cs/>
                <w:lang w:bidi="kn-IN"/>
              </w:rPr>
              <w:t>ಕೌಶಲಗಳಿರುತ್ತವೆ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0A1F7B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5D4AB5D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C2C39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95B26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2D34B63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EEED2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8CAF7B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50B4303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EF5C1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66D989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6E998B6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B7B57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770A6" w14:textId="77777777" w:rsidR="00275274" w:rsidRDefault="00275274">
            <w:pPr>
              <w:pStyle w:val="Cell"/>
            </w:pPr>
          </w:p>
        </w:tc>
      </w:tr>
      <w:tr w:rsidR="00275274" w14:paraId="10C5974B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8625C5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63BC54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3C9A1D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F11BD5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0B90040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9D4B8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723A5C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ಆರು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5B90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07568C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19D77F0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6C80C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654FD9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ಐದು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B5095A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4B382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2413C9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22D99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0C4DE7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ನಾಲ್ಕು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5728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D8910C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13F6817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BD8442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79BF0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6165D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44AEE7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14AC878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1E994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FABECF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708B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5C4D2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39D90F34" w14:textId="75552C9C" w:rsidR="00275274" w:rsidRDefault="00000000">
      <w:pPr>
        <w:pStyle w:val="Heading2"/>
      </w:pPr>
      <w:r>
        <w:t xml:space="preserve">Question </w:t>
      </w:r>
      <w:r w:rsidR="006E1967">
        <w:t>2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4"/>
        <w:gridCol w:w="3808"/>
        <w:gridCol w:w="668"/>
      </w:tblGrid>
      <w:tr w:rsidR="00275274" w14:paraId="55B512A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915B5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ಭಾಷೆಯು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ಶುದ್ಧವಾಗಿರಬೇಕು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ಹಾಗೂ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ಎಲ್ಲರಿಗೂ</w:t>
            </w:r>
            <w:r>
              <w:t xml:space="preserve"> 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329619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352532A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954C8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63466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2C65A68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50569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D77B2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1959022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B27217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CFCF86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6DD2863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3532E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8ABF1D" w14:textId="77777777" w:rsidR="00275274" w:rsidRDefault="00275274">
            <w:pPr>
              <w:pStyle w:val="Cell"/>
            </w:pPr>
          </w:p>
        </w:tc>
      </w:tr>
      <w:tr w:rsidR="00275274" w14:paraId="7591F3C7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74AFAC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42755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5DD85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FF18A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1FDB2E1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41FF6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09BE4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ಸಮಾಧಾನವಾಗಿರಬೇಕು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994296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C3647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32C2134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31EB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3E1278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ಅರ್ಥವಾಗುವಂತಿರಬೇಕು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7641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A72EFB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4ADA23D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93D5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30A3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ಇಂಪಾಗಿರಬೇಕು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8B06F6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9713A9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269ED45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9CF8A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FBA51C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A14D7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E44B7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7196494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48F08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2FEAB0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B5866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8B21A4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2D86D5B5" w14:textId="33096ECF" w:rsidR="00275274" w:rsidRDefault="00000000">
      <w:pPr>
        <w:pStyle w:val="Heading2"/>
      </w:pPr>
      <w:r>
        <w:t xml:space="preserve">Question </w:t>
      </w:r>
      <w:r w:rsidR="006E1967">
        <w:t>2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275274" w14:paraId="7A1E63F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14637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ಸುಮಾರು</w:t>
            </w:r>
            <w:r>
              <w:t xml:space="preserve">  </w:t>
            </w:r>
            <w:r>
              <w:rPr>
                <w:rFonts w:cs="Nirmala UI" w:hint="cs"/>
                <w:cs/>
                <w:lang w:bidi="kn-IN"/>
              </w:rPr>
              <w:t>೬೦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ದಶ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ಲಕ್ಷ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ಜನರು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ಕನ್ನಡ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ಭಾಷೆಯನ್ನು</w:t>
            </w:r>
            <w:r>
              <w:t xml:space="preserve"> ..................................... </w:t>
            </w:r>
            <w:r>
              <w:rPr>
                <w:rFonts w:cs="Nirmala UI" w:hint="cs"/>
                <w:cs/>
                <w:lang w:bidi="kn-IN"/>
              </w:rPr>
              <w:t>ಭಾಷೆಯಾಗಿ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ಬಳಸುತ್ತಿದ್ದಾರೆ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AF6E12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558D5D3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ED896A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D986E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3B85253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3F16F3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6032AF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04D70D5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166F3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76C6B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5938561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271BCB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621123" w14:textId="77777777" w:rsidR="00275274" w:rsidRDefault="00275274">
            <w:pPr>
              <w:pStyle w:val="Cell"/>
            </w:pPr>
          </w:p>
        </w:tc>
      </w:tr>
      <w:tr w:rsidR="00275274" w14:paraId="1E5463CB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4C6DAD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186934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88C42F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B262E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0461728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51540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CFC0F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ನಾಡಭಾಷೆ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AEB40C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E2013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8BBE73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72DDDD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62BB2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ಸಿಹಿ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ನುಡಿ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71F4A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80245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69F3FF8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2BE4A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B006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ಆಡುಭಾಷೆ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AB83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793505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7369588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E711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64C4FC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5E4A4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15366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FF0D10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752EA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B4B6E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D98C7B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EF3C80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249064F8" w14:textId="17E0D05E" w:rsidR="00275274" w:rsidRDefault="00000000">
      <w:pPr>
        <w:pStyle w:val="Heading2"/>
      </w:pPr>
      <w:r>
        <w:t xml:space="preserve">Question </w:t>
      </w:r>
      <w:r w:rsidR="006E1967">
        <w:t>2</w:t>
      </w:r>
      <w:r>
        <w:rPr>
          <w:lang w:val="en-US"/>
        </w:rPr>
        <w:t>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275274" w14:paraId="441BA67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7E4CFE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ವಿನೋಬಾ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ಭಾವೆಯವರು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ಕನ್ನಡ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ಭಾಷೆಯನ್ನು</w:t>
            </w:r>
            <w:r>
              <w:t xml:space="preserve"> ............................</w:t>
            </w:r>
            <w:r>
              <w:rPr>
                <w:rFonts w:cs="Nirmala UI" w:hint="cs"/>
                <w:cs/>
                <w:lang w:bidi="kn-IN"/>
              </w:rPr>
              <w:t>ಎಂದು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ಕರೆದುದ್ದಾರೆ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C9060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2E06B90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EEDA9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06DF2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0B19FB7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F417E8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5F020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263809A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0667B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789E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531A456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D75E14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0FC42" w14:textId="77777777" w:rsidR="00275274" w:rsidRDefault="00275274">
            <w:pPr>
              <w:pStyle w:val="Cell"/>
            </w:pPr>
          </w:p>
        </w:tc>
      </w:tr>
      <w:tr w:rsidR="00275274" w14:paraId="28645C04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5103B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C676C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878B8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0C068E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18BF713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2AC48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2E016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ಭಾಷೆಯರಾಣಿ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1B92CB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B57AE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7296BE9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673D8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6CF6F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ಲಿಪಿಗಳ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ರಾಣಿ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007E0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EF04C5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2FE1645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9F268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553ED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ಅಕ್ಷರಗಳ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ರಾಣಿ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1844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BDE07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9D5BD9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D4625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D3E35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83D4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B4F989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68AE8C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6DB89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111E1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07A8EB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84AD0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1A0FE9C4" w14:textId="58F3E7D6" w:rsidR="00275274" w:rsidRDefault="00000000">
      <w:pPr>
        <w:pStyle w:val="Heading2"/>
      </w:pPr>
      <w:r>
        <w:t xml:space="preserve">Question </w:t>
      </w:r>
      <w:r w:rsidR="006E1967">
        <w:t>2</w:t>
      </w:r>
      <w:r>
        <w:rPr>
          <w:lang w:val="en-US"/>
        </w:rPr>
        <w:t>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1"/>
        <w:gridCol w:w="3811"/>
        <w:gridCol w:w="669"/>
      </w:tblGrid>
      <w:tr w:rsidR="00275274" w14:paraId="1A84CF9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7B9C6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ಕನ್ನಡ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ವರ್ಣಮಾಲೆಯಲ್ಲಿ</w:t>
            </w:r>
            <w:r>
              <w:t xml:space="preserve"> ................. </w:t>
            </w:r>
            <w:r>
              <w:rPr>
                <w:rFonts w:cs="Nirmala UI" w:hint="cs"/>
                <w:cs/>
                <w:lang w:bidi="kn-IN"/>
              </w:rPr>
              <w:t>ಅಕ್ಷರಗಳಿವೆ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EDC43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40F0BAF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C476A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ECA7DD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14C3759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0EB3E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DAA1A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73A9EA6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83335E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566D40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6240C02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1FCBB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97C41" w14:textId="77777777" w:rsidR="00275274" w:rsidRDefault="00275274">
            <w:pPr>
              <w:pStyle w:val="Cell"/>
            </w:pPr>
          </w:p>
        </w:tc>
      </w:tr>
      <w:tr w:rsidR="00275274" w14:paraId="36543F4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8596E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BB2D1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7DE4F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84322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6AB733B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D3F8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B97C7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ನಲವತ್ತೊಂಭತ್ತು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A96CB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7B9FE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6C4CEE1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47E9A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B2394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ನಲವತ್ತೆಂಟು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0A6EE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0BAD9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4ADF12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80C8D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66FA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ನಲವತ್ತಾರು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5A81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D64BA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6C1FD35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99792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8A888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366A3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955663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7DC72F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C172A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1564A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2818EC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50C682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2F328DC0" w14:textId="68DA72DB" w:rsidR="00275274" w:rsidRDefault="00000000">
      <w:pPr>
        <w:pStyle w:val="Heading2"/>
      </w:pPr>
      <w:r>
        <w:t xml:space="preserve">Question </w:t>
      </w:r>
      <w:r w:rsidR="006E1967">
        <w:t>2</w:t>
      </w:r>
      <w:r>
        <w:rPr>
          <w:lang w:val="en-US"/>
        </w:rPr>
        <w:t>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275274" w14:paraId="3424BA9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4BE70" w14:textId="77777777" w:rsidR="00275274" w:rsidRDefault="00000000">
            <w:pPr>
              <w:pStyle w:val="Cell"/>
            </w:pPr>
            <w:r>
              <w:lastRenderedPageBreak/>
              <w:t>'</w:t>
            </w:r>
            <w:r>
              <w:rPr>
                <w:rFonts w:cs="Nirmala UI" w:hint="cs"/>
                <w:cs/>
                <w:lang w:bidi="kn-IN"/>
              </w:rPr>
              <w:t>ಅಳಿಮನದವನ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ಭಕ್ತಿ</w:t>
            </w:r>
            <w:r>
              <w:t xml:space="preserve">' </w:t>
            </w:r>
            <w:r>
              <w:rPr>
                <w:rFonts w:cs="Nirmala UI" w:hint="cs"/>
                <w:cs/>
                <w:lang w:bidi="kn-IN"/>
              </w:rPr>
              <w:t>ಎಂದರೆ</w:t>
            </w:r>
            <w:r>
              <w:t xml:space="preserve"> 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AB7AA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1FD0267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1717CA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84733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0FC0468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FF6BF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9AD0A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7442203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F7B0B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003D73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2596B25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9F994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86D51" w14:textId="77777777" w:rsidR="00275274" w:rsidRDefault="00275274">
            <w:pPr>
              <w:pStyle w:val="Cell"/>
            </w:pPr>
          </w:p>
        </w:tc>
      </w:tr>
      <w:tr w:rsidR="00275274" w14:paraId="4167928F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457008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79900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59ABF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6E7411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0A744D6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E3E7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5EE56C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ಕೆಟ್ಟ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ಮನಸ್ಸಿನವನು</w:t>
            </w:r>
            <w:r>
              <w:t xml:space="preserve">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42EA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FD03B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F3621A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A972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57D1F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ಚಂಚಲ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ಮನಸ್ಸಿನವನು</w:t>
            </w:r>
            <w:r>
              <w:t xml:space="preserve">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DF2D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090C9F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1A58B56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B5E11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98FB0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ಒಳ್ಳೆಯ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ಮನಸ್ಸಿನವನು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5A4CB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3D28F2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20D4A41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3473C1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49A18E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C7BAB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41C75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7654275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73224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3B3C42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39E1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55E58D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15761BA3" w14:textId="6F06DF12" w:rsidR="00275274" w:rsidRDefault="00000000">
      <w:pPr>
        <w:pStyle w:val="Heading2"/>
      </w:pPr>
      <w:r>
        <w:t xml:space="preserve">Question </w:t>
      </w:r>
      <w:r w:rsidR="006E1967">
        <w:t>2</w:t>
      </w:r>
      <w:r>
        <w:rPr>
          <w:lang w:val="en-US"/>
        </w:rPr>
        <w:t>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275274" w14:paraId="6F78218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0EE666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ಅಲ್ಲಮ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ಪ್ರಭಗಳ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ಅಂಕಿತನಾಮ</w:t>
            </w:r>
            <w:r>
              <w:t xml:space="preserve"> 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9BB03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7699CFB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C18A7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3AB760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5DF3CAC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18FC6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B543B8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2FEC5D3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7F61C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696FA1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49A2C93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0C5C6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6FF8A7" w14:textId="77777777" w:rsidR="00275274" w:rsidRDefault="00275274">
            <w:pPr>
              <w:pStyle w:val="Cell"/>
            </w:pPr>
          </w:p>
        </w:tc>
      </w:tr>
      <w:tr w:rsidR="00275274" w14:paraId="2E089365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0E9682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0A3F0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8DF631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AA4FE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249F12A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B4B8E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E5376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ಕೂಡಲ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ಸಂಗಮದೇವ</w:t>
            </w:r>
            <w:r>
              <w:t xml:space="preserve">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4BDA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C2C60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ADF15F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9B57DB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60F1A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ಗುಹೇಶ್ವರಾ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FE282B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7DDA7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388AA3C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9F3A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5287B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ರಾಮನಾಥ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4ED637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7CEC86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267F88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B9CDA1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126624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545F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B95112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374D0FB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7315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C6A3C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4704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43ACE7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22605AE9" w14:textId="620F45D6" w:rsidR="00275274" w:rsidRDefault="00000000">
      <w:pPr>
        <w:pStyle w:val="Heading2"/>
      </w:pPr>
      <w:r>
        <w:t xml:space="preserve">Question </w:t>
      </w:r>
      <w:r w:rsidR="006E1967">
        <w:rPr>
          <w:lang w:val="en-US"/>
        </w:rPr>
        <w:t>3</w:t>
      </w:r>
      <w:r>
        <w:rPr>
          <w:lang w:val="en-US"/>
        </w:rPr>
        <w:t>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275274" w14:paraId="6DD42AB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8C7369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ಕನ್ನಡದ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ಮೊತ್ತ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ಮೊದಲ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ರಾಷ್ಟ್ರಕವಿ</w:t>
            </w:r>
            <w:r>
              <w:t xml:space="preserve"> 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346A05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7352DE9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793B4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A6FE1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2788020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1DDC8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1631FA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104D3D1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C1FDCA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31F9E9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4C1B44D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2D1582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F15FD" w14:textId="77777777" w:rsidR="00275274" w:rsidRDefault="00275274">
            <w:pPr>
              <w:pStyle w:val="Cell"/>
            </w:pPr>
          </w:p>
        </w:tc>
      </w:tr>
      <w:tr w:rsidR="00275274" w14:paraId="3109E49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2C6284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C3234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EBCF9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946C42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6B0FC0F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41D32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30EFEA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ಕುವೆಂಪು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70BB4D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E43E7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DC9603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AD1F1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50176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ಗೋವಿಂದ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ಪೈ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5EFD2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9E30F7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3C6310D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D6B8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23D49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ಬಿ</w:t>
            </w:r>
            <w:r>
              <w:t>.</w:t>
            </w:r>
            <w:r>
              <w:rPr>
                <w:rFonts w:cs="Nirmala UI" w:hint="cs"/>
                <w:cs/>
                <w:lang w:bidi="kn-IN"/>
              </w:rPr>
              <w:t>ಎಂ</w:t>
            </w:r>
            <w:r>
              <w:t>.</w:t>
            </w:r>
            <w:r>
              <w:rPr>
                <w:rFonts w:cs="Nirmala UI" w:hint="cs"/>
                <w:cs/>
                <w:lang w:bidi="kn-IN"/>
              </w:rPr>
              <w:t>ಶ್ರೀ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5D1F0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3DBC6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7677443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B21F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A2CA3C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540E8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7C757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62D40A8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82177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A8CA5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23EB4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C5209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7BA475D7" w14:textId="69B3F334" w:rsidR="00275274" w:rsidRDefault="00000000">
      <w:pPr>
        <w:pStyle w:val="Heading2"/>
      </w:pPr>
      <w:r>
        <w:t xml:space="preserve">Question </w:t>
      </w:r>
      <w:r w:rsidR="006E1967">
        <w:rPr>
          <w:lang w:val="en-US"/>
        </w:rPr>
        <w:t>3</w:t>
      </w:r>
      <w:r>
        <w:t>1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275274" w14:paraId="14D12DD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49BE07" w14:textId="6140CE16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ವಿ</w:t>
            </w:r>
            <w:r>
              <w:t>.</w:t>
            </w:r>
            <w:r>
              <w:rPr>
                <w:rFonts w:cs="Nirmala UI" w:hint="cs"/>
                <w:cs/>
                <w:lang w:bidi="kn-IN"/>
              </w:rPr>
              <w:t>ಕೃ</w:t>
            </w:r>
            <w:r>
              <w:t xml:space="preserve">. </w:t>
            </w:r>
            <w:r>
              <w:rPr>
                <w:rFonts w:cs="Nirmala UI" w:hint="cs"/>
                <w:cs/>
                <w:lang w:bidi="kn-IN"/>
              </w:rPr>
              <w:t>ಗೋಕಾಕ್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ರವರ</w:t>
            </w:r>
            <w:r>
              <w:t xml:space="preserve"> </w:t>
            </w:r>
            <w:r w:rsidR="00322887">
              <w:rPr>
                <w:rFonts w:cs="Nirmala UI" w:hint="cs"/>
                <w:cs/>
                <w:lang w:bidi="kn-IN"/>
              </w:rPr>
              <w:t>ಜ್ಞಾ</w:t>
            </w:r>
            <w:r>
              <w:rPr>
                <w:rFonts w:cs="Nirmala UI" w:hint="cs"/>
                <w:cs/>
                <w:lang w:bidi="kn-IN"/>
              </w:rPr>
              <w:t>ನಪೀಠ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ಪ್ರಶಸ್ತಿ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ಕೃತಿ</w:t>
            </w:r>
            <w:r>
              <w:t xml:space="preserve"> 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BF55F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5B63671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D802A5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A4B9B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63F74B2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64827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BACA7F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72C8F2F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B9314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633AA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06E0BA5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D273A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76928B" w14:textId="77777777" w:rsidR="00275274" w:rsidRDefault="00275274">
            <w:pPr>
              <w:pStyle w:val="Cell"/>
            </w:pPr>
          </w:p>
        </w:tc>
      </w:tr>
      <w:tr w:rsidR="00275274" w14:paraId="0605B2F8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5A296B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3F171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827AC1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C1DF3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0857AB9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F96B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56397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ಮೂಕಜ್ಜಿಯ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ಕನಸುಗಳು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A566B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123A69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325414D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5E3A0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4587D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ಭಾರತ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ಸಿಂಧು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ರಶ್ಮಿ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36D41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33926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384C2C7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AF3744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82564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ಅರಳು</w:t>
            </w:r>
            <w:r>
              <w:t>-</w:t>
            </w:r>
            <w:r>
              <w:rPr>
                <w:rFonts w:cs="Nirmala UI" w:hint="cs"/>
                <w:cs/>
                <w:lang w:bidi="kn-IN"/>
              </w:rPr>
              <w:t>ಮರಳು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EF203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B3518B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DD5251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C64C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B3A5B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2AB2B6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16E17C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72E081A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BE0E8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FF50F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8EC9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B8E972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29DB735C" w14:textId="2D70F464" w:rsidR="00275274" w:rsidRDefault="00000000">
      <w:pPr>
        <w:pStyle w:val="Heading2"/>
      </w:pPr>
      <w:r>
        <w:t xml:space="preserve">Question </w:t>
      </w:r>
      <w:r w:rsidR="006E1967">
        <w:rPr>
          <w:lang w:val="en-US"/>
        </w:rPr>
        <w:t>3</w:t>
      </w:r>
      <w:r>
        <w:rPr>
          <w:lang w:val="en-US"/>
        </w:rPr>
        <w:t>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275274" w14:paraId="76AFAF0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55C2C" w14:textId="77777777" w:rsidR="00275274" w:rsidRDefault="00000000">
            <w:pPr>
              <w:pStyle w:val="Cell"/>
            </w:pPr>
            <w:r>
              <w:rPr>
                <w:rFonts w:cs="Nirmala UI"/>
                <w:lang w:val="en-US" w:bidi="kn-IN"/>
              </w:rPr>
              <w:t>‘</w:t>
            </w:r>
            <w:r>
              <w:rPr>
                <w:rFonts w:cs="Nirmala UI" w:hint="cs"/>
                <w:cs/>
                <w:lang w:bidi="kn-IN"/>
              </w:rPr>
              <w:t>ತಮಂದ</w:t>
            </w:r>
            <w:r>
              <w:t xml:space="preserve">' </w:t>
            </w:r>
            <w:r>
              <w:rPr>
                <w:rFonts w:cs="Nirmala UI" w:hint="cs"/>
                <w:cs/>
                <w:lang w:bidi="kn-IN"/>
              </w:rPr>
              <w:t>ಪದದ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ಅರ್ಥ</w:t>
            </w:r>
            <w:r>
              <w:t>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0DF654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7739669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DAC0CA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22DB06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389D124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2BBE6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8F542C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65C157D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D3C040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8364DD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174D97D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52A51F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578F2" w14:textId="77777777" w:rsidR="00275274" w:rsidRDefault="00275274">
            <w:pPr>
              <w:pStyle w:val="Cell"/>
            </w:pPr>
          </w:p>
        </w:tc>
      </w:tr>
      <w:tr w:rsidR="00275274" w14:paraId="3492B87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C79264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7B40A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28F77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6AC09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194700E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BBE6AD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D6A30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ಬೆಳಕು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FB0A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8717F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AEB411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F9BF95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79D08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ಕತ್ತಲು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016F3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CD0FFD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42F8759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CE394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35E88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ಇರುಳು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E895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175A85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5EC91B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3CA1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2CC2F4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FC204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2CFD9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01E4B0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9FC904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F719F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E6D26E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38E7E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2530D117" w14:textId="33B65612" w:rsidR="00275274" w:rsidRDefault="00000000">
      <w:pPr>
        <w:pStyle w:val="Heading2"/>
      </w:pPr>
      <w:r>
        <w:t xml:space="preserve">Question </w:t>
      </w:r>
      <w:r w:rsidR="006E1967">
        <w:rPr>
          <w:lang w:val="en-US"/>
        </w:rPr>
        <w:t>3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0"/>
        <w:gridCol w:w="3811"/>
        <w:gridCol w:w="669"/>
      </w:tblGrid>
      <w:tr w:rsidR="00275274" w14:paraId="60E8F99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223C4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ವಿಶ್ವೇಶ್ವರಯ್ಯನವರು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ಜೋಗ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ಜಲಪಾತದ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ಅದ್ಭುತ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ಸೌಂದರ್ಯವ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ಮುಂದೆ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ಮೊದಲ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ಬಾರಿಗೆ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ನಿಂತಾಗ</w:t>
            </w:r>
            <w:r>
              <w:t xml:space="preserve"> .................... </w:t>
            </w:r>
            <w:r>
              <w:rPr>
                <w:rFonts w:cs="Nirmala UI" w:hint="cs"/>
                <w:cs/>
                <w:lang w:bidi="kn-IN"/>
              </w:rPr>
              <w:t>ಎಂದು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ಉದ್ಗರಿಸಿದರು</w:t>
            </w:r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2F837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565A67E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BB3A97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C3A9EA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32DDE3E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0BFFD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E23A27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3847160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DDB4F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5321DE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104E8E3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48587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233901" w14:textId="77777777" w:rsidR="00275274" w:rsidRDefault="00275274">
            <w:pPr>
              <w:pStyle w:val="Cell"/>
            </w:pPr>
          </w:p>
        </w:tc>
      </w:tr>
      <w:tr w:rsidR="00275274" w14:paraId="10EBFEC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3A0D0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D1F8E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207C2E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8B246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65820DD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9AAA01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78D6A8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ಎಷ್ಟೊಂದು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ಶಕ್ತಿ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ಪೋಲಾಗುತ್ತಿದೆ</w:t>
            </w:r>
            <w:r>
              <w:t>.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FD341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E857ED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5412961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59DCC7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798CF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ಎಷ್ಟೊಂದು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ಸುಂದರವಾಗಿದೆ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E00DC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3D296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75B9F5B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C2C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811EA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ಎಷ್ಟೊಂದು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ಶಕ್ತಿ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ಪಾಲಾಗುತ್ತಿದೆ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144F5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3F3AA7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9B4E66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4D15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AFB852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EE0CD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430F75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0B55AE2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F8C528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B05609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1948D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CB3AD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7106810E" w14:textId="1E14553A" w:rsidR="00275274" w:rsidRDefault="00000000">
      <w:pPr>
        <w:pStyle w:val="Heading2"/>
      </w:pPr>
      <w:r>
        <w:t xml:space="preserve">Question </w:t>
      </w:r>
      <w:r w:rsidR="006E1967">
        <w:rPr>
          <w:lang w:val="en-US"/>
        </w:rPr>
        <w:t>3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275274" w14:paraId="0EA0DD0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91D818" w14:textId="4D8E3EA2" w:rsidR="00275274" w:rsidRDefault="006E1967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lastRenderedPageBreak/>
              <w:t>“</w:t>
            </w:r>
            <w:r w:rsidR="00000000">
              <w:rPr>
                <w:rFonts w:cs="Nirmala UI" w:hint="cs"/>
                <w:cs/>
                <w:lang w:bidi="kn-IN"/>
              </w:rPr>
              <w:t>ದಿವಾನ</w:t>
            </w:r>
            <w:r>
              <w:rPr>
                <w:rFonts w:cs="Nirmala UI" w:hint="cs"/>
                <w:cs/>
                <w:lang w:bidi="kn-IN"/>
              </w:rPr>
              <w:t>”</w:t>
            </w:r>
            <w:r w:rsidR="00000000">
              <w:t xml:space="preserve"> </w:t>
            </w:r>
            <w:r w:rsidR="00000000">
              <w:rPr>
                <w:rFonts w:cs="Nirmala UI" w:hint="cs"/>
                <w:cs/>
                <w:lang w:bidi="kn-IN"/>
              </w:rPr>
              <w:t>ಪದದ</w:t>
            </w:r>
            <w:r w:rsidR="00000000">
              <w:t xml:space="preserve"> </w:t>
            </w:r>
            <w:r w:rsidR="00000000">
              <w:rPr>
                <w:rFonts w:cs="Nirmala UI" w:hint="cs"/>
                <w:cs/>
                <w:lang w:bidi="kn-IN"/>
              </w:rPr>
              <w:t>ಅರ್ಥ</w:t>
            </w:r>
            <w:r w:rsidR="00000000">
              <w:t xml:space="preserve"> 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BDAAC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3638D00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C997B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8DD26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7EEDDE3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9057A2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7EAE35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4ADB32A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42388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83C9A3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195C732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31299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5D60EF" w14:textId="77777777" w:rsidR="00275274" w:rsidRDefault="00275274">
            <w:pPr>
              <w:pStyle w:val="Cell"/>
            </w:pPr>
          </w:p>
        </w:tc>
      </w:tr>
      <w:tr w:rsidR="00275274" w14:paraId="42642EA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B9D60B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551B0D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FB9074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19029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32DB0D1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5F0B53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422148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ಸಹೋದ್ಯೋಗಿ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38E7D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7E2840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758CEA0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236A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474B7B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ರಾಜ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78AF9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B2B68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1A6A584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FBFA8C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79039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ಸಚಿವ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49980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17F38" w14:textId="77777777" w:rsidR="00275274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75274" w14:paraId="232C2B6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90922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054CA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1918A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931E7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4F4281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8B03DC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1FF427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63EE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09043C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65B3FB2F" w14:textId="241AEE83" w:rsidR="00275274" w:rsidRDefault="00000000">
      <w:pPr>
        <w:pStyle w:val="Heading2"/>
      </w:pPr>
      <w:r>
        <w:t xml:space="preserve">Question </w:t>
      </w:r>
      <w:r w:rsidR="006E1967">
        <w:rPr>
          <w:lang w:val="en-US"/>
        </w:rPr>
        <w:t>3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275274" w14:paraId="7E45DED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B836AE" w14:textId="697DFA13" w:rsidR="00275274" w:rsidRDefault="004C55D3" w:rsidP="00B54833">
            <w:pPr>
              <w:pStyle w:val="Cell"/>
            </w:pPr>
            <w:proofErr w:type="spellStart"/>
            <w:r w:rsidRPr="004C55D3">
              <w:rPr>
                <w:rFonts w:ascii="Nirmala UI" w:hAnsi="Nirmala UI" w:cs="Nirmala UI"/>
              </w:rPr>
              <w:t>ಗಿರೀಶ್</w:t>
            </w:r>
            <w:proofErr w:type="spellEnd"/>
            <w:r w:rsidRPr="004C55D3">
              <w:t xml:space="preserve"> </w:t>
            </w:r>
            <w:proofErr w:type="spellStart"/>
            <w:r w:rsidRPr="004C55D3">
              <w:rPr>
                <w:rFonts w:ascii="Nirmala UI" w:hAnsi="Nirmala UI" w:cs="Nirmala UI"/>
              </w:rPr>
              <w:t>ಕಾರ್ನಾಡ್</w:t>
            </w:r>
            <w:proofErr w:type="spellEnd"/>
            <w:r w:rsidRPr="004C55D3">
              <w:t xml:space="preserve"> </w:t>
            </w:r>
            <w:proofErr w:type="spellStart"/>
            <w:r w:rsidRPr="004C55D3">
              <w:rPr>
                <w:rFonts w:ascii="Nirmala UI" w:hAnsi="Nirmala UI" w:cs="Nirmala UI"/>
              </w:rPr>
              <w:t>ರವರ</w:t>
            </w:r>
            <w:proofErr w:type="spellEnd"/>
            <w:r w:rsidR="00000000">
              <w:t>.....................</w:t>
            </w:r>
            <w:proofErr w:type="spellStart"/>
            <w:r w:rsidR="00B54833">
              <w:rPr>
                <w:rFonts w:ascii="Nirmala UI" w:hAnsi="Nirmala UI" w:cs="Nirmala UI"/>
              </w:rPr>
              <w:t>ಕ್ಕೆ</w:t>
            </w:r>
            <w:proofErr w:type="spellEnd"/>
            <w:r w:rsidR="00B54833">
              <w:t xml:space="preserve"> </w:t>
            </w:r>
            <w:r w:rsidR="00B54833">
              <w:rPr>
                <w:rFonts w:cs="Nirmala UI" w:hint="cs"/>
                <w:cs/>
                <w:lang w:bidi="kn-IN"/>
              </w:rPr>
              <w:t>ಜ್ಞಾನಪೀಠ</w:t>
            </w:r>
            <w:r w:rsidR="00B54833">
              <w:rPr>
                <w:rFonts w:hint="cs"/>
              </w:rPr>
              <w:t xml:space="preserve">  </w:t>
            </w:r>
            <w:proofErr w:type="spellStart"/>
            <w:r w:rsidR="00B54833" w:rsidRPr="00B54833">
              <w:rPr>
                <w:rFonts w:ascii="Nirmala UI" w:hAnsi="Nirmala UI" w:cs="Nirmala UI"/>
              </w:rPr>
              <w:t>ಪ್ರಶಸ್ತಿ</w:t>
            </w:r>
            <w:proofErr w:type="spellEnd"/>
            <w:r w:rsidR="00B54833" w:rsidRPr="00B54833">
              <w:t xml:space="preserve"> </w:t>
            </w:r>
            <w:proofErr w:type="spellStart"/>
            <w:r w:rsidR="00B54833" w:rsidRPr="00B54833">
              <w:rPr>
                <w:rFonts w:ascii="Nirmala UI" w:hAnsi="Nirmala UI" w:cs="Nirmala UI"/>
              </w:rPr>
              <w:t>ದೊರೆತಿದೆ</w:t>
            </w:r>
            <w:proofErr w:type="spellEnd"/>
            <w:r w:rsidR="00B54833" w:rsidRPr="00B54833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68DAC" w14:textId="77777777" w:rsidR="00275274" w:rsidRDefault="00000000">
            <w:pPr>
              <w:pStyle w:val="QFType"/>
            </w:pPr>
            <w:r>
              <w:t>MC</w:t>
            </w:r>
          </w:p>
        </w:tc>
      </w:tr>
      <w:tr w:rsidR="00275274" w14:paraId="56CB813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83CD41" w14:textId="77777777" w:rsidR="00275274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611F4" w14:textId="77777777" w:rsidR="00275274" w:rsidRDefault="00000000">
            <w:pPr>
              <w:pStyle w:val="Cell"/>
            </w:pPr>
            <w:r>
              <w:t>1</w:t>
            </w:r>
          </w:p>
        </w:tc>
      </w:tr>
      <w:tr w:rsidR="00275274" w14:paraId="61573CC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961C4" w14:textId="77777777" w:rsidR="00275274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871EC" w14:textId="77777777" w:rsidR="00275274" w:rsidRDefault="00000000">
            <w:pPr>
              <w:pStyle w:val="Cell"/>
            </w:pPr>
            <w:r>
              <w:t>Yes</w:t>
            </w:r>
          </w:p>
        </w:tc>
      </w:tr>
      <w:tr w:rsidR="00275274" w14:paraId="7C9CD56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C39A86" w14:textId="77777777" w:rsidR="00275274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BE6A9" w14:textId="77777777" w:rsidR="00275274" w:rsidRDefault="00000000">
            <w:pPr>
              <w:pStyle w:val="Cell"/>
            </w:pPr>
            <w:r>
              <w:t>A</w:t>
            </w:r>
          </w:p>
        </w:tc>
      </w:tr>
      <w:tr w:rsidR="00275274" w14:paraId="5903FA6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2F156" w14:textId="77777777" w:rsidR="00275274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E136E7" w14:textId="77777777" w:rsidR="00275274" w:rsidRDefault="00275274">
            <w:pPr>
              <w:pStyle w:val="Cell"/>
            </w:pPr>
          </w:p>
        </w:tc>
      </w:tr>
      <w:tr w:rsidR="00275274" w14:paraId="182D2CC2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A545B" w14:textId="77777777" w:rsidR="00275274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2E21B" w14:textId="77777777" w:rsidR="00275274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58DE62" w14:textId="77777777" w:rsidR="00275274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80E66" w14:textId="77777777" w:rsidR="00275274" w:rsidRDefault="00000000">
            <w:pPr>
              <w:pStyle w:val="TableHead"/>
            </w:pPr>
            <w:r>
              <w:t>Grade</w:t>
            </w:r>
          </w:p>
        </w:tc>
      </w:tr>
      <w:tr w:rsidR="00275274" w14:paraId="74F1762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ACFD1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A34763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ನಾಕುತಂತಿ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67F3A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7B9AE0" w14:textId="35572FE8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23D66D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F0D9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915B9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ಸಮಗ್ರಸಾಹಿತ್ಯ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33924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3F93D" w14:textId="40F71139" w:rsidR="00275274" w:rsidRDefault="004C55D3">
            <w:pPr>
              <w:pStyle w:val="QFGrade"/>
            </w:pPr>
            <w:r>
              <w:t>10</w:t>
            </w:r>
            <w:r w:rsidR="00000000">
              <w:t>0</w:t>
            </w:r>
          </w:p>
        </w:tc>
      </w:tr>
      <w:tr w:rsidR="00275274" w14:paraId="79FD152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FEDA0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6BD596" w14:textId="77777777" w:rsidR="00275274" w:rsidRDefault="00000000">
            <w:pPr>
              <w:pStyle w:val="Cell"/>
            </w:pPr>
            <w:r>
              <w:rPr>
                <w:rFonts w:cs="Nirmala UI" w:hint="cs"/>
                <w:cs/>
                <w:lang w:bidi="kn-IN"/>
              </w:rPr>
              <w:t>ಮೂಕಜ್ಜಿಯ</w:t>
            </w:r>
            <w:r>
              <w:t xml:space="preserve"> </w:t>
            </w:r>
            <w:r>
              <w:rPr>
                <w:rFonts w:cs="Nirmala UI" w:hint="cs"/>
                <w:cs/>
                <w:lang w:bidi="kn-IN"/>
              </w:rPr>
              <w:t>ಕನಸುಗಳು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DB9C1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BE7EC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5714DCE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21AA38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8C2EF1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F18C20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99606C" w14:textId="77777777" w:rsidR="00275274" w:rsidRDefault="00000000">
            <w:pPr>
              <w:pStyle w:val="QFGrade"/>
            </w:pPr>
            <w:r>
              <w:t>0</w:t>
            </w:r>
          </w:p>
        </w:tc>
      </w:tr>
      <w:tr w:rsidR="00275274" w14:paraId="441558C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CA486" w14:textId="77777777" w:rsidR="00275274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F09182" w14:textId="77777777" w:rsidR="00275274" w:rsidRDefault="00275274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AE01F" w14:textId="77777777" w:rsidR="00275274" w:rsidRDefault="00275274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4F26E" w14:textId="77777777" w:rsidR="00275274" w:rsidRDefault="00000000">
            <w:pPr>
              <w:pStyle w:val="QFGrade"/>
            </w:pPr>
            <w:r>
              <w:t>0</w:t>
            </w:r>
          </w:p>
        </w:tc>
      </w:tr>
    </w:tbl>
    <w:p w14:paraId="01FAA215" w14:textId="77777777" w:rsidR="00275274" w:rsidRDefault="00275274">
      <w:pPr>
        <w:pStyle w:val="BodyText"/>
        <w:ind w:firstLine="0"/>
      </w:pPr>
    </w:p>
    <w:sectPr w:rsidR="00275274">
      <w:footerReference w:type="default" r:id="rId7"/>
      <w:pgSz w:w="11907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2A8B9" w14:textId="77777777" w:rsidR="00C1672D" w:rsidRDefault="00C1672D">
      <w:pPr>
        <w:spacing w:line="240" w:lineRule="auto"/>
      </w:pPr>
      <w:r>
        <w:separator/>
      </w:r>
    </w:p>
  </w:endnote>
  <w:endnote w:type="continuationSeparator" w:id="0">
    <w:p w14:paraId="550EB1F2" w14:textId="77777777" w:rsidR="00C1672D" w:rsidRDefault="00C16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old">
    <w:altName w:val="Arial"/>
    <w:panose1 w:val="020B07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BA13D" w14:textId="77777777" w:rsidR="00275274" w:rsidRDefault="00000000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7134E" w14:textId="77777777" w:rsidR="00C1672D" w:rsidRDefault="00C1672D">
      <w:pPr>
        <w:spacing w:before="0" w:after="0" w:line="240" w:lineRule="auto"/>
      </w:pPr>
      <w:r>
        <w:separator/>
      </w:r>
    </w:p>
  </w:footnote>
  <w:footnote w:type="continuationSeparator" w:id="0">
    <w:p w14:paraId="0C5D4F25" w14:textId="77777777" w:rsidR="00C1672D" w:rsidRDefault="00C1672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E101"/>
    <w:multiLevelType w:val="multilevel"/>
    <w:tmpl w:val="05F5E101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5F5E102"/>
    <w:multiLevelType w:val="multilevel"/>
    <w:tmpl w:val="05F5E10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5F5E104"/>
    <w:multiLevelType w:val="multilevel"/>
    <w:tmpl w:val="05F5E104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left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left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left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left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5F5E106"/>
    <w:multiLevelType w:val="multilevel"/>
    <w:tmpl w:val="05F5E106"/>
    <w:lvl w:ilvl="0">
      <w:start w:val="1"/>
      <w:numFmt w:val="decimal"/>
      <w:lvlText w:val="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left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5F5E10A"/>
    <w:multiLevelType w:val="multilevel"/>
    <w:tmpl w:val="05F5E10A"/>
    <w:lvl w:ilvl="0">
      <w:start w:val="1"/>
      <w:numFmt w:val="decimal"/>
      <w:lvlText w:val="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left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5F5E10C"/>
    <w:multiLevelType w:val="multilevel"/>
    <w:tmpl w:val="05F5E10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791E5483"/>
    <w:multiLevelType w:val="multilevel"/>
    <w:tmpl w:val="791E5483"/>
    <w:lvl w:ilvl="0">
      <w:start w:val="1"/>
      <w:numFmt w:val="decimalZero"/>
      <w:pStyle w:val="QFItemNumb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7744465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48183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8707200">
    <w:abstractNumId w:val="1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3938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996638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4180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1070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yawcMaxFileSize" w:val="300"/>
  </w:docVars>
  <w:rsids>
    <w:rsidRoot w:val="00CC055C"/>
    <w:rsid w:val="0001397D"/>
    <w:rsid w:val="000376B1"/>
    <w:rsid w:val="00051675"/>
    <w:rsid w:val="0010474C"/>
    <w:rsid w:val="001749B9"/>
    <w:rsid w:val="001A3046"/>
    <w:rsid w:val="001B11E0"/>
    <w:rsid w:val="00275274"/>
    <w:rsid w:val="002832DA"/>
    <w:rsid w:val="00287B88"/>
    <w:rsid w:val="002C44A2"/>
    <w:rsid w:val="002E39DD"/>
    <w:rsid w:val="00304322"/>
    <w:rsid w:val="003124FF"/>
    <w:rsid w:val="003209CC"/>
    <w:rsid w:val="00322887"/>
    <w:rsid w:val="00360ECB"/>
    <w:rsid w:val="00383E62"/>
    <w:rsid w:val="003B5D5E"/>
    <w:rsid w:val="003E107E"/>
    <w:rsid w:val="003F68BB"/>
    <w:rsid w:val="004026F1"/>
    <w:rsid w:val="00416E3E"/>
    <w:rsid w:val="004723BF"/>
    <w:rsid w:val="004A6473"/>
    <w:rsid w:val="004C4C28"/>
    <w:rsid w:val="004C55D3"/>
    <w:rsid w:val="004F091E"/>
    <w:rsid w:val="00504F7A"/>
    <w:rsid w:val="005229CC"/>
    <w:rsid w:val="005511C1"/>
    <w:rsid w:val="00554B51"/>
    <w:rsid w:val="00570863"/>
    <w:rsid w:val="005941EB"/>
    <w:rsid w:val="005E3B7C"/>
    <w:rsid w:val="00604172"/>
    <w:rsid w:val="006207C8"/>
    <w:rsid w:val="0063707E"/>
    <w:rsid w:val="00641259"/>
    <w:rsid w:val="00644810"/>
    <w:rsid w:val="00652CC3"/>
    <w:rsid w:val="006B2273"/>
    <w:rsid w:val="006C1EF6"/>
    <w:rsid w:val="006E1967"/>
    <w:rsid w:val="006F4155"/>
    <w:rsid w:val="006F7502"/>
    <w:rsid w:val="00705C80"/>
    <w:rsid w:val="00707EF9"/>
    <w:rsid w:val="007351D1"/>
    <w:rsid w:val="00735913"/>
    <w:rsid w:val="007616BD"/>
    <w:rsid w:val="0076177A"/>
    <w:rsid w:val="00775B06"/>
    <w:rsid w:val="0078753E"/>
    <w:rsid w:val="00796AB9"/>
    <w:rsid w:val="007C0CD6"/>
    <w:rsid w:val="007D383B"/>
    <w:rsid w:val="00817AB2"/>
    <w:rsid w:val="00866CFA"/>
    <w:rsid w:val="00871363"/>
    <w:rsid w:val="00884CA2"/>
    <w:rsid w:val="0089445D"/>
    <w:rsid w:val="008A12EA"/>
    <w:rsid w:val="008D1B40"/>
    <w:rsid w:val="008F5063"/>
    <w:rsid w:val="009344B1"/>
    <w:rsid w:val="00963BC4"/>
    <w:rsid w:val="00963BFD"/>
    <w:rsid w:val="00970517"/>
    <w:rsid w:val="00970558"/>
    <w:rsid w:val="009A6EA4"/>
    <w:rsid w:val="009C5B9C"/>
    <w:rsid w:val="009E5D9F"/>
    <w:rsid w:val="009F45A8"/>
    <w:rsid w:val="009F64F9"/>
    <w:rsid w:val="00A163F2"/>
    <w:rsid w:val="00A177C2"/>
    <w:rsid w:val="00A44C33"/>
    <w:rsid w:val="00A565EC"/>
    <w:rsid w:val="00A77F46"/>
    <w:rsid w:val="00A91591"/>
    <w:rsid w:val="00AD3C02"/>
    <w:rsid w:val="00AE36CF"/>
    <w:rsid w:val="00AF5657"/>
    <w:rsid w:val="00B43F7B"/>
    <w:rsid w:val="00B52E71"/>
    <w:rsid w:val="00B53F81"/>
    <w:rsid w:val="00B54833"/>
    <w:rsid w:val="00B74D4C"/>
    <w:rsid w:val="00B806E7"/>
    <w:rsid w:val="00BE5EE5"/>
    <w:rsid w:val="00C0483A"/>
    <w:rsid w:val="00C1672D"/>
    <w:rsid w:val="00C26A47"/>
    <w:rsid w:val="00C3379D"/>
    <w:rsid w:val="00C37E2F"/>
    <w:rsid w:val="00C42DE6"/>
    <w:rsid w:val="00C932D2"/>
    <w:rsid w:val="00CC01EA"/>
    <w:rsid w:val="00CC055C"/>
    <w:rsid w:val="00CC60EA"/>
    <w:rsid w:val="00CC73A9"/>
    <w:rsid w:val="00CC7E76"/>
    <w:rsid w:val="00CD7882"/>
    <w:rsid w:val="00CE0B87"/>
    <w:rsid w:val="00D1520D"/>
    <w:rsid w:val="00D56E4A"/>
    <w:rsid w:val="00D63D9A"/>
    <w:rsid w:val="00D71989"/>
    <w:rsid w:val="00D973CE"/>
    <w:rsid w:val="00DC70D7"/>
    <w:rsid w:val="00DE6261"/>
    <w:rsid w:val="00DF1D27"/>
    <w:rsid w:val="00E200B9"/>
    <w:rsid w:val="00E52460"/>
    <w:rsid w:val="00E635A0"/>
    <w:rsid w:val="00F169D3"/>
    <w:rsid w:val="00F23088"/>
    <w:rsid w:val="00F27549"/>
    <w:rsid w:val="00F553FF"/>
    <w:rsid w:val="00F617EE"/>
    <w:rsid w:val="00F706BA"/>
    <w:rsid w:val="00F724D7"/>
    <w:rsid w:val="00F8033C"/>
    <w:rsid w:val="00F93BA4"/>
    <w:rsid w:val="00F94618"/>
    <w:rsid w:val="00FA584A"/>
    <w:rsid w:val="00FC4D59"/>
    <w:rsid w:val="00FC6CA9"/>
    <w:rsid w:val="00FF1661"/>
    <w:rsid w:val="3E77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73534"/>
  <w15:docId w15:val="{94F48E72-24C6-44CE-90EC-EC6D4125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qFormat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paragraph" w:styleId="BodyTextIndent">
    <w:name w:val="Body Text Indent"/>
    <w:basedOn w:val="Normal"/>
    <w:qFormat/>
    <w:pPr>
      <w:spacing w:after="120"/>
      <w:ind w:left="283"/>
    </w:pPr>
  </w:style>
  <w:style w:type="paragraph" w:styleId="BalloonText">
    <w:name w:val="Balloon Text"/>
    <w:basedOn w:val="Normal"/>
    <w:link w:val="BalloonTextChar"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CommentText">
    <w:name w:val="annotation text"/>
    <w:basedOn w:val="Normal"/>
    <w:semiHidden/>
    <w:qFormat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qFormat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character" w:styleId="FootnoteReference">
    <w:name w:val="footnote reference"/>
    <w:semiHidden/>
    <w:qFormat/>
    <w:rPr>
      <w:vertAlign w:val="superscript"/>
    </w:rPr>
  </w:style>
  <w:style w:type="paragraph" w:styleId="FootnoteText">
    <w:name w:val="footnote text"/>
    <w:basedOn w:val="Normal"/>
    <w:semiHidden/>
    <w:qFormat/>
  </w:style>
  <w:style w:type="paragraph" w:styleId="Header">
    <w:name w:val="header"/>
    <w:basedOn w:val="Normal"/>
    <w:qFormat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ListBullet">
    <w:name w:val="List Bullet"/>
    <w:basedOn w:val="Normal"/>
    <w:qFormat/>
    <w:pPr>
      <w:numPr>
        <w:numId w:val="3"/>
      </w:numPr>
      <w:spacing w:before="0" w:after="0"/>
    </w:pPr>
  </w:style>
  <w:style w:type="paragraph" w:styleId="ListBullet2">
    <w:name w:val="List Bullet 2"/>
    <w:basedOn w:val="Normal"/>
    <w:qFormat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qFormat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qFormat/>
    <w:pPr>
      <w:numPr>
        <w:ilvl w:val="3"/>
        <w:numId w:val="3"/>
      </w:numPr>
      <w:spacing w:before="0" w:after="0"/>
    </w:pPr>
    <w:rPr>
      <w:lang w:val="en-US"/>
    </w:rPr>
  </w:style>
  <w:style w:type="paragraph" w:styleId="ListContinue">
    <w:name w:val="List Continue"/>
    <w:basedOn w:val="Normal"/>
    <w:qFormat/>
    <w:pPr>
      <w:spacing w:before="0" w:after="0"/>
      <w:ind w:left="360"/>
    </w:pPr>
  </w:style>
  <w:style w:type="paragraph" w:styleId="ListContinue2">
    <w:name w:val="List Continue 2"/>
    <w:basedOn w:val="Normal"/>
    <w:qFormat/>
    <w:pPr>
      <w:spacing w:before="0" w:after="0"/>
      <w:ind w:left="720"/>
    </w:pPr>
  </w:style>
  <w:style w:type="paragraph" w:styleId="ListContinue3">
    <w:name w:val="List Continue 3"/>
    <w:basedOn w:val="Normal"/>
    <w:qFormat/>
    <w:pPr>
      <w:spacing w:before="0" w:after="0"/>
      <w:ind w:left="1080"/>
    </w:pPr>
  </w:style>
  <w:style w:type="paragraph" w:styleId="ListContinue4">
    <w:name w:val="List Continue 4"/>
    <w:basedOn w:val="Normal"/>
    <w:qFormat/>
    <w:pPr>
      <w:spacing w:before="0" w:after="0"/>
      <w:ind w:left="1440"/>
    </w:pPr>
  </w:style>
  <w:style w:type="paragraph" w:styleId="ListNumber">
    <w:name w:val="List Number"/>
    <w:basedOn w:val="Normal"/>
    <w:qFormat/>
    <w:pPr>
      <w:numPr>
        <w:ilvl w:val="1"/>
        <w:numId w:val="4"/>
      </w:numPr>
      <w:tabs>
        <w:tab w:val="left" w:pos="360"/>
      </w:tabs>
      <w:spacing w:before="0" w:after="0"/>
      <w:ind w:left="360"/>
    </w:pPr>
  </w:style>
  <w:style w:type="paragraph" w:styleId="ListNumber2">
    <w:name w:val="List Number 2"/>
    <w:basedOn w:val="Normal"/>
    <w:qFormat/>
    <w:pPr>
      <w:numPr>
        <w:ilvl w:val="2"/>
        <w:numId w:val="4"/>
      </w:num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pPr>
      <w:numPr>
        <w:ilvl w:val="3"/>
        <w:numId w:val="4"/>
      </w:num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pPr>
      <w:numPr>
        <w:ilvl w:val="4"/>
        <w:numId w:val="4"/>
      </w:numPr>
      <w:tabs>
        <w:tab w:val="left" w:pos="1440"/>
      </w:tabs>
      <w:spacing w:before="0" w:after="0"/>
      <w:ind w:left="1440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sz w:val="24"/>
      <w:szCs w:val="24"/>
      <w:lang w:val="en-US" w:bidi="th-TH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table" w:styleId="TableGrid">
    <w:name w:val="Table Grid"/>
    <w:basedOn w:val="TableNormal"/>
    <w:qFormat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odyText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TOC1">
    <w:name w:val="toc 1"/>
    <w:basedOn w:val="Normal"/>
    <w:next w:val="Normal"/>
    <w:semiHidden/>
    <w:qFormat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next w:val="Normal"/>
    <w:semiHidden/>
    <w:qFormat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customStyle="1" w:styleId="QFQuestion">
    <w:name w:val="QF Question"/>
    <w:basedOn w:val="Normal"/>
    <w:qFormat/>
    <w:pPr>
      <w:keepNext/>
      <w:numPr>
        <w:ilvl w:val="1"/>
        <w:numId w:val="5"/>
      </w:numPr>
      <w:tabs>
        <w:tab w:val="left" w:pos="0"/>
        <w:tab w:val="left" w:pos="360"/>
        <w:tab w:val="left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numPr>
        <w:numId w:val="6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qFormat/>
    <w:pPr>
      <w:keepNext/>
      <w:numPr>
        <w:ilvl w:val="1"/>
        <w:numId w:val="6"/>
      </w:numPr>
      <w:tabs>
        <w:tab w:val="left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BodyTextFirst">
    <w:name w:val="Body Text First"/>
    <w:basedOn w:val="BodyText"/>
    <w:qFormat/>
    <w:pPr>
      <w:ind w:firstLine="0"/>
    </w:pPr>
  </w:style>
  <w:style w:type="paragraph" w:customStyle="1" w:styleId="QFFeedback">
    <w:name w:val="QF Feedback"/>
    <w:basedOn w:val="Normal"/>
    <w:qFormat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qFormat/>
    <w:pPr>
      <w:numPr>
        <w:numId w:val="7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szCs w:val="18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qFormat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z-TopofForm1">
    <w:name w:val="z-Top of Form1"/>
    <w:basedOn w:val="Normal"/>
    <w:next w:val="Normal"/>
    <w:link w:val="z-TopofFormChar"/>
    <w:uiPriority w:val="99"/>
    <w:unhideWhenUsed/>
    <w:qFormat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hAnsi="Arial" w:cs="Cordia New"/>
      <w:vanish/>
      <w:sz w:val="16"/>
      <w:lang w:val="en-US" w:bidi="th-TH"/>
    </w:rPr>
  </w:style>
  <w:style w:type="character" w:customStyle="1" w:styleId="z-TopofFormChar">
    <w:name w:val="z-Top of Form Char"/>
    <w:basedOn w:val="DefaultParagraphFont"/>
    <w:link w:val="z-TopofForm1"/>
    <w:uiPriority w:val="99"/>
    <w:qFormat/>
    <w:rPr>
      <w:rFonts w:ascii="Arial" w:hAnsi="Arial" w:cs="Cordia New"/>
      <w:vanish/>
      <w:sz w:val="16"/>
      <w:lang w:val="en-US" w:eastAsia="en-US" w:bidi="th-TH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unhideWhenUsed/>
    <w:qFormat/>
    <w:pPr>
      <w:pBdr>
        <w:top w:val="single" w:sz="6" w:space="1" w:color="auto"/>
      </w:pBdr>
      <w:spacing w:before="0" w:after="0" w:line="240" w:lineRule="auto"/>
      <w:jc w:val="center"/>
    </w:pPr>
    <w:rPr>
      <w:rFonts w:ascii="Arial" w:hAnsi="Arial" w:cs="Cordia New"/>
      <w:vanish/>
      <w:sz w:val="16"/>
      <w:lang w:val="en-US" w:bidi="th-TH"/>
    </w:rPr>
  </w:style>
  <w:style w:type="character" w:customStyle="1" w:styleId="z-BottomofFormChar">
    <w:name w:val="z-Bottom of Form Char"/>
    <w:basedOn w:val="DefaultParagraphFont"/>
    <w:link w:val="z-BottomofForm1"/>
    <w:uiPriority w:val="99"/>
    <w:qFormat/>
    <w:rPr>
      <w:rFonts w:ascii="Arial" w:hAnsi="Arial" w:cs="Cordia New"/>
      <w:vanish/>
      <w:sz w:val="16"/>
      <w:lang w:val="en-US" w:eastAsia="en-US" w:bidi="th-TH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eastAsia="en-US"/>
    </w:rPr>
  </w:style>
  <w:style w:type="paragraph" w:customStyle="1" w:styleId="ListNumberReset">
    <w:name w:val="List Number Reset"/>
    <w:basedOn w:val="Normal"/>
    <w:next w:val="ListNumber"/>
    <w:pPr>
      <w:tabs>
        <w:tab w:val="left" w:pos="720"/>
      </w:tabs>
      <w:spacing w:before="0" w:after="0" w:line="240" w:lineRule="auto"/>
      <w:ind w:hanging="360"/>
      <w:jc w:val="center"/>
    </w:pPr>
    <w:rPr>
      <w:rFonts w:ascii="Arial Bold" w:eastAsiaTheme="minorEastAsia" w:hAnsi="Arial Bold"/>
      <w:b/>
      <w:szCs w:val="2"/>
      <w:lang w:eastAsia="zh-CN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hAnsi="Arial" w:cs="Arial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n\Download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84</TotalTime>
  <Pages>12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Prashanth Jaikumar</dc:creator>
  <cp:lastModifiedBy>prem kumar</cp:lastModifiedBy>
  <cp:revision>23</cp:revision>
  <cp:lastPrinted>2009-03-13T17:29:00Z</cp:lastPrinted>
  <dcterms:created xsi:type="dcterms:W3CDTF">2023-11-20T10:55:00Z</dcterms:created>
  <dcterms:modified xsi:type="dcterms:W3CDTF">2024-10-29T17:00:00Z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7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KSOProductBuildVer">
    <vt:lpwstr>1033-11.2.0.11225</vt:lpwstr>
  </property>
  <property fmtid="{D5CDD505-2E9C-101B-9397-08002B2CF9AE}" pid="12" name="ICV">
    <vt:lpwstr>C43B8533F203437F9A7D6439DF7CE6F3</vt:lpwstr>
  </property>
</Properties>
</file>