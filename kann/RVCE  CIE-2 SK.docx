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240D1" w14:textId="77777777" w:rsidR="00E07900" w:rsidRDefault="00000000">
      <w:pPr>
        <w:pStyle w:val="Heading2"/>
      </w:pPr>
      <w:r>
        <w:t>Question 01 (MC)</w:t>
      </w:r>
    </w:p>
    <w:tbl>
      <w:tblPr>
        <w:tblW w:w="5009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7"/>
        <w:gridCol w:w="3819"/>
        <w:gridCol w:w="669"/>
      </w:tblGrid>
      <w:tr w:rsidR="00E07900" w14:paraId="0FFFF06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D69F7" w14:textId="0E761D96" w:rsidR="00E07900" w:rsidRDefault="00227BB9">
            <w:pPr>
              <w:pStyle w:val="Cell"/>
            </w:pPr>
            <w:r w:rsidRPr="00227BB9">
              <w:rPr>
                <w:rFonts w:ascii="Nirmala UI" w:hAnsi="Nirmala UI" w:cs="Nirmala UI"/>
                <w:lang w:bidi="kn-IN"/>
              </w:rPr>
              <w:t>ಕರ್ನಾಟಕದ</w:t>
            </w:r>
            <w:r w:rsidRPr="00227BB9">
              <w:rPr>
                <w:rFonts w:cs="Nirmala UI"/>
                <w:lang w:bidi="kn-IN"/>
              </w:rPr>
              <w:t xml:space="preserve"> </w:t>
            </w:r>
            <w:r w:rsidRPr="00227BB9">
              <w:rPr>
                <w:rFonts w:ascii="Nirmala UI" w:hAnsi="Nirmala UI" w:cs="Nirmala UI"/>
                <w:lang w:bidi="kn-IN"/>
              </w:rPr>
              <w:t>ಮೊದಲ</w:t>
            </w:r>
            <w:r w:rsidRPr="00227BB9">
              <w:rPr>
                <w:rFonts w:cs="Nirmala UI"/>
                <w:lang w:bidi="kn-IN"/>
              </w:rPr>
              <w:t xml:space="preserve"> </w:t>
            </w:r>
            <w:r w:rsidRPr="00227BB9">
              <w:rPr>
                <w:rFonts w:ascii="Nirmala UI" w:hAnsi="Nirmala UI" w:cs="Nirmala UI"/>
                <w:lang w:bidi="kn-IN"/>
              </w:rPr>
              <w:t>ಮುಖ್ಯ</w:t>
            </w:r>
            <w:r w:rsidRPr="00227BB9">
              <w:rPr>
                <w:rFonts w:cs="Nirmala UI"/>
                <w:lang w:bidi="kn-IN"/>
              </w:rPr>
              <w:t xml:space="preserve"> </w:t>
            </w:r>
            <w:r w:rsidRPr="00227BB9">
              <w:rPr>
                <w:rFonts w:ascii="Nirmala UI" w:hAnsi="Nirmala UI" w:cs="Nirmala UI"/>
                <w:lang w:bidi="kn-IN"/>
              </w:rPr>
              <w:t>ಮಂತ್ರಿಯಾಗಿದ್ದವರು</w:t>
            </w:r>
            <w:r w:rsidRPr="00227BB9">
              <w:rPr>
                <w:rFonts w:cs="Nirmala UI"/>
                <w:lang w:bidi="kn-IN"/>
              </w:rPr>
              <w:t xml:space="preserve"> ................................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D712FC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6E30DBF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B5F190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10BDD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3A9A5D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74C71C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077895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FAD727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4B643F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1A180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7052DB3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CCCDF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C3CBC" w14:textId="77777777" w:rsidR="00E07900" w:rsidRDefault="00E07900">
            <w:pPr>
              <w:pStyle w:val="Cell"/>
              <w:ind w:left="0"/>
            </w:pPr>
          </w:p>
        </w:tc>
      </w:tr>
      <w:tr w:rsidR="00E07900" w14:paraId="1EC6234B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02ABD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46E33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E476B1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AA27CF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757CABB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44A7B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335E2" w14:textId="4FB2F198" w:rsidR="00E07900" w:rsidRDefault="00227BB9">
            <w:pPr>
              <w:pStyle w:val="Cell"/>
            </w:pPr>
            <w:r w:rsidRPr="00227BB9">
              <w:rPr>
                <w:rFonts w:ascii="Nirmala UI" w:hAnsi="Nirmala UI" w:cs="Nirmala UI"/>
                <w:lang w:bidi="kn-IN"/>
              </w:rPr>
              <w:t>ನಿಜಲಿಂಗಪ್ಪ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6D22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080A36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48B722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D5174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AB976" w14:textId="2C5FE44F" w:rsidR="00E07900" w:rsidRDefault="00227BB9">
            <w:pPr>
              <w:pStyle w:val="Cell"/>
            </w:pPr>
            <w:r w:rsidRPr="00227BB9">
              <w:rPr>
                <w:rFonts w:ascii="Nirmala UI" w:hAnsi="Nirmala UI" w:cs="Nirmala UI"/>
                <w:lang w:bidi="kn-IN"/>
              </w:rPr>
              <w:t>ಚಂಗಲರಾಯರೆಡ್ಡಿ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9C65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A2BB5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410EA69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7333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5624E" w14:textId="155A3D00" w:rsidR="00E07900" w:rsidRDefault="00227BB9">
            <w:pPr>
              <w:pStyle w:val="Cell"/>
            </w:pPr>
            <w:r w:rsidRPr="00227BB9">
              <w:rPr>
                <w:rFonts w:ascii="Nirmala UI" w:hAnsi="Nirmala UI" w:cs="Nirmala UI"/>
                <w:lang w:bidi="kn-IN"/>
              </w:rPr>
              <w:t>ಕೆಂಗಲ್</w:t>
            </w:r>
            <w:r w:rsidRPr="00227BB9">
              <w:rPr>
                <w:rFonts w:cs="Nirmala UI"/>
                <w:lang w:bidi="kn-IN"/>
              </w:rPr>
              <w:t xml:space="preserve"> </w:t>
            </w:r>
            <w:r w:rsidRPr="00227BB9">
              <w:rPr>
                <w:rFonts w:ascii="Nirmala UI" w:hAnsi="Nirmala UI" w:cs="Nirmala UI"/>
                <w:lang w:bidi="kn-IN"/>
              </w:rPr>
              <w:t>ಹನುಮಂತರಾಯ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793E8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17693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B2F6D2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9C9B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5D6486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6551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5B99FD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3260CA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A6C5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A5DC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B986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22804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75C11FE9" w14:textId="77777777" w:rsidR="00E07900" w:rsidRDefault="00000000">
      <w:pPr>
        <w:pStyle w:val="Heading2"/>
      </w:pPr>
      <w:r>
        <w:t>Question 0</w:t>
      </w:r>
      <w:r>
        <w:rPr>
          <w:lang w:val="en-US"/>
        </w:rPr>
        <w:t>2</w:t>
      </w:r>
      <w:r>
        <w:t xml:space="preserve"> (MC)</w:t>
      </w:r>
    </w:p>
    <w:tbl>
      <w:tblPr>
        <w:tblW w:w="5009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6"/>
        <w:gridCol w:w="3820"/>
        <w:gridCol w:w="669"/>
      </w:tblGrid>
      <w:tr w:rsidR="00E07900" w14:paraId="6317B16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F23066" w14:textId="5D0019D0" w:rsidR="00E07900" w:rsidRDefault="00227BB9">
            <w:pPr>
              <w:pStyle w:val="Cell"/>
            </w:pPr>
            <w:r w:rsidRPr="00227BB9">
              <w:rPr>
                <w:rFonts w:ascii="Nirmala UI" w:hAnsi="Nirmala UI" w:cs="Nirmala UI"/>
                <w:lang w:bidi="kn-IN"/>
              </w:rPr>
              <w:t>೧೯೨೦ರಲ್ಲಿ</w:t>
            </w:r>
            <w:r w:rsidRPr="00227BB9">
              <w:rPr>
                <w:rFonts w:cs="Nirmala UI"/>
                <w:lang w:bidi="kn-IN"/>
              </w:rPr>
              <w:t xml:space="preserve"> </w:t>
            </w:r>
            <w:r w:rsidRPr="00227BB9">
              <w:rPr>
                <w:rFonts w:ascii="Nirmala UI" w:hAnsi="Nirmala UI" w:cs="Nirmala UI"/>
                <w:lang w:bidi="kn-IN"/>
              </w:rPr>
              <w:t>ನಾಗಪುರದಲ್ಲಿ</w:t>
            </w:r>
            <w:r w:rsidRPr="00227BB9">
              <w:rPr>
                <w:rFonts w:cs="Nirmala UI"/>
                <w:lang w:bidi="kn-IN"/>
              </w:rPr>
              <w:t xml:space="preserve"> ................ </w:t>
            </w:r>
            <w:r w:rsidRPr="00227BB9">
              <w:rPr>
                <w:rFonts w:ascii="Nirmala UI" w:hAnsi="Nirmala UI" w:cs="Nirmala UI"/>
                <w:lang w:bidi="kn-IN"/>
              </w:rPr>
              <w:t>ನಡೆಯಿತು</w:t>
            </w:r>
            <w:r w:rsidRPr="00227BB9">
              <w:rPr>
                <w:rFonts w:cs="Nirmala UI"/>
                <w:lang w:bidi="kn-IN"/>
              </w:rP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76B2F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9EF7D1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FDB9A0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6F69C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27DFE3F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E9A99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D9EBF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887A48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389D98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2B286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714C3EA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BEE34C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22ACCE" w14:textId="77777777" w:rsidR="00E07900" w:rsidRDefault="00E07900">
            <w:pPr>
              <w:pStyle w:val="Cell"/>
              <w:ind w:left="0"/>
            </w:pPr>
          </w:p>
        </w:tc>
      </w:tr>
      <w:tr w:rsidR="00E07900" w14:paraId="129AD7ED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0BF152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5A53E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0F5D1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B338E7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12AA204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5A690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7CFC46" w14:textId="6844658F" w:rsidR="00E07900" w:rsidRDefault="00227BB9">
            <w:pPr>
              <w:pStyle w:val="Cell"/>
            </w:pPr>
            <w:r w:rsidRPr="00227BB9">
              <w:rPr>
                <w:rFonts w:ascii="Nirmala UI" w:hAnsi="Nirmala UI" w:cs="Nirmala UI"/>
                <w:lang w:bidi="kn-IN"/>
              </w:rPr>
              <w:t>ಸಾಹಿತ್ಯ</w:t>
            </w:r>
            <w:r w:rsidRPr="00227BB9">
              <w:rPr>
                <w:rFonts w:cs="Nirmala UI"/>
                <w:lang w:bidi="kn-IN"/>
              </w:rPr>
              <w:t xml:space="preserve"> </w:t>
            </w:r>
            <w:r w:rsidRPr="00227BB9">
              <w:rPr>
                <w:rFonts w:ascii="Nirmala UI" w:hAnsi="Nirmala UI" w:cs="Nirmala UI"/>
                <w:lang w:bidi="kn-IN"/>
              </w:rPr>
              <w:t>ಸಮ್ಮೇಳನ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7007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0AAD6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26794D3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52CEB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B90725" w14:textId="4919FB85" w:rsidR="00E07900" w:rsidRDefault="00227BB9">
            <w:pPr>
              <w:pStyle w:val="Cell"/>
            </w:pPr>
            <w:r w:rsidRPr="00227BB9">
              <w:rPr>
                <w:rFonts w:ascii="Nirmala UI" w:hAnsi="Nirmala UI" w:cs="Nirmala UI"/>
                <w:lang w:bidi="kn-IN"/>
              </w:rPr>
              <w:t>ಕಾಂಗ್ರೆಸ್</w:t>
            </w:r>
            <w:r w:rsidRPr="00227BB9">
              <w:rPr>
                <w:rFonts w:cs="Nirmala UI"/>
                <w:lang w:bidi="kn-IN"/>
              </w:rPr>
              <w:t xml:space="preserve"> </w:t>
            </w:r>
            <w:r w:rsidRPr="00227BB9">
              <w:rPr>
                <w:rFonts w:ascii="Nirmala UI" w:hAnsi="Nirmala UI" w:cs="Nirmala UI"/>
                <w:lang w:bidi="kn-IN"/>
              </w:rPr>
              <w:t>ಅಧಿವೇಶನ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53CCC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34921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43F2EDC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94ACE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9AC93" w14:textId="18D5CD72" w:rsidR="00E07900" w:rsidRDefault="00227BB9">
            <w:pPr>
              <w:pStyle w:val="Cell"/>
            </w:pPr>
            <w:r w:rsidRPr="00227BB9">
              <w:rPr>
                <w:rFonts w:ascii="Nirmala UI" w:hAnsi="Nirmala UI" w:cs="Nirmala UI"/>
                <w:lang w:bidi="kn-IN"/>
              </w:rPr>
              <w:t>ಗ್ರಂಥಕರ್ತರ</w:t>
            </w:r>
            <w:r w:rsidRPr="00227BB9">
              <w:rPr>
                <w:rFonts w:cs="Nirmala UI"/>
                <w:lang w:bidi="kn-IN"/>
              </w:rPr>
              <w:t xml:space="preserve"> </w:t>
            </w:r>
            <w:r w:rsidRPr="00227BB9">
              <w:rPr>
                <w:rFonts w:ascii="Nirmala UI" w:hAnsi="Nirmala UI" w:cs="Nirmala UI"/>
                <w:lang w:bidi="kn-IN"/>
              </w:rPr>
              <w:t>ಸಮ್ಮೇಳನ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E660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3C361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99FAC3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825A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EA8E3B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F373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D6F5C8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3A5129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F449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69FE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006AD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0F3D07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1EC78EB7" w14:textId="77777777" w:rsidR="00E07900" w:rsidRDefault="00000000">
      <w:pPr>
        <w:pStyle w:val="Heading2"/>
      </w:pPr>
      <w:r>
        <w:t>Question 0</w:t>
      </w:r>
      <w:r>
        <w:rPr>
          <w:lang w:val="en-US"/>
        </w:rPr>
        <w:t>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3"/>
        <w:gridCol w:w="3809"/>
        <w:gridCol w:w="668"/>
      </w:tblGrid>
      <w:tr w:rsidR="00E07900" w14:paraId="4BD0E27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BAC431" w14:textId="59273714" w:rsidR="00E07900" w:rsidRDefault="00C71136">
            <w:pPr>
              <w:pStyle w:val="Cell"/>
            </w:pPr>
            <w:r w:rsidRPr="00C71136">
              <w:t xml:space="preserve">................. </w:t>
            </w:r>
            <w:r w:rsidRPr="00C71136">
              <w:rPr>
                <w:rFonts w:ascii="Nirmala UI" w:hAnsi="Nirmala UI" w:cs="Nirmala UI"/>
              </w:rPr>
              <w:t>ಯವರ</w:t>
            </w:r>
            <w:r w:rsidRPr="00C71136">
              <w:t xml:space="preserve"> </w:t>
            </w:r>
            <w:r w:rsidRPr="00C71136">
              <w:rPr>
                <w:rFonts w:ascii="Nirmala UI" w:hAnsi="Nirmala UI" w:cs="Nirmala UI"/>
              </w:rPr>
              <w:t>ಪ್ರಯತ್ನದಿಂದ</w:t>
            </w:r>
            <w:r w:rsidRPr="00C71136">
              <w:t xml:space="preserve"> </w:t>
            </w:r>
            <w:r w:rsidRPr="00C71136">
              <w:rPr>
                <w:rFonts w:ascii="Nirmala UI" w:hAnsi="Nirmala UI" w:cs="Nirmala UI"/>
              </w:rPr>
              <w:t>ವಿದ್ಯಾವರ್ಧಕ</w:t>
            </w:r>
            <w:r w:rsidRPr="00C71136">
              <w:t xml:space="preserve"> </w:t>
            </w:r>
            <w:r w:rsidRPr="00C71136">
              <w:rPr>
                <w:rFonts w:ascii="Nirmala UI" w:hAnsi="Nirmala UI" w:cs="Nirmala UI"/>
              </w:rPr>
              <w:t>ಸಂಘವು</w:t>
            </w:r>
            <w:r w:rsidRPr="00C71136">
              <w:t xml:space="preserve"> </w:t>
            </w:r>
            <w:r w:rsidRPr="00C71136">
              <w:rPr>
                <w:rFonts w:ascii="Nirmala UI" w:hAnsi="Nirmala UI" w:cs="Nirmala UI"/>
              </w:rPr>
              <w:t>ಸ್ಥಾಪನೆಯಾಯಿತು</w:t>
            </w:r>
            <w:r w:rsidRPr="00C71136"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05711A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0D41FD0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CB7EA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7846D3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571D791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57A85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8A0CE4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4FAB42E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B67B6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66A5D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0DE65E4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3399CC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0122E" w14:textId="77777777" w:rsidR="00E07900" w:rsidRDefault="00E07900">
            <w:pPr>
              <w:pStyle w:val="Cell"/>
              <w:ind w:left="0"/>
            </w:pPr>
          </w:p>
        </w:tc>
      </w:tr>
      <w:tr w:rsidR="00E07900" w14:paraId="00234DC8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BBB577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D70BF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4B130D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68E06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4688AEA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B9DB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8E47D3" w14:textId="77ED1013" w:rsidR="00E07900" w:rsidRDefault="00C71136">
            <w:pPr>
              <w:pStyle w:val="Cell"/>
            </w:pPr>
            <w:r w:rsidRPr="00C71136">
              <w:rPr>
                <w:rFonts w:ascii="Nirmala UI" w:hAnsi="Nirmala UI" w:cs="Nirmala UI"/>
              </w:rPr>
              <w:t>ರಾ</w:t>
            </w:r>
            <w:r w:rsidRPr="00C71136">
              <w:t>.</w:t>
            </w:r>
            <w:r w:rsidRPr="00C71136">
              <w:rPr>
                <w:rFonts w:ascii="Nirmala UI" w:hAnsi="Nirmala UI" w:cs="Nirmala UI"/>
              </w:rPr>
              <w:t>ಹಾ</w:t>
            </w:r>
            <w:r w:rsidRPr="00C71136">
              <w:t>.</w:t>
            </w:r>
            <w:r w:rsidRPr="00C71136">
              <w:rPr>
                <w:rFonts w:ascii="Nirmala UI" w:hAnsi="Nirmala UI" w:cs="Nirmala UI"/>
              </w:rPr>
              <w:t>ದೇಶಪಾಂಡೆ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669C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F4E882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59B44C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1E87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FA087" w14:textId="7BBE2529" w:rsidR="00E07900" w:rsidRDefault="00C71136">
            <w:pPr>
              <w:pStyle w:val="Cell"/>
            </w:pPr>
            <w:r w:rsidRPr="00C71136">
              <w:rPr>
                <w:rFonts w:ascii="Nirmala UI" w:hAnsi="Nirmala UI" w:cs="Nirmala UI"/>
              </w:rPr>
              <w:t>ಶ್ರೀರಂಗರು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9E349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4144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D034DF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A9933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10BBA" w14:textId="487CA297" w:rsidR="00E07900" w:rsidRDefault="00C71136">
            <w:pPr>
              <w:pStyle w:val="Cell"/>
            </w:pPr>
            <w:r w:rsidRPr="00C71136">
              <w:rPr>
                <w:rFonts w:ascii="Nirmala UI" w:hAnsi="Nirmala UI" w:cs="Nirmala UI"/>
                <w:lang w:bidi="kn-IN"/>
              </w:rPr>
              <w:t>ನಾಲ್ವಡಿ</w:t>
            </w:r>
            <w:r w:rsidRPr="00C71136">
              <w:rPr>
                <w:rFonts w:cs="Nirmala UI"/>
                <w:lang w:bidi="kn-IN"/>
              </w:rPr>
              <w:t xml:space="preserve"> </w:t>
            </w:r>
            <w:r w:rsidRPr="00C71136">
              <w:rPr>
                <w:rFonts w:ascii="Nirmala UI" w:hAnsi="Nirmala UI" w:cs="Nirmala UI"/>
                <w:lang w:bidi="kn-IN"/>
              </w:rPr>
              <w:t>ಒಡೆಯರ್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BD69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54D1D8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189FC0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3F34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98545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AA00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09FF0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05BFBA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6406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1A18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0ED0B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6B1045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73D25F01" w14:textId="77777777" w:rsidR="00E07900" w:rsidRDefault="00000000">
      <w:pPr>
        <w:pStyle w:val="Heading2"/>
      </w:pPr>
      <w:r>
        <w:t>Question 0</w:t>
      </w:r>
      <w:r>
        <w:rPr>
          <w:lang w:val="en-US"/>
        </w:rPr>
        <w:t>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40D6602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9396AE" w14:textId="64FBD44E" w:rsidR="00E07900" w:rsidRDefault="002F3A6B">
            <w:pPr>
              <w:pStyle w:val="Cell"/>
            </w:pPr>
            <w:r w:rsidRPr="002F3A6B">
              <w:lastRenderedPageBreak/>
              <w:t>'</w:t>
            </w:r>
            <w:r w:rsidRPr="002F3A6B">
              <w:rPr>
                <w:rFonts w:ascii="Nirmala UI" w:hAnsi="Nirmala UI" w:cs="Nirmala UI"/>
              </w:rPr>
              <w:t>ಸರ್</w:t>
            </w:r>
            <w:r w:rsidRPr="002F3A6B">
              <w:t xml:space="preserve"> </w:t>
            </w:r>
            <w:r w:rsidRPr="002F3A6B">
              <w:rPr>
                <w:rFonts w:ascii="Nirmala UI" w:hAnsi="Nirmala UI" w:cs="Nirmala UI"/>
              </w:rPr>
              <w:t>ಥಾಮಸ್</w:t>
            </w:r>
            <w:r w:rsidRPr="002F3A6B">
              <w:t xml:space="preserve"> </w:t>
            </w:r>
            <w:r w:rsidRPr="002F3A6B">
              <w:rPr>
                <w:rFonts w:ascii="Nirmala UI" w:hAnsi="Nirmala UI" w:cs="Nirmala UI"/>
              </w:rPr>
              <w:t>ಮನ್ರೋ</w:t>
            </w:r>
            <w:r w:rsidRPr="002F3A6B">
              <w:t>'</w:t>
            </w:r>
            <w:r w:rsidRPr="002F3A6B">
              <w:rPr>
                <w:rFonts w:ascii="Nirmala UI" w:hAnsi="Nirmala UI" w:cs="Nirmala UI"/>
              </w:rPr>
              <w:t>ರವರು</w:t>
            </w:r>
            <w:r w:rsidRPr="002F3A6B">
              <w:t xml:space="preserve"> .....................</w:t>
            </w:r>
            <w:r w:rsidRPr="002F3A6B">
              <w:rPr>
                <w:rFonts w:ascii="Nirmala UI" w:hAnsi="Nirmala UI" w:cs="Nirmala UI"/>
              </w:rPr>
              <w:t>ರಲ್ಲಿ</w:t>
            </w:r>
            <w:r w:rsidRPr="002F3A6B">
              <w:t xml:space="preserve"> </w:t>
            </w:r>
            <w:r w:rsidRPr="002F3A6B">
              <w:rPr>
                <w:rFonts w:ascii="Nirmala UI" w:hAnsi="Nirmala UI" w:cs="Nirmala UI"/>
              </w:rPr>
              <w:t>ಬಳ್ಳಾರಿ</w:t>
            </w:r>
            <w:r w:rsidRPr="002F3A6B">
              <w:t xml:space="preserve"> </w:t>
            </w:r>
            <w:r w:rsidRPr="002F3A6B">
              <w:rPr>
                <w:rFonts w:ascii="Nirmala UI" w:hAnsi="Nirmala UI" w:cs="Nirmala UI"/>
              </w:rPr>
              <w:t>ಜಿಲ್ಲೆಯ</w:t>
            </w:r>
            <w:r w:rsidRPr="002F3A6B">
              <w:t xml:space="preserve"> ................... </w:t>
            </w:r>
            <w:r w:rsidRPr="002F3A6B">
              <w:rPr>
                <w:rFonts w:ascii="Nirmala UI" w:hAnsi="Nirmala UI" w:cs="Nirmala UI"/>
              </w:rPr>
              <w:t>ಆಗಿದ್ದರು</w:t>
            </w:r>
            <w:r w:rsidRPr="002F3A6B"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9204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73D3337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34A39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36FC1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03B789E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AAC9C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6C95B0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6833890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649F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4AEB59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29DBB6D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CA743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98764" w14:textId="77777777" w:rsidR="00E07900" w:rsidRDefault="00E07900">
            <w:pPr>
              <w:pStyle w:val="Cell"/>
              <w:ind w:left="0"/>
            </w:pPr>
          </w:p>
        </w:tc>
      </w:tr>
      <w:tr w:rsidR="00E07900" w14:paraId="43D2338C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1E95C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26268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636E1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541C65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23DAA60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0481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99594" w14:textId="7947DE1B" w:rsidR="00E07900" w:rsidRDefault="002F3A6B">
            <w:pPr>
              <w:pStyle w:val="Cell"/>
            </w:pPr>
            <w:r w:rsidRPr="002F3A6B">
              <w:rPr>
                <w:rFonts w:ascii="Nirmala UI" w:hAnsi="Nirmala UI" w:cs="Nirmala UI"/>
                <w:lang w:bidi="kn-IN"/>
              </w:rPr>
              <w:t>೧೮೯೦</w:t>
            </w:r>
            <w:r w:rsidRPr="002F3A6B">
              <w:rPr>
                <w:rFonts w:cs="Nirmala UI"/>
                <w:lang w:bidi="kn-IN"/>
              </w:rPr>
              <w:t xml:space="preserve"> - </w:t>
            </w:r>
            <w:r w:rsidRPr="002F3A6B">
              <w:rPr>
                <w:rFonts w:ascii="Nirmala UI" w:hAnsi="Nirmala UI" w:cs="Nirmala UI"/>
                <w:lang w:bidi="kn-IN"/>
              </w:rPr>
              <w:t>ಬ್ರಿಟೀಷ್</w:t>
            </w:r>
            <w:r w:rsidRPr="002F3A6B">
              <w:rPr>
                <w:rFonts w:cs="Nirmala UI"/>
                <w:lang w:bidi="kn-IN"/>
              </w:rPr>
              <w:t xml:space="preserve"> </w:t>
            </w:r>
            <w:r w:rsidRPr="002F3A6B">
              <w:rPr>
                <w:rFonts w:ascii="Nirmala UI" w:hAnsi="Nirmala UI" w:cs="Nirmala UI"/>
                <w:lang w:bidi="kn-IN"/>
              </w:rPr>
              <w:t>ಅಧಿಕಾರಿ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DC541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1C90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DE46D4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03E47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01D433" w14:textId="4F083232" w:rsidR="00E07900" w:rsidRDefault="002F3A6B">
            <w:pPr>
              <w:pStyle w:val="Cell"/>
            </w:pPr>
            <w:r w:rsidRPr="002F3A6B">
              <w:rPr>
                <w:rFonts w:ascii="Nirmala UI" w:hAnsi="Nirmala UI" w:cs="Nirmala UI"/>
                <w:lang w:bidi="kn-IN"/>
              </w:rPr>
              <w:t>೧೮೦೦</w:t>
            </w:r>
            <w:r w:rsidRPr="002F3A6B">
              <w:rPr>
                <w:rFonts w:cs="Nirmala UI"/>
                <w:lang w:bidi="kn-IN"/>
              </w:rPr>
              <w:t xml:space="preserve"> -  </w:t>
            </w:r>
            <w:r w:rsidRPr="002F3A6B">
              <w:rPr>
                <w:rFonts w:ascii="Nirmala UI" w:hAnsi="Nirmala UI" w:cs="Nirmala UI"/>
                <w:lang w:bidi="kn-IN"/>
              </w:rPr>
              <w:t>ಕಲೆಕ್ಟರ್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6A16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DA2C5A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725E97A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1554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12A7B" w14:textId="099C2CD4" w:rsidR="00E07900" w:rsidRDefault="002F3A6B">
            <w:pPr>
              <w:pStyle w:val="Cell"/>
            </w:pPr>
            <w:r w:rsidRPr="002F3A6B">
              <w:rPr>
                <w:rFonts w:ascii="Nirmala UI" w:hAnsi="Nirmala UI" w:cs="Nirmala UI"/>
                <w:lang w:bidi="kn-IN"/>
              </w:rPr>
              <w:t>೧೮೮೦</w:t>
            </w:r>
            <w:r w:rsidRPr="002F3A6B">
              <w:rPr>
                <w:rFonts w:cs="Nirmala UI"/>
                <w:lang w:bidi="kn-IN"/>
              </w:rPr>
              <w:t xml:space="preserve"> - </w:t>
            </w:r>
            <w:r w:rsidRPr="002F3A6B">
              <w:rPr>
                <w:rFonts w:ascii="Nirmala UI" w:hAnsi="Nirmala UI" w:cs="Nirmala UI"/>
                <w:lang w:bidi="kn-IN"/>
              </w:rPr>
              <w:t>ತೆಲುಗು</w:t>
            </w:r>
            <w:r w:rsidRPr="002F3A6B">
              <w:rPr>
                <w:rFonts w:cs="Nirmala UI"/>
                <w:lang w:bidi="kn-IN"/>
              </w:rPr>
              <w:t xml:space="preserve"> </w:t>
            </w:r>
            <w:r w:rsidRPr="002F3A6B">
              <w:rPr>
                <w:rFonts w:ascii="Nirmala UI" w:hAnsi="Nirmala UI" w:cs="Nirmala UI"/>
                <w:lang w:bidi="kn-IN"/>
              </w:rPr>
              <w:t>ಪ್ರದೇಶದ</w:t>
            </w:r>
            <w:r w:rsidRPr="002F3A6B">
              <w:rPr>
                <w:rFonts w:cs="Nirmala UI"/>
                <w:lang w:bidi="kn-IN"/>
              </w:rPr>
              <w:t xml:space="preserve"> </w:t>
            </w:r>
            <w:r w:rsidRPr="002F3A6B">
              <w:rPr>
                <w:rFonts w:ascii="Nirmala UI" w:hAnsi="Nirmala UI" w:cs="Nirmala UI"/>
                <w:lang w:bidi="kn-IN"/>
              </w:rPr>
              <w:t>ಅಧಿಕಾರಿ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77988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23902A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03D854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EC362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E5A22C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8B5A6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19361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00CF5E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2F862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3991CE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9B624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172C57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1C43435E" w14:textId="77777777" w:rsidR="00E07900" w:rsidRDefault="00000000">
      <w:pPr>
        <w:pStyle w:val="Heading2"/>
      </w:pPr>
      <w:r>
        <w:t>Question 0</w:t>
      </w:r>
      <w:r>
        <w:rPr>
          <w:lang w:val="en-US"/>
        </w:rPr>
        <w:t>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47C64BA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C1E73" w14:textId="56C05A08" w:rsidR="00E07900" w:rsidRDefault="002F3A6B">
            <w:pPr>
              <w:pStyle w:val="Cell"/>
            </w:pPr>
            <w:r w:rsidRPr="002F3A6B">
              <w:rPr>
                <w:rFonts w:ascii="Nirmala UI" w:hAnsi="Nirmala UI" w:cs="Nirmala UI"/>
                <w:lang w:bidi="kn-IN"/>
              </w:rPr>
              <w:t>ಕರ್ನಾಟಕ</w:t>
            </w:r>
            <w:r w:rsidRPr="002F3A6B">
              <w:rPr>
                <w:rFonts w:cs="Nirmala UI"/>
                <w:lang w:bidi="kn-IN"/>
              </w:rPr>
              <w:t xml:space="preserve"> </w:t>
            </w:r>
            <w:r w:rsidRPr="002F3A6B">
              <w:rPr>
                <w:rFonts w:ascii="Nirmala UI" w:hAnsi="Nirmala UI" w:cs="Nirmala UI"/>
                <w:lang w:bidi="kn-IN"/>
              </w:rPr>
              <w:t>ಉತ್ತರ</w:t>
            </w:r>
            <w:r w:rsidRPr="002F3A6B">
              <w:rPr>
                <w:rFonts w:cs="Nirmala UI"/>
                <w:lang w:bidi="kn-IN"/>
              </w:rPr>
              <w:t xml:space="preserve"> </w:t>
            </w:r>
            <w:r w:rsidRPr="002F3A6B">
              <w:rPr>
                <w:rFonts w:ascii="Nirmala UI" w:hAnsi="Nirmala UI" w:cs="Nirmala UI"/>
                <w:lang w:bidi="kn-IN"/>
              </w:rPr>
              <w:t>ಭಾಗದ</w:t>
            </w:r>
            <w:r w:rsidRPr="002F3A6B">
              <w:rPr>
                <w:rFonts w:cs="Nirmala UI"/>
                <w:lang w:bidi="kn-IN"/>
              </w:rPr>
              <w:t xml:space="preserve"> </w:t>
            </w:r>
            <w:r w:rsidRPr="002F3A6B">
              <w:rPr>
                <w:rFonts w:ascii="Nirmala UI" w:hAnsi="Nirmala UI" w:cs="Nirmala UI"/>
                <w:lang w:bidi="kn-IN"/>
              </w:rPr>
              <w:t>ಪ್ರದೇಶವನ್ನು</w:t>
            </w:r>
            <w:r w:rsidRPr="002F3A6B">
              <w:rPr>
                <w:rFonts w:cs="Nirmala UI"/>
                <w:lang w:bidi="kn-IN"/>
              </w:rPr>
              <w:t xml:space="preserve"> ....................... </w:t>
            </w:r>
            <w:r w:rsidRPr="002F3A6B">
              <w:rPr>
                <w:rFonts w:ascii="Nirmala UI" w:hAnsi="Nirmala UI" w:cs="Nirmala UI"/>
                <w:lang w:bidi="kn-IN"/>
              </w:rPr>
              <w:t>ಸುಮಾರು</w:t>
            </w:r>
            <w:r w:rsidRPr="002F3A6B">
              <w:rPr>
                <w:rFonts w:cs="Nirmala UI"/>
                <w:lang w:bidi="kn-IN"/>
              </w:rPr>
              <w:t xml:space="preserve"> </w:t>
            </w:r>
            <w:r w:rsidRPr="002F3A6B">
              <w:rPr>
                <w:rFonts w:ascii="Nirmala UI" w:hAnsi="Nirmala UI" w:cs="Nirmala UI"/>
                <w:lang w:bidi="kn-IN"/>
              </w:rPr>
              <w:t>ಎರಡು</w:t>
            </w:r>
            <w:r w:rsidRPr="002F3A6B">
              <w:rPr>
                <w:rFonts w:cs="Nirmala UI"/>
                <w:lang w:bidi="kn-IN"/>
              </w:rPr>
              <w:t xml:space="preserve"> </w:t>
            </w:r>
            <w:r w:rsidRPr="002F3A6B">
              <w:rPr>
                <w:rFonts w:ascii="Nirmala UI" w:hAnsi="Nirmala UI" w:cs="Nirmala UI"/>
                <w:lang w:bidi="kn-IN"/>
              </w:rPr>
              <w:t>ಶತಮಾನದವರೆಗೆ</w:t>
            </w:r>
            <w:r w:rsidRPr="002F3A6B">
              <w:rPr>
                <w:rFonts w:cs="Nirmala UI"/>
                <w:lang w:bidi="kn-IN"/>
              </w:rPr>
              <w:t xml:space="preserve"> </w:t>
            </w:r>
            <w:r w:rsidRPr="002F3A6B">
              <w:rPr>
                <w:rFonts w:ascii="Nirmala UI" w:hAnsi="Nirmala UI" w:cs="Nirmala UI"/>
                <w:lang w:bidi="kn-IN"/>
              </w:rPr>
              <w:t>ಆಳಿದರು</w:t>
            </w:r>
            <w:r w:rsidRPr="002F3A6B">
              <w:rPr>
                <w:rFonts w:cs="Nirmala UI"/>
                <w:lang w:bidi="kn-IN"/>
              </w:rP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A90F8C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506614D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1C8D9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92EB9F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27BC40F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A7363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9A3C3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1A40448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15F8E2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9E12C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24A5426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2C0E5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EEBB4" w14:textId="77777777" w:rsidR="00E07900" w:rsidRDefault="00E07900">
            <w:pPr>
              <w:pStyle w:val="Cell"/>
              <w:ind w:left="0"/>
            </w:pPr>
          </w:p>
        </w:tc>
      </w:tr>
      <w:tr w:rsidR="00E07900" w14:paraId="3ED7A74F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F1B72B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CE495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A9FAA1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00A571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7FC4162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A5192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584001" w14:textId="49391085" w:rsidR="00E07900" w:rsidRDefault="002F3A6B">
            <w:pPr>
              <w:pStyle w:val="Cell"/>
            </w:pPr>
            <w:r w:rsidRPr="002F3A6B">
              <w:rPr>
                <w:rFonts w:ascii="Nirmala UI" w:hAnsi="Nirmala UI" w:cs="Nirmala UI"/>
                <w:lang w:bidi="kn-IN"/>
              </w:rPr>
              <w:t>ಚಾಲುಕ್ಯರು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9C4AD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00A32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BDC092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93996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11BB2" w14:textId="53812537" w:rsidR="00E07900" w:rsidRDefault="002F3A6B">
            <w:pPr>
              <w:pStyle w:val="Cell"/>
            </w:pPr>
            <w:r w:rsidRPr="002F3A6B">
              <w:rPr>
                <w:rFonts w:ascii="Nirmala UI" w:hAnsi="Nirmala UI" w:cs="Nirmala UI"/>
                <w:lang w:bidi="kn-IN"/>
              </w:rPr>
              <w:t>ಕದಂಬರು</w:t>
            </w:r>
            <w:r w:rsidRPr="002F3A6B">
              <w:rPr>
                <w:rFonts w:cs="Nirmala UI"/>
                <w:lang w:bidi="kn-IN"/>
              </w:rPr>
              <w:tab/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40719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2F70A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36104E2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82B2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C7F63" w14:textId="310959B6" w:rsidR="00E07900" w:rsidRDefault="002F3A6B">
            <w:pPr>
              <w:pStyle w:val="Cell"/>
            </w:pPr>
            <w:r w:rsidRPr="002F3A6B">
              <w:rPr>
                <w:rFonts w:ascii="Nirmala UI" w:hAnsi="Nirmala UI" w:cs="Nirmala UI"/>
                <w:lang w:bidi="kn-IN"/>
              </w:rPr>
              <w:t>ಗಂಗರು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2FDB5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EABC4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8E50B8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9300B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032F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F310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98FF8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739A24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87D1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E36133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4C1C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C0BB4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491345E0" w14:textId="77777777" w:rsidR="00E07900" w:rsidRDefault="00000000">
      <w:pPr>
        <w:pStyle w:val="Heading2"/>
      </w:pPr>
      <w:r>
        <w:t>Question 0</w:t>
      </w:r>
      <w:r>
        <w:rPr>
          <w:lang w:val="en-US"/>
        </w:rPr>
        <w:t>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1"/>
        <w:gridCol w:w="3811"/>
        <w:gridCol w:w="668"/>
      </w:tblGrid>
      <w:tr w:rsidR="00E07900" w14:paraId="24E441B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C722D" w14:textId="727D31CD" w:rsidR="00E07900" w:rsidRDefault="007F619E">
            <w:pPr>
              <w:pStyle w:val="Cell"/>
            </w:pPr>
            <w:r w:rsidRPr="007F619E">
              <w:rPr>
                <w:rFonts w:ascii="Nirmala UI" w:hAnsi="Nirmala UI" w:cs="Nirmala UI"/>
              </w:rPr>
              <w:t>ಬೀದರ್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ನಲ್ಲಿ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ನಡೆದ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ಕನ್ನಡ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ಸಾಹಿತ್ಯ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ಸಮ್ಮೇಳನದ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ಅಧ್ಯಕ್ಷತೆಯನ್ನು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ಯಾರು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ವಹಿಸಿದ್ದರು</w:t>
            </w:r>
            <w:r w:rsidRPr="007F619E">
              <w:t>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4ECFB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2124BC5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B9A594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11FD06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7DF8450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A9520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7AA97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841217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7C5BFB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E18893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6F7BBE2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D45DE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5E309D" w14:textId="77777777" w:rsidR="00E07900" w:rsidRDefault="00E07900">
            <w:pPr>
              <w:pStyle w:val="Cell"/>
              <w:ind w:left="0"/>
            </w:pPr>
          </w:p>
        </w:tc>
      </w:tr>
      <w:tr w:rsidR="00E07900" w14:paraId="1309E7AA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A5360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D8415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0FD5C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48333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33E1C1F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917B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F6860" w14:textId="341F1940" w:rsidR="00E07900" w:rsidRDefault="007F619E">
            <w:pPr>
              <w:pStyle w:val="Cell"/>
            </w:pPr>
            <w:r w:rsidRPr="007F619E">
              <w:rPr>
                <w:rFonts w:ascii="Nirmala UI" w:hAnsi="Nirmala UI" w:cs="Nirmala UI"/>
                <w:lang w:bidi="kn-IN"/>
              </w:rPr>
              <w:t>ಶ್ರೀರಂಗರು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3FAD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AA433A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0DD296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DBF06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2BC64" w14:textId="24266AAA" w:rsidR="00E07900" w:rsidRDefault="007F619E">
            <w:pPr>
              <w:pStyle w:val="Cell"/>
            </w:pPr>
            <w:r w:rsidRPr="007F619E">
              <w:rPr>
                <w:rFonts w:ascii="Nirmala UI" w:hAnsi="Nirmala UI" w:cs="Nirmala UI"/>
                <w:lang w:bidi="kn-IN"/>
              </w:rPr>
              <w:t>ಡಿ</w:t>
            </w:r>
            <w:r w:rsidRPr="007F619E">
              <w:rPr>
                <w:rFonts w:cs="Nirmala UI"/>
                <w:lang w:bidi="kn-IN"/>
              </w:rPr>
              <w:t xml:space="preserve">. </w:t>
            </w:r>
            <w:r w:rsidRPr="007F619E">
              <w:rPr>
                <w:rFonts w:ascii="Nirmala UI" w:hAnsi="Nirmala UI" w:cs="Nirmala UI"/>
                <w:lang w:bidi="kn-IN"/>
              </w:rPr>
              <w:t>ಎಲ್</w:t>
            </w:r>
            <w:r w:rsidRPr="007F619E">
              <w:rPr>
                <w:rFonts w:cs="Nirmala UI"/>
                <w:lang w:bidi="kn-IN"/>
              </w:rPr>
              <w:t xml:space="preserve">. </w:t>
            </w:r>
            <w:r w:rsidRPr="007F619E">
              <w:rPr>
                <w:rFonts w:ascii="Nirmala UI" w:hAnsi="Nirmala UI" w:cs="Nirmala UI"/>
                <w:lang w:bidi="kn-IN"/>
              </w:rPr>
              <w:t>ನರಸಿಂಹಾಚಾರ್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2236D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EF9AC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708BC1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A402A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CC6CE4" w14:textId="275B6AAF" w:rsidR="00E07900" w:rsidRDefault="007F619E">
            <w:pPr>
              <w:pStyle w:val="Cell"/>
            </w:pPr>
            <w:r w:rsidRPr="007F619E">
              <w:rPr>
                <w:rFonts w:ascii="Nirmala UI" w:hAnsi="Nirmala UI" w:cs="Nirmala UI"/>
                <w:lang w:bidi="kn-IN"/>
              </w:rPr>
              <w:t>ಕೆ</w:t>
            </w:r>
            <w:r w:rsidRPr="007F619E">
              <w:rPr>
                <w:rFonts w:cs="Nirmala UI"/>
                <w:lang w:bidi="kn-IN"/>
              </w:rPr>
              <w:t>.</w:t>
            </w:r>
            <w:r w:rsidRPr="007F619E">
              <w:rPr>
                <w:rFonts w:ascii="Nirmala UI" w:hAnsi="Nirmala UI" w:cs="Nirmala UI"/>
                <w:lang w:bidi="kn-IN"/>
              </w:rPr>
              <w:t>ಆರ್</w:t>
            </w:r>
            <w:r w:rsidRPr="007F619E">
              <w:rPr>
                <w:rFonts w:cs="Nirmala UI"/>
                <w:lang w:bidi="kn-IN"/>
              </w:rPr>
              <w:t xml:space="preserve">. </w:t>
            </w:r>
            <w:r w:rsidRPr="007F619E">
              <w:rPr>
                <w:rFonts w:ascii="Nirmala UI" w:hAnsi="Nirmala UI" w:cs="Nirmala UI"/>
                <w:lang w:bidi="kn-IN"/>
              </w:rPr>
              <w:t>ಕಾರಂತರು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7A346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84701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4AAC2C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3B5A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DEEC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E8AB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D0F9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5ED813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003B37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C99D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D7171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9E81FB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43828E05" w14:textId="77777777" w:rsidR="00E07900" w:rsidRDefault="00000000">
      <w:pPr>
        <w:pStyle w:val="Heading2"/>
      </w:pPr>
      <w:r>
        <w:t>Question 0</w:t>
      </w:r>
      <w:r>
        <w:rPr>
          <w:lang w:val="en-US"/>
        </w:rPr>
        <w:t>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6B183D8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F1F66" w14:textId="239E5BCD" w:rsidR="00E07900" w:rsidRDefault="007F619E">
            <w:pPr>
              <w:pStyle w:val="Cell"/>
            </w:pPr>
            <w:r w:rsidRPr="007F619E">
              <w:rPr>
                <w:rFonts w:ascii="Nirmala UI" w:hAnsi="Nirmala UI" w:cs="Nirmala UI"/>
              </w:rPr>
              <w:lastRenderedPageBreak/>
              <w:t>ಆಲೂರು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ವೆಂಕಟರಾಯರು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ರಚಿಸಿದ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ಕೃತಿ</w:t>
            </w:r>
            <w:r w:rsidRPr="007F619E">
              <w:t xml:space="preserve"> 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B44DC4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4EE2790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C84E3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2B83B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7CDA9DF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49502A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5408F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34482E4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AFBC6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C9BC42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293D1B3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549C4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BBF77" w14:textId="77777777" w:rsidR="00E07900" w:rsidRDefault="00E07900">
            <w:pPr>
              <w:pStyle w:val="Cell"/>
              <w:ind w:left="0"/>
            </w:pPr>
          </w:p>
        </w:tc>
      </w:tr>
      <w:tr w:rsidR="00E07900" w14:paraId="3F22CA41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49BE6F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1B7DAB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0DEB1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BF06A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7E9B241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5FED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EAAF7" w14:textId="7EB92216" w:rsidR="00E07900" w:rsidRDefault="007F619E">
            <w:pPr>
              <w:pStyle w:val="Cell"/>
            </w:pPr>
            <w:r w:rsidRPr="007F619E">
              <w:rPr>
                <w:rFonts w:ascii="Nirmala UI" w:hAnsi="Nirmala UI" w:cs="Nirmala UI"/>
                <w:lang w:bidi="kn-IN"/>
              </w:rPr>
              <w:t>ಕರ್ನಾಟಕದ</w:t>
            </w:r>
            <w:r w:rsidRPr="007F619E">
              <w:rPr>
                <w:rFonts w:cs="Nirmala UI"/>
                <w:lang w:bidi="kn-IN"/>
              </w:rPr>
              <w:t xml:space="preserve"> </w:t>
            </w:r>
            <w:r w:rsidRPr="007F619E">
              <w:rPr>
                <w:rFonts w:ascii="Nirmala UI" w:hAnsi="Nirmala UI" w:cs="Nirmala UI"/>
                <w:lang w:bidi="kn-IN"/>
              </w:rPr>
              <w:t>ಏಕೀಕರಣ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F1A14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592BC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7CF1E8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C37DF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51646" w14:textId="18BDC0CF" w:rsidR="00E07900" w:rsidRDefault="007F619E">
            <w:pPr>
              <w:pStyle w:val="Cell"/>
            </w:pPr>
            <w:r w:rsidRPr="007F619E">
              <w:rPr>
                <w:rFonts w:ascii="Nirmala UI" w:hAnsi="Nirmala UI" w:cs="Nirmala UI"/>
                <w:lang w:bidi="kn-IN"/>
              </w:rPr>
              <w:t>ಎರವಲು</w:t>
            </w:r>
            <w:r w:rsidRPr="007F619E">
              <w:rPr>
                <w:rFonts w:cs="Nirmala UI"/>
                <w:lang w:bidi="kn-IN"/>
              </w:rPr>
              <w:t xml:space="preserve"> </w:t>
            </w:r>
            <w:r w:rsidRPr="007F619E">
              <w:rPr>
                <w:rFonts w:ascii="Nirmala UI" w:hAnsi="Nirmala UI" w:cs="Nirmala UI"/>
                <w:lang w:bidi="kn-IN"/>
              </w:rPr>
              <w:t>ಪದಕೋಶ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43A3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6A586D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FB09DD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D2B4C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CFAD3" w14:textId="5E182B9D" w:rsidR="00E07900" w:rsidRDefault="007F619E">
            <w:pPr>
              <w:pStyle w:val="Cell"/>
            </w:pPr>
            <w:r w:rsidRPr="007F619E">
              <w:rPr>
                <w:rFonts w:ascii="Nirmala UI" w:hAnsi="Nirmala UI" w:cs="Nirmala UI"/>
                <w:lang w:bidi="kn-IN"/>
              </w:rPr>
              <w:t>ಕರ್ನಾಟಕ</w:t>
            </w:r>
            <w:r w:rsidRPr="007F619E">
              <w:rPr>
                <w:rFonts w:cs="Nirmala UI"/>
                <w:lang w:bidi="kn-IN"/>
              </w:rPr>
              <w:t xml:space="preserve"> </w:t>
            </w:r>
            <w:r w:rsidRPr="007F619E">
              <w:rPr>
                <w:rFonts w:ascii="Nirmala UI" w:hAnsi="Nirmala UI" w:cs="Nirmala UI"/>
                <w:lang w:bidi="kn-IN"/>
              </w:rPr>
              <w:t>ಗತ</w:t>
            </w:r>
            <w:r w:rsidRPr="007F619E">
              <w:rPr>
                <w:rFonts w:cs="Nirmala UI"/>
                <w:lang w:bidi="kn-IN"/>
              </w:rPr>
              <w:t xml:space="preserve"> </w:t>
            </w:r>
            <w:r w:rsidRPr="007F619E">
              <w:rPr>
                <w:rFonts w:ascii="Nirmala UI" w:hAnsi="Nirmala UI" w:cs="Nirmala UI"/>
                <w:lang w:bidi="kn-IN"/>
              </w:rPr>
              <w:t>ವೈಭವ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F38A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D7439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74AB680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38FC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D097BF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A3FE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5309C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351A81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C349C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26B20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0492F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841D1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5EAA9142" w14:textId="77777777" w:rsidR="00E07900" w:rsidRDefault="00000000">
      <w:pPr>
        <w:pStyle w:val="Heading2"/>
      </w:pPr>
      <w:r>
        <w:t>Question 0</w:t>
      </w:r>
      <w:r>
        <w:rPr>
          <w:lang w:val="en-US"/>
        </w:rPr>
        <w:t>8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9"/>
        <w:gridCol w:w="3812"/>
        <w:gridCol w:w="669"/>
      </w:tblGrid>
      <w:tr w:rsidR="00E07900" w14:paraId="7E7145D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938A6F" w14:textId="2F506117" w:rsidR="00E07900" w:rsidRDefault="007F619E">
            <w:pPr>
              <w:pStyle w:val="Cell"/>
            </w:pPr>
            <w:r w:rsidRPr="007F619E">
              <w:rPr>
                <w:rFonts w:cs="Nirmala UI"/>
                <w:lang w:bidi="kn-IN"/>
              </w:rPr>
              <w:t>"</w:t>
            </w:r>
            <w:r>
              <w:rPr>
                <w:rFonts w:cs="Nirmala UI"/>
                <w:lang w:bidi="kn-IN"/>
              </w:rPr>
              <w:t>commission</w:t>
            </w:r>
            <w:r w:rsidRPr="007F619E">
              <w:rPr>
                <w:rFonts w:cs="Nirmala UI"/>
                <w:lang w:bidi="kn-IN"/>
              </w:rPr>
              <w:t xml:space="preserve">" </w:t>
            </w:r>
            <w:r w:rsidRPr="007F619E">
              <w:rPr>
                <w:rFonts w:ascii="Nirmala UI" w:hAnsi="Nirmala UI" w:cs="Nirmala UI"/>
                <w:lang w:bidi="kn-IN"/>
              </w:rPr>
              <w:t>ಆಂಗ್ಲ</w:t>
            </w:r>
            <w:r w:rsidRPr="007F619E">
              <w:rPr>
                <w:rFonts w:cs="Nirmala UI"/>
                <w:lang w:bidi="kn-IN"/>
              </w:rPr>
              <w:t xml:space="preserve"> </w:t>
            </w:r>
            <w:r w:rsidRPr="007F619E">
              <w:rPr>
                <w:rFonts w:ascii="Nirmala UI" w:hAnsi="Nirmala UI" w:cs="Nirmala UI"/>
                <w:lang w:bidi="kn-IN"/>
              </w:rPr>
              <w:t>ಪದದ</w:t>
            </w:r>
            <w:r w:rsidRPr="007F619E">
              <w:rPr>
                <w:rFonts w:cs="Nirmala UI"/>
                <w:lang w:bidi="kn-IN"/>
              </w:rPr>
              <w:t xml:space="preserve"> </w:t>
            </w:r>
            <w:r w:rsidRPr="007F619E">
              <w:rPr>
                <w:rFonts w:ascii="Nirmala UI" w:hAnsi="Nirmala UI" w:cs="Nirmala UI"/>
                <w:lang w:bidi="kn-IN"/>
              </w:rPr>
              <w:t>ಪರ್ಯಾಯ</w:t>
            </w:r>
            <w:r w:rsidRPr="007F619E">
              <w:rPr>
                <w:rFonts w:cs="Nirmala UI"/>
                <w:lang w:bidi="kn-IN"/>
              </w:rPr>
              <w:t xml:space="preserve"> </w:t>
            </w:r>
            <w:r w:rsidRPr="007F619E">
              <w:rPr>
                <w:rFonts w:ascii="Nirmala UI" w:hAnsi="Nirmala UI" w:cs="Nirmala UI"/>
                <w:lang w:bidi="kn-IN"/>
              </w:rPr>
              <w:t>ಕನ್ನಡ</w:t>
            </w:r>
            <w:r w:rsidRPr="007F619E">
              <w:rPr>
                <w:rFonts w:cs="Nirmala UI"/>
                <w:lang w:bidi="kn-IN"/>
              </w:rPr>
              <w:t xml:space="preserve"> </w:t>
            </w:r>
            <w:r w:rsidRPr="007F619E">
              <w:rPr>
                <w:rFonts w:ascii="Nirmala UI" w:hAnsi="Nirmala UI" w:cs="Nirmala UI"/>
                <w:lang w:bidi="kn-IN"/>
              </w:rPr>
              <w:t>ಪದ</w:t>
            </w:r>
            <w:r w:rsidRPr="007F619E">
              <w:rPr>
                <w:rFonts w:cs="Nirmala UI"/>
                <w:lang w:bidi="kn-IN"/>
              </w:rPr>
              <w:t xml:space="preserve"> : 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2AF06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3BED5EC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0CF40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BA032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26A6938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58DB9F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EE28F9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BD953C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5746F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0A57C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7A23B22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EAE17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196AD1" w14:textId="77777777" w:rsidR="00E07900" w:rsidRDefault="00E07900">
            <w:pPr>
              <w:pStyle w:val="Cell"/>
              <w:ind w:left="0"/>
            </w:pPr>
          </w:p>
        </w:tc>
      </w:tr>
      <w:tr w:rsidR="00E07900" w14:paraId="36157F24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77A23F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81763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C61C43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71461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3CC9056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B60D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007DB" w14:textId="7BF65FA9" w:rsidR="00E07900" w:rsidRDefault="007F619E" w:rsidP="007F619E">
            <w:pPr>
              <w:pStyle w:val="Cell"/>
              <w:ind w:left="0"/>
            </w:pPr>
            <w:r w:rsidRPr="007F619E">
              <w:rPr>
                <w:rFonts w:ascii="Nirmala UI" w:hAnsi="Nirmala UI" w:cs="Nirmala UI"/>
                <w:lang w:bidi="kn-IN"/>
              </w:rPr>
              <w:t>ಅಧಿವೇಶನ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A22EB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A5A59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1B8351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E086F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5E5E7" w14:textId="66A34447" w:rsidR="00E07900" w:rsidRDefault="007F619E" w:rsidP="007F619E">
            <w:pPr>
              <w:pStyle w:val="Cell"/>
              <w:ind w:left="0"/>
            </w:pPr>
            <w:r w:rsidRPr="007F619E">
              <w:rPr>
                <w:rFonts w:ascii="Nirmala UI" w:hAnsi="Nirmala UI" w:cs="Nirmala UI"/>
              </w:rPr>
              <w:t>ಆಯೋಗ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71AFA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6053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55E507B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D933C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54320" w14:textId="039435BB" w:rsidR="00E07900" w:rsidRDefault="007F619E">
            <w:pPr>
              <w:pStyle w:val="Cell"/>
            </w:pPr>
            <w:r w:rsidRPr="007F619E">
              <w:rPr>
                <w:rFonts w:ascii="Nirmala UI" w:hAnsi="Nirmala UI" w:cs="Nirmala UI"/>
              </w:rPr>
              <w:t>ವರದಿ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0CF29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C2C3FA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F54725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6C72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34024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F0938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84B7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C2BDD8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275F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3D40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C9E7D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CFC7AC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79DECF9F" w14:textId="77777777" w:rsidR="00E07900" w:rsidRDefault="00000000">
      <w:pPr>
        <w:pStyle w:val="Heading2"/>
      </w:pPr>
      <w:r>
        <w:t>Question 0</w:t>
      </w:r>
      <w:r>
        <w:rPr>
          <w:lang w:val="en-US"/>
        </w:rPr>
        <w:t>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78A734E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FF474" w14:textId="431B2C81" w:rsidR="00E07900" w:rsidRDefault="007F619E">
            <w:pPr>
              <w:pStyle w:val="Cell"/>
            </w:pPr>
            <w:r>
              <w:rPr>
                <w:rFonts w:ascii="Nirmala UI" w:hAnsi="Nirmala UI" w:cs="Nirmala UI"/>
                <w:b/>
                <w:bCs/>
              </w:rPr>
              <w:t>‘</w:t>
            </w:r>
            <w:r w:rsidRPr="007F619E">
              <w:rPr>
                <w:rFonts w:ascii="Nirmala UI" w:hAnsi="Nirmala UI" w:cs="Nirmala UI"/>
                <w:b/>
                <w:bCs/>
              </w:rPr>
              <w:t>ಸ್ವಾತಂತ್ರ್ಯ</w:t>
            </w:r>
            <w:r>
              <w:rPr>
                <w:rFonts w:ascii="Nirmala UI" w:hAnsi="Nirmala UI" w:cs="Nirmala UI"/>
                <w:b/>
                <w:bCs/>
              </w:rPr>
              <w:t xml:space="preserve">’ 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ಪದದ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ವಿರುದ್ಧ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ರೂಪ</w:t>
            </w:r>
            <w:r w:rsidRPr="007F619E">
              <w:t xml:space="preserve"> ..............................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20359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75994DB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4D436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DFD3F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01E2F84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47AB85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BC3C9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28CF30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5A5709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C9DF6B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1E75C34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4F1C4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BE74F" w14:textId="77777777" w:rsidR="00E07900" w:rsidRDefault="00E07900">
            <w:pPr>
              <w:pStyle w:val="Cell"/>
              <w:ind w:left="0"/>
            </w:pPr>
          </w:p>
        </w:tc>
      </w:tr>
      <w:tr w:rsidR="00E07900" w14:paraId="1A99A78C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04A57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0A826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FF8AA7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770222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499E262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BD6D7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1E4720" w14:textId="54D56C3B" w:rsidR="00E07900" w:rsidRDefault="007F619E">
            <w:pPr>
              <w:pStyle w:val="Cell"/>
            </w:pPr>
            <w:r w:rsidRPr="007F619E">
              <w:rPr>
                <w:rFonts w:ascii="Nirmala UI" w:hAnsi="Nirmala UI" w:cs="Nirmala UI"/>
                <w:lang w:bidi="kn-IN"/>
              </w:rPr>
              <w:t>ಪಾರತಂತ್ರ್ಯ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B73F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BD70D3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69C5DF8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2B1F7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28B32" w14:textId="69E5A73D" w:rsidR="00E07900" w:rsidRDefault="007F619E">
            <w:pPr>
              <w:pStyle w:val="Cell"/>
            </w:pPr>
            <w:r w:rsidRPr="007F619E">
              <w:rPr>
                <w:rFonts w:ascii="Nirmala UI" w:hAnsi="Nirmala UI" w:cs="Nirmala UI"/>
                <w:lang w:bidi="kn-IN"/>
              </w:rPr>
              <w:t>ಅಸ್ವಾತಂತ್ರ್ಯ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82BFC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3FB21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C89B95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1E17C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827121" w14:textId="55C8526D" w:rsidR="00E07900" w:rsidRDefault="007F619E">
            <w:pPr>
              <w:pStyle w:val="Cell"/>
            </w:pPr>
            <w:r w:rsidRPr="007F619E">
              <w:rPr>
                <w:rFonts w:ascii="Nirmala UI" w:hAnsi="Nirmala UI" w:cs="Nirmala UI"/>
                <w:lang w:bidi="kn-IN"/>
              </w:rPr>
              <w:t>ನಿಸ್ವಾತಂತ್ರ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AB7F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AF2776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8CBD98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978EBB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4B4CC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DA55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4CF123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FD6BA0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65F09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B4F5C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03DFB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6C3E9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7BAC80F3" w14:textId="77777777" w:rsidR="00E07900" w:rsidRDefault="00000000">
      <w:pPr>
        <w:pStyle w:val="Heading2"/>
      </w:pPr>
      <w:r>
        <w:t>Question 1</w:t>
      </w:r>
      <w:r>
        <w:rPr>
          <w:lang w:val="en-US"/>
        </w:rPr>
        <w:t>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E07900" w14:paraId="04F2415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BF0A0" w14:textId="63237137" w:rsidR="00E07900" w:rsidRDefault="007F619E">
            <w:pPr>
              <w:pStyle w:val="Cell"/>
            </w:pPr>
            <w:r w:rsidRPr="007F619E">
              <w:rPr>
                <w:rFonts w:ascii="Nirmala UI" w:hAnsi="Nirmala UI" w:cs="Nirmala UI"/>
              </w:rPr>
              <w:lastRenderedPageBreak/>
              <w:t>ಕನ್ನಡ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ಸಾಹಿತ್ಯ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ಪರಿಷತ್ತು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ಸ್ಥಾಪನೆಯಾದ</w:t>
            </w:r>
            <w:r w:rsidRPr="007F619E">
              <w:t xml:space="preserve"> </w:t>
            </w:r>
            <w:r w:rsidRPr="007F619E">
              <w:rPr>
                <w:rFonts w:ascii="Nirmala UI" w:hAnsi="Nirmala UI" w:cs="Nirmala UI"/>
              </w:rPr>
              <w:t>ವರ್ಷ</w:t>
            </w:r>
            <w:r w:rsidRPr="007F619E">
              <w:t xml:space="preserve">  .............................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AAF7D3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6222A29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20285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E78694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0BC54C2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C3ADD4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F08259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33B50D2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63F84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F8744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25B9289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C655A7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0C242" w14:textId="77777777" w:rsidR="00E07900" w:rsidRDefault="00E07900">
            <w:pPr>
              <w:pStyle w:val="Cell"/>
              <w:ind w:left="0"/>
            </w:pPr>
          </w:p>
        </w:tc>
      </w:tr>
      <w:tr w:rsidR="00E07900" w14:paraId="66CBEF6E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5798DA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FB52A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60185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52F7F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5E72015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AD361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FFDB40" w14:textId="08AEF63B" w:rsidR="00E07900" w:rsidRDefault="007F619E">
            <w:pPr>
              <w:pStyle w:val="Cell"/>
            </w:pPr>
            <w:r w:rsidRPr="007F619E">
              <w:rPr>
                <w:rFonts w:ascii="Nirmala UI" w:hAnsi="Nirmala UI" w:cs="Nirmala UI"/>
                <w:lang w:bidi="kn-IN"/>
              </w:rPr>
              <w:t>೧೯೦೭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8B257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9A37E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56C58E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B893B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BC6F9B" w14:textId="564E5F90" w:rsidR="00E07900" w:rsidRDefault="007F619E">
            <w:pPr>
              <w:pStyle w:val="Cell"/>
            </w:pPr>
            <w:r w:rsidRPr="007F619E">
              <w:rPr>
                <w:rFonts w:ascii="Nirmala UI" w:hAnsi="Nirmala UI" w:cs="Nirmala UI"/>
              </w:rPr>
              <w:t>೧೯೦೮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12589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DE4792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C04B29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C280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79948" w14:textId="73AB4FE7" w:rsidR="00E07900" w:rsidRDefault="007F619E">
            <w:pPr>
              <w:pStyle w:val="Cell"/>
            </w:pPr>
            <w:r w:rsidRPr="007F619E">
              <w:rPr>
                <w:rFonts w:ascii="Nirmala UI" w:hAnsi="Nirmala UI" w:cs="Nirmala UI"/>
              </w:rPr>
              <w:t>೧೯೧೫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80671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FF30EC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245D775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4111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4F743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A674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C8EDF3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C60AB0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82C4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8952A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CF242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AAD956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21C37E08" w14:textId="53F6C1E6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11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9"/>
        <w:gridCol w:w="3812"/>
        <w:gridCol w:w="669"/>
      </w:tblGrid>
      <w:tr w:rsidR="00E07900" w14:paraId="3DA1F67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C6B166" w14:textId="65D675B9" w:rsidR="00E07900" w:rsidRDefault="001418D9">
            <w:pPr>
              <w:pStyle w:val="Cell"/>
              <w:ind w:left="0"/>
            </w:pPr>
            <w:r w:rsidRPr="001418D9">
              <w:rPr>
                <w:rFonts w:ascii="Nirmala UI" w:hAnsi="Nirmala UI" w:cs="Nirmala UI"/>
              </w:rPr>
              <w:t>ಡಿ</w:t>
            </w:r>
            <w:r w:rsidRPr="001418D9">
              <w:t>.</w:t>
            </w:r>
            <w:r w:rsidRPr="001418D9">
              <w:rPr>
                <w:rFonts w:ascii="Nirmala UI" w:hAnsi="Nirmala UI" w:cs="Nirmala UI"/>
              </w:rPr>
              <w:t>ವಿ</w:t>
            </w:r>
            <w:r w:rsidRPr="001418D9">
              <w:t xml:space="preserve">. </w:t>
            </w:r>
            <w:r w:rsidRPr="001418D9">
              <w:rPr>
                <w:rFonts w:ascii="Nirmala UI" w:hAnsi="Nirmala UI" w:cs="Nirmala UI"/>
              </w:rPr>
              <w:t>ಗುಂಡಪ್ಪನವರು</w:t>
            </w:r>
            <w:r w:rsidRPr="001418D9">
              <w:t xml:space="preserve"> ........................ </w:t>
            </w:r>
            <w:r w:rsidRPr="001418D9">
              <w:rPr>
                <w:rFonts w:ascii="Nirmala UI" w:hAnsi="Nirmala UI" w:cs="Nirmala UI"/>
              </w:rPr>
              <w:t>ಜಿಲ್ಲೆಯವರು</w:t>
            </w:r>
            <w:r w:rsidRPr="001418D9"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0949B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2241067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A271A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AD66E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7BD2028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A1C82A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88D14B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755ACBA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73461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615086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7C05426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433DCD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6B89E" w14:textId="77777777" w:rsidR="00E07900" w:rsidRDefault="00E07900">
            <w:pPr>
              <w:pStyle w:val="Cell"/>
              <w:ind w:left="0"/>
            </w:pPr>
          </w:p>
        </w:tc>
      </w:tr>
      <w:tr w:rsidR="00E07900" w14:paraId="68840797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0CA9F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FA1CF1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3501AC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8DFF32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6AA9F93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4114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B8DB49" w14:textId="14E6F9FE" w:rsidR="00E07900" w:rsidRDefault="001418D9">
            <w:pPr>
              <w:pStyle w:val="Cell"/>
            </w:pPr>
            <w:r w:rsidRPr="001418D9">
              <w:rPr>
                <w:rFonts w:ascii="Nirmala UI" w:hAnsi="Nirmala UI" w:cs="Nirmala UI"/>
                <w:lang w:bidi="kn-IN"/>
              </w:rPr>
              <w:t>ದಾವಣಗೆರೆ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C18CB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EF781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B519A4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CA754B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028E93" w14:textId="1E272B15" w:rsidR="00E07900" w:rsidRDefault="001418D9">
            <w:pPr>
              <w:pStyle w:val="Cell"/>
            </w:pPr>
            <w:r w:rsidRPr="001418D9">
              <w:rPr>
                <w:rFonts w:ascii="Nirmala UI" w:hAnsi="Nirmala UI" w:cs="Nirmala UI"/>
                <w:lang w:bidi="kn-IN"/>
              </w:rPr>
              <w:t>ಕೋಲಾರ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24461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A1AC08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68EF9F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987AC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BB840" w14:textId="5495CC74" w:rsidR="00E07900" w:rsidRDefault="001418D9">
            <w:pPr>
              <w:pStyle w:val="Cell"/>
            </w:pPr>
            <w:r w:rsidRPr="001418D9">
              <w:rPr>
                <w:rFonts w:ascii="Nirmala UI" w:hAnsi="Nirmala UI" w:cs="Nirmala UI"/>
                <w:lang w:bidi="kn-IN"/>
              </w:rPr>
              <w:t>ಶಿವಮೊಗ್ಗ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86EC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EA7F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539099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370B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A76615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3F93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7D693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BE4EF1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32A832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B700A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5FC5B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2F43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18B4FF5A" w14:textId="1B58D5AC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2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4327955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B4E9F2" w14:textId="68629596" w:rsidR="00E07900" w:rsidRDefault="001418D9">
            <w:pPr>
              <w:pStyle w:val="Cell"/>
              <w:ind w:left="0"/>
            </w:pPr>
            <w:r w:rsidRPr="001418D9">
              <w:rPr>
                <w:rFonts w:ascii="Nirmala UI" w:hAnsi="Nirmala UI" w:cs="Nirmala UI"/>
              </w:rPr>
              <w:t>ಡಿ</w:t>
            </w:r>
            <w:r w:rsidRPr="001418D9">
              <w:t>.</w:t>
            </w:r>
            <w:r w:rsidRPr="001418D9">
              <w:rPr>
                <w:rFonts w:ascii="Nirmala UI" w:hAnsi="Nirmala UI" w:cs="Nirmala UI"/>
              </w:rPr>
              <w:t>ವಿ</w:t>
            </w:r>
            <w:r w:rsidRPr="001418D9">
              <w:t>.</w:t>
            </w:r>
            <w:r w:rsidRPr="001418D9">
              <w:rPr>
                <w:rFonts w:ascii="Nirmala UI" w:hAnsi="Nirmala UI" w:cs="Nirmala UI"/>
              </w:rPr>
              <w:t>ಜಿ</w:t>
            </w:r>
            <w:r w:rsidRPr="001418D9">
              <w:t>.</w:t>
            </w:r>
            <w:r w:rsidRPr="001418D9">
              <w:rPr>
                <w:rFonts w:ascii="Nirmala UI" w:hAnsi="Nirmala UI" w:cs="Nirmala UI"/>
              </w:rPr>
              <w:t>ಯವರ</w:t>
            </w:r>
            <w:r w:rsidRPr="001418D9">
              <w:t xml:space="preserve"> '</w:t>
            </w:r>
            <w:r w:rsidRPr="001418D9">
              <w:rPr>
                <w:rFonts w:ascii="Nirmala UI" w:hAnsi="Nirmala UI" w:cs="Nirmala UI"/>
              </w:rPr>
              <w:t>ಮಂಕುತಿಮ್ಮನ</w:t>
            </w:r>
            <w:r w:rsidRPr="001418D9">
              <w:t xml:space="preserve"> </w:t>
            </w:r>
            <w:r w:rsidRPr="001418D9">
              <w:rPr>
                <w:rFonts w:ascii="Nirmala UI" w:hAnsi="Nirmala UI" w:cs="Nirmala UI"/>
              </w:rPr>
              <w:t>ಕಗ್ಗ</w:t>
            </w:r>
            <w:r w:rsidRPr="001418D9">
              <w:t>"</w:t>
            </w:r>
            <w:r w:rsidRPr="001418D9">
              <w:rPr>
                <w:rFonts w:ascii="Nirmala UI" w:hAnsi="Nirmala UI" w:cs="Nirmala UI"/>
              </w:rPr>
              <w:t>ವು</w:t>
            </w:r>
            <w:r w:rsidRPr="001418D9">
              <w:t xml:space="preserve"> ....................... </w:t>
            </w:r>
            <w:r w:rsidRPr="001418D9">
              <w:rPr>
                <w:rFonts w:ascii="Nirmala UI" w:hAnsi="Nirmala UI" w:cs="Nirmala UI"/>
              </w:rPr>
              <w:t>ಎಂತಲೂ</w:t>
            </w:r>
            <w:r w:rsidRPr="001418D9">
              <w:t xml:space="preserve"> </w:t>
            </w:r>
            <w:r w:rsidRPr="001418D9">
              <w:rPr>
                <w:rFonts w:ascii="Nirmala UI" w:hAnsi="Nirmala UI" w:cs="Nirmala UI"/>
              </w:rPr>
              <w:t>ಜನಪ್ರಿಯವಾಗಿದೆ</w:t>
            </w:r>
            <w:r w:rsidRPr="001418D9"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FE958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0DC7D8B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8B8D7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F7FD93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6B715F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1453C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9F273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1D83063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D1BB87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42959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41EC5CE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12485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2EE4A" w14:textId="77777777" w:rsidR="00E07900" w:rsidRDefault="00E07900">
            <w:pPr>
              <w:pStyle w:val="Cell"/>
              <w:ind w:left="0"/>
            </w:pPr>
          </w:p>
        </w:tc>
      </w:tr>
      <w:tr w:rsidR="00E07900" w14:paraId="3F138D7A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509D3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69973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79BAA6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FA6578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2B6DE8D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2755D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14EEC0" w14:textId="69BD7F32" w:rsidR="00E07900" w:rsidRDefault="001418D9">
            <w:pPr>
              <w:pStyle w:val="Cell"/>
              <w:ind w:left="0"/>
            </w:pPr>
            <w:r w:rsidRPr="001418D9">
              <w:rPr>
                <w:rFonts w:ascii="Nirmala UI" w:hAnsi="Nirmala UI" w:cs="Nirmala UI"/>
                <w:lang w:bidi="kn-IN"/>
              </w:rPr>
              <w:t>ಇಂದಿನ</w:t>
            </w:r>
            <w:r w:rsidRPr="001418D9">
              <w:rPr>
                <w:rFonts w:cs="Nirmala UI"/>
                <w:lang w:bidi="kn-IN"/>
              </w:rPr>
              <w:t xml:space="preserve"> </w:t>
            </w:r>
            <w:r w:rsidRPr="001418D9">
              <w:rPr>
                <w:rFonts w:ascii="Nirmala UI" w:hAnsi="Nirmala UI" w:cs="Nirmala UI"/>
                <w:lang w:bidi="kn-IN"/>
              </w:rPr>
              <w:t>ಕಗ್ಗ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806E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CDACE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F1326F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8B37C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E8CBA7" w14:textId="0B83ACC6" w:rsidR="00E07900" w:rsidRDefault="001418D9">
            <w:pPr>
              <w:pStyle w:val="Cell"/>
            </w:pPr>
            <w:r w:rsidRPr="001418D9">
              <w:rPr>
                <w:rFonts w:ascii="Nirmala UI" w:hAnsi="Nirmala UI" w:cs="Nirmala UI"/>
              </w:rPr>
              <w:t>ಕರ್ನಾಟಕದ</w:t>
            </w:r>
            <w:r w:rsidRPr="001418D9">
              <w:t xml:space="preserve"> </w:t>
            </w:r>
            <w:r w:rsidRPr="001418D9">
              <w:rPr>
                <w:rFonts w:ascii="Nirmala UI" w:hAnsi="Nirmala UI" w:cs="Nirmala UI"/>
              </w:rPr>
              <w:t>ನುಡಿ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D99C2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7B5B9" w14:textId="4FEBD3DF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FA83E7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C9AFE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6D641E" w14:textId="7B990539" w:rsidR="00E07900" w:rsidRDefault="001418D9">
            <w:pPr>
              <w:pStyle w:val="Cell"/>
            </w:pPr>
            <w:r w:rsidRPr="001418D9">
              <w:rPr>
                <w:rFonts w:ascii="Nirmala UI" w:hAnsi="Nirmala UI" w:cs="Nirmala UI"/>
                <w:lang w:bidi="kn-IN"/>
              </w:rPr>
              <w:t>ಕನ್ನಡದ</w:t>
            </w:r>
            <w:r w:rsidRPr="001418D9">
              <w:rPr>
                <w:rFonts w:cs="Nirmala UI"/>
                <w:lang w:bidi="kn-IN"/>
              </w:rPr>
              <w:t xml:space="preserve"> </w:t>
            </w:r>
            <w:r w:rsidRPr="001418D9">
              <w:rPr>
                <w:rFonts w:ascii="Nirmala UI" w:hAnsi="Nirmala UI" w:cs="Nirmala UI"/>
                <w:lang w:bidi="kn-IN"/>
              </w:rPr>
              <w:t>ಭಗವದ್ಗೀತೆ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A6A5C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24C5C" w14:textId="21939567" w:rsidR="00E07900" w:rsidRDefault="00822246">
            <w:pPr>
              <w:pStyle w:val="QFGrade"/>
            </w:pPr>
            <w:r>
              <w:t>100</w:t>
            </w:r>
          </w:p>
        </w:tc>
      </w:tr>
      <w:tr w:rsidR="00E07900" w14:paraId="40B8DA1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0206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922AE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45DA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AA856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245035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2641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69CC0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8835C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4372A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5C9D626A" w14:textId="2BBC6C04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3"/>
        <w:gridCol w:w="3809"/>
        <w:gridCol w:w="668"/>
      </w:tblGrid>
      <w:tr w:rsidR="00E07900" w14:paraId="0D97583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55FA4" w14:textId="126F98C4" w:rsidR="00E07900" w:rsidRDefault="00FC56E6">
            <w:pPr>
              <w:pStyle w:val="Cell"/>
              <w:ind w:left="0"/>
            </w:pPr>
            <w:r w:rsidRPr="00FC56E6">
              <w:lastRenderedPageBreak/>
              <w:t>"</w:t>
            </w:r>
            <w:r w:rsidRPr="00FC56E6">
              <w:rPr>
                <w:rFonts w:ascii="Nirmala UI" w:hAnsi="Nirmala UI" w:cs="Nirmala UI"/>
              </w:rPr>
              <w:t>ಆತ್ಮೋನ್ನತಿ</w:t>
            </w:r>
            <w:r w:rsidRPr="00FC56E6">
              <w:t>" .............................</w:t>
            </w:r>
            <w:r w:rsidRPr="00FC56E6">
              <w:rPr>
                <w:rFonts w:ascii="Nirmala UI" w:hAnsi="Nirmala UI" w:cs="Nirmala UI"/>
              </w:rPr>
              <w:t>ಗೆ</w:t>
            </w:r>
            <w:r w:rsidRPr="00FC56E6">
              <w:t xml:space="preserve"> </w:t>
            </w:r>
            <w:r w:rsidRPr="00FC56E6">
              <w:rPr>
                <w:rFonts w:ascii="Nirmala UI" w:hAnsi="Nirmala UI" w:cs="Nirmala UI"/>
              </w:rPr>
              <w:t>ಉದಾಹರಣೆಯಾಗಿದೆ</w:t>
            </w:r>
            <w:r w:rsidRPr="00FC56E6"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C2D5F8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54CA9C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F4C7C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5EE1E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5AAA047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1AF116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F987E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6E4B234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A629C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25CD8B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7629455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95A6E6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30974E" w14:textId="77777777" w:rsidR="00E07900" w:rsidRDefault="00E07900">
            <w:pPr>
              <w:pStyle w:val="Cell"/>
              <w:ind w:left="0"/>
            </w:pPr>
          </w:p>
        </w:tc>
      </w:tr>
      <w:tr w:rsidR="00E07900" w14:paraId="2B18E8A2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597FC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46ABF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0172E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5E181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41A653A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1665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E103FB" w14:textId="043CA452" w:rsidR="00E07900" w:rsidRDefault="00FC56E6">
            <w:pPr>
              <w:pStyle w:val="Cell"/>
            </w:pPr>
            <w:r w:rsidRPr="00FC56E6">
              <w:rPr>
                <w:rFonts w:ascii="Nirmala UI" w:hAnsi="Nirmala UI" w:cs="Nirmala UI"/>
                <w:lang w:bidi="kn-IN"/>
              </w:rPr>
              <w:t>ಸವರ್ಣದೀರ್ಘಸಂಧಿ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629A5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C6B8A4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B854CA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E4130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B83FB" w14:textId="2E86312D" w:rsidR="00E07900" w:rsidRDefault="00FC56E6">
            <w:pPr>
              <w:pStyle w:val="Cell"/>
            </w:pPr>
            <w:r w:rsidRPr="00FC56E6">
              <w:rPr>
                <w:rFonts w:ascii="Nirmala UI" w:hAnsi="Nirmala UI" w:cs="Nirmala UI"/>
                <w:lang w:bidi="kn-IN"/>
              </w:rPr>
              <w:t>ಗುಣಸಂಧಿ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C31F1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8D305D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14DB07B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AA00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9DB9A" w14:textId="78EF5702" w:rsidR="00E07900" w:rsidRDefault="00FC56E6">
            <w:pPr>
              <w:pStyle w:val="Cell"/>
              <w:ind w:left="0"/>
            </w:pPr>
            <w:r w:rsidRPr="00FC56E6">
              <w:rPr>
                <w:rFonts w:ascii="Nirmala UI" w:hAnsi="Nirmala UI" w:cs="Nirmala UI"/>
                <w:lang w:bidi="kn-IN"/>
              </w:rPr>
              <w:t>ಆದೇಶಸಂಧಿ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AA591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29BA41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BC8E97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4930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89A27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EAF9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43E5A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6CA42D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B28F1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7689A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E4A53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36E46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687393B6" w14:textId="74692589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2"/>
        <w:gridCol w:w="3810"/>
        <w:gridCol w:w="668"/>
      </w:tblGrid>
      <w:tr w:rsidR="00E07900" w14:paraId="4A5F36B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6AA40" w14:textId="4955DD55" w:rsidR="00E07900" w:rsidRDefault="00FC56E6">
            <w:pPr>
              <w:pStyle w:val="Cell"/>
            </w:pPr>
            <w:r w:rsidRPr="00FC56E6">
              <w:t>"</w:t>
            </w:r>
            <w:r w:rsidRPr="00FC56E6">
              <w:rPr>
                <w:rFonts w:ascii="Nirmala UI" w:hAnsi="Nirmala UI" w:cs="Nirmala UI"/>
              </w:rPr>
              <w:t>ಕಲ್ಲಾಗು</w:t>
            </w:r>
            <w:r w:rsidRPr="00FC56E6">
              <w:t xml:space="preserve"> </w:t>
            </w:r>
            <w:r w:rsidRPr="00FC56E6">
              <w:rPr>
                <w:rFonts w:ascii="Nirmala UI" w:hAnsi="Nirmala UI" w:cs="Nirmala UI"/>
              </w:rPr>
              <w:t>ಕಷ್ಟಗಳ</w:t>
            </w:r>
            <w:r w:rsidRPr="00FC56E6">
              <w:t>, .......................................(</w:t>
            </w:r>
            <w:r w:rsidRPr="00FC56E6">
              <w:rPr>
                <w:rFonts w:ascii="Nirmala UI" w:hAnsi="Nirmala UI" w:cs="Nirmala UI"/>
              </w:rPr>
              <w:t>ಈ</w:t>
            </w:r>
            <w:r w:rsidRPr="00FC56E6">
              <w:t xml:space="preserve"> </w:t>
            </w:r>
            <w:r w:rsidRPr="00FC56E6">
              <w:rPr>
                <w:rFonts w:ascii="Nirmala UI" w:hAnsi="Nirmala UI" w:cs="Nirmala UI"/>
              </w:rPr>
              <w:t>ಪದ್ಯದ</w:t>
            </w:r>
            <w:r w:rsidRPr="00FC56E6">
              <w:t xml:space="preserve"> </w:t>
            </w:r>
            <w:r w:rsidRPr="00FC56E6">
              <w:rPr>
                <w:rFonts w:ascii="Nirmala UI" w:hAnsi="Nirmala UI" w:cs="Nirmala UI"/>
              </w:rPr>
              <w:t>ಸಾಲನ್ನು</w:t>
            </w:r>
            <w:r w:rsidRPr="00FC56E6">
              <w:t xml:space="preserve"> </w:t>
            </w:r>
            <w:r w:rsidRPr="00FC56E6">
              <w:rPr>
                <w:rFonts w:ascii="Nirmala UI" w:hAnsi="Nirmala UI" w:cs="Nirmala UI"/>
              </w:rPr>
              <w:t>ಪೂರ್ಣಗೊಳಿಸಿ</w:t>
            </w:r>
            <w:r w:rsidRPr="00FC56E6">
              <w:t>)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EE19C3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45DEAC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C3D5E3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14E84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280C275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3CEEB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6014A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5DFDE07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4EC617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2601B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3B15F08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9954AD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525F11" w14:textId="77777777" w:rsidR="00E07900" w:rsidRDefault="00E07900">
            <w:pPr>
              <w:pStyle w:val="Cell"/>
              <w:ind w:left="0"/>
            </w:pPr>
          </w:p>
        </w:tc>
      </w:tr>
      <w:tr w:rsidR="00E07900" w14:paraId="546DC05A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B88331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8DD214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C13CF5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4C47DD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6B404DF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9191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C4130B" w14:textId="278B4FFA" w:rsidR="00E07900" w:rsidRDefault="00FC56E6">
            <w:pPr>
              <w:pStyle w:val="Cell"/>
            </w:pPr>
            <w:r w:rsidRPr="00FC56E6">
              <w:rPr>
                <w:rFonts w:ascii="Nirmala UI" w:hAnsi="Nirmala UI" w:cs="Nirmala UI"/>
              </w:rPr>
              <w:t>ಮಳೆಯ</w:t>
            </w:r>
            <w:r w:rsidRPr="00FC56E6">
              <w:t xml:space="preserve"> </w:t>
            </w:r>
            <w:r w:rsidRPr="00FC56E6">
              <w:rPr>
                <w:rFonts w:ascii="Nirmala UI" w:hAnsi="Nirmala UI" w:cs="Nirmala UI"/>
              </w:rPr>
              <w:t>ವಿಧಿ</w:t>
            </w:r>
            <w:r w:rsidRPr="00FC56E6">
              <w:t xml:space="preserve"> </w:t>
            </w:r>
            <w:r w:rsidRPr="00FC56E6">
              <w:rPr>
                <w:rFonts w:ascii="Nirmala UI" w:hAnsi="Nirmala UI" w:cs="Nirmala UI"/>
              </w:rPr>
              <w:t>ಸುರಿಯೆ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1B73B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335B3F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3CD4F47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FBBA8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306128" w14:textId="6A63A036" w:rsidR="00E07900" w:rsidRDefault="00FC56E6">
            <w:pPr>
              <w:pStyle w:val="Cell"/>
            </w:pPr>
            <w:r w:rsidRPr="00FC56E6">
              <w:rPr>
                <w:rFonts w:ascii="Nirmala UI" w:hAnsi="Nirmala UI" w:cs="Nirmala UI"/>
              </w:rPr>
              <w:t>ಬೆಲ್ಲಸಕ್ಕರೆಯಾಗು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BFC4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D9BA82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376D2B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3D1D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65065" w14:textId="28F85E1A" w:rsidR="00E07900" w:rsidRDefault="00FC56E6">
            <w:pPr>
              <w:pStyle w:val="Cell"/>
            </w:pPr>
            <w:r w:rsidRPr="00FC56E6">
              <w:rPr>
                <w:rFonts w:ascii="Nirmala UI" w:hAnsi="Nirmala UI" w:cs="Nirmala UI"/>
                <w:lang w:bidi="kn-IN"/>
              </w:rPr>
              <w:t>ವಿಧಿ</w:t>
            </w:r>
            <w:r w:rsidRPr="00FC56E6">
              <w:rPr>
                <w:rFonts w:cs="Nirmala UI"/>
                <w:lang w:bidi="kn-IN"/>
              </w:rPr>
              <w:t xml:space="preserve"> </w:t>
            </w:r>
            <w:r w:rsidRPr="00FC56E6">
              <w:rPr>
                <w:rFonts w:ascii="Nirmala UI" w:hAnsi="Nirmala UI" w:cs="Nirmala UI"/>
                <w:lang w:bidi="kn-IN"/>
              </w:rPr>
              <w:t>ಮಳೆಯ</w:t>
            </w:r>
            <w:r w:rsidRPr="00FC56E6">
              <w:rPr>
                <w:rFonts w:cs="Nirmala UI"/>
                <w:lang w:bidi="kn-IN"/>
              </w:rPr>
              <w:t xml:space="preserve"> </w:t>
            </w:r>
            <w:r w:rsidRPr="00FC56E6">
              <w:rPr>
                <w:rFonts w:ascii="Nirmala UI" w:hAnsi="Nirmala UI" w:cs="Nirmala UI"/>
                <w:lang w:bidi="kn-IN"/>
              </w:rPr>
              <w:t>ಸುರಿ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6EF0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C0209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10208D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F4A5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4CA5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375C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2A04AD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317572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AB99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F7FD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86A2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CDDD7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01762E30" w14:textId="12493A35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9"/>
        <w:gridCol w:w="3812"/>
        <w:gridCol w:w="669"/>
      </w:tblGrid>
      <w:tr w:rsidR="00E07900" w14:paraId="51320FF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68676" w14:textId="2C095FF8" w:rsidR="00E07900" w:rsidRDefault="00FC56E6">
            <w:pPr>
              <w:pStyle w:val="Cell"/>
            </w:pPr>
            <w:r w:rsidRPr="00FC56E6">
              <w:rPr>
                <w:rFonts w:ascii="Nirmala UI" w:hAnsi="Nirmala UI" w:cs="Nirmala UI"/>
              </w:rPr>
              <w:t>ಗೆದ್ದಲಿರುವೆಗಳು</w:t>
            </w:r>
            <w:r w:rsidRPr="00FC56E6">
              <w:t xml:space="preserve"> </w:t>
            </w:r>
            <w:r w:rsidRPr="00FC56E6">
              <w:rPr>
                <w:rFonts w:ascii="Nirmala UI" w:hAnsi="Nirmala UI" w:cs="Nirmala UI"/>
              </w:rPr>
              <w:t>ಶ್ರಮದಿಂದ</w:t>
            </w:r>
            <w:r w:rsidRPr="00FC56E6">
              <w:t xml:space="preserve"> </w:t>
            </w:r>
            <w:r w:rsidRPr="00FC56E6">
              <w:rPr>
                <w:rFonts w:ascii="Nirmala UI" w:hAnsi="Nirmala UI" w:cs="Nirmala UI"/>
              </w:rPr>
              <w:t>ಕಟ್ಟಿದ</w:t>
            </w:r>
            <w:r w:rsidRPr="00FC56E6">
              <w:t xml:space="preserve"> </w:t>
            </w:r>
            <w:r w:rsidRPr="00FC56E6">
              <w:rPr>
                <w:rFonts w:ascii="Nirmala UI" w:hAnsi="Nirmala UI" w:cs="Nirmala UI"/>
              </w:rPr>
              <w:t>ಗೂಡು</w:t>
            </w:r>
            <w:r w:rsidRPr="00FC56E6">
              <w:t xml:space="preserve"> .........................</w:t>
            </w:r>
            <w:r w:rsidRPr="00FC56E6">
              <w:rPr>
                <w:rFonts w:ascii="Nirmala UI" w:hAnsi="Nirmala UI" w:cs="Nirmala UI"/>
              </w:rPr>
              <w:t>ಕ್ಕೆ</w:t>
            </w:r>
            <w:r w:rsidRPr="00FC56E6">
              <w:t xml:space="preserve"> </w:t>
            </w:r>
            <w:r w:rsidRPr="00FC56E6">
              <w:rPr>
                <w:rFonts w:ascii="Nirmala UI" w:hAnsi="Nirmala UI" w:cs="Nirmala UI"/>
              </w:rPr>
              <w:t>ಆಶ್ರಯವಾಗುವುದು</w:t>
            </w:r>
            <w:r w:rsidRPr="00FC56E6"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117FD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210F653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9AC6F8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FC042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5B42362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ABB704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8F6D5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338EEEF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52C4D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21322F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617FDFC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736FC7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93CF2E" w14:textId="77777777" w:rsidR="00E07900" w:rsidRDefault="00E07900">
            <w:pPr>
              <w:pStyle w:val="Cell"/>
              <w:ind w:left="0"/>
            </w:pPr>
          </w:p>
        </w:tc>
      </w:tr>
      <w:tr w:rsidR="00E07900" w14:paraId="0DCEA804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B93E8D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A1457F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3DB4D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30F25D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52773DA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1046D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7A9873" w14:textId="19FD4EA0" w:rsidR="00E07900" w:rsidRDefault="00FC56E6">
            <w:pPr>
              <w:pStyle w:val="Cell"/>
            </w:pPr>
            <w:r w:rsidRPr="00FC56E6">
              <w:rPr>
                <w:rFonts w:ascii="Nirmala UI" w:hAnsi="Nirmala UI" w:cs="Nirmala UI"/>
              </w:rPr>
              <w:t>ವಿಷಸರ್ಪ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372E4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7EE21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5D4F38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43AE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59673" w14:textId="3CB8430F" w:rsidR="00E07900" w:rsidRDefault="00FC56E6">
            <w:pPr>
              <w:pStyle w:val="Cell"/>
            </w:pPr>
            <w:r w:rsidRPr="00FC56E6">
              <w:rPr>
                <w:rFonts w:ascii="Nirmala UI" w:hAnsi="Nirmala UI" w:cs="Nirmala UI"/>
              </w:rPr>
              <w:t>ಪಾರಿವಾಳ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9996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7E3C1E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63161A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AD4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9B3799" w14:textId="56C24355" w:rsidR="00E07900" w:rsidRDefault="00FC56E6" w:rsidP="00FC56E6">
            <w:pPr>
              <w:pStyle w:val="Cell"/>
              <w:ind w:left="0"/>
            </w:pPr>
            <w:r>
              <w:rPr>
                <w:rFonts w:cs="Nirmala UI"/>
                <w:cs/>
                <w:lang w:bidi="kn-IN"/>
              </w:rPr>
              <w:t xml:space="preserve"> </w:t>
            </w:r>
            <w:r w:rsidRPr="00FC56E6">
              <w:rPr>
                <w:rFonts w:ascii="Nirmala UI" w:hAnsi="Nirmala UI" w:cs="Nirmala UI"/>
                <w:lang w:bidi="kn-IN"/>
              </w:rPr>
              <w:t>ಇರುವೆಗಳ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0D44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B9C2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D0237F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7BF7F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E4B6B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4176B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4698E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A2CC2F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9CE3B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D97C90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C4C9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34A79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42409B14" w14:textId="344B15DB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06C5482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A3930" w14:textId="12F6EC88" w:rsidR="00E07900" w:rsidRDefault="008C6ADE">
            <w:pPr>
              <w:pStyle w:val="Cell"/>
            </w:pPr>
            <w:r w:rsidRPr="008C6ADE">
              <w:rPr>
                <w:b/>
                <w:bCs/>
              </w:rPr>
              <w:lastRenderedPageBreak/>
              <w:t>'</w:t>
            </w:r>
            <w:r w:rsidRPr="008C6ADE">
              <w:rPr>
                <w:rFonts w:ascii="Nirmala UI" w:hAnsi="Nirmala UI" w:cs="Nirmala UI"/>
                <w:b/>
                <w:bCs/>
              </w:rPr>
              <w:t>ಹೋರು</w:t>
            </w:r>
            <w:r w:rsidRPr="008C6ADE">
              <w:rPr>
                <w:b/>
                <w:bCs/>
              </w:rPr>
              <w:t>'</w:t>
            </w:r>
            <w:r w:rsidRPr="008C6ADE">
              <w:t xml:space="preserve"> </w:t>
            </w:r>
            <w:r w:rsidRPr="008C6ADE">
              <w:rPr>
                <w:rFonts w:ascii="Nirmala UI" w:hAnsi="Nirmala UI" w:cs="Nirmala UI"/>
              </w:rPr>
              <w:t>ಪದದ</w:t>
            </w:r>
            <w:r w:rsidRPr="008C6ADE">
              <w:t xml:space="preserve"> </w:t>
            </w:r>
            <w:r w:rsidRPr="008C6ADE">
              <w:rPr>
                <w:rFonts w:ascii="Nirmala UI" w:hAnsi="Nirmala UI" w:cs="Nirmala UI"/>
              </w:rPr>
              <w:t>ಅರ್ಥ</w:t>
            </w:r>
            <w:r w:rsidRPr="008C6ADE">
              <w:t xml:space="preserve"> ...........................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0C7FF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722480A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D8A5B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1B9DF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62E74F4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90618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BCF2A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44F3842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85803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55E68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416B607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220491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60931" w14:textId="77777777" w:rsidR="00E07900" w:rsidRDefault="00E07900">
            <w:pPr>
              <w:pStyle w:val="Cell"/>
              <w:ind w:left="0"/>
            </w:pPr>
          </w:p>
        </w:tc>
      </w:tr>
      <w:tr w:rsidR="00E07900" w14:paraId="6A33DE86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06988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D5801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E5F0C9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53215E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0D55B64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CB08A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D939F" w14:textId="759208BC" w:rsidR="00E07900" w:rsidRDefault="008C6ADE">
            <w:pPr>
              <w:pStyle w:val="Cell"/>
            </w:pPr>
            <w:r w:rsidRPr="008C6ADE">
              <w:rPr>
                <w:rFonts w:ascii="Nirmala UI" w:hAnsi="Nirmala UI" w:cs="Nirmala UI"/>
                <w:lang w:bidi="kn-IN"/>
              </w:rPr>
              <w:t>ಹೋರಾಟ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550D6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F03609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3965A26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3EDF2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35301" w14:textId="7B9DC7A5" w:rsidR="00E07900" w:rsidRDefault="008C6ADE">
            <w:pPr>
              <w:pStyle w:val="Cell"/>
            </w:pPr>
            <w:r w:rsidRPr="008C6ADE">
              <w:rPr>
                <w:rFonts w:ascii="Nirmala UI" w:hAnsi="Nirmala UI" w:cs="Nirmala UI"/>
                <w:lang w:bidi="kn-IN"/>
              </w:rPr>
              <w:t>ಹೊರುವುದು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4088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191C76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7C7676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14F4F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722AA" w14:textId="2CFB3E33" w:rsidR="00E07900" w:rsidRDefault="008C6ADE">
            <w:pPr>
              <w:pStyle w:val="Cell"/>
            </w:pPr>
            <w:r w:rsidRPr="008C6ADE">
              <w:rPr>
                <w:rFonts w:ascii="Nirmala UI" w:hAnsi="Nirmala UI" w:cs="Nirmala UI"/>
                <w:lang w:bidi="kn-IN"/>
              </w:rPr>
              <w:t>ಹೊಡೆದಾಟ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C9B9A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E4636E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3F7618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D69862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A0C9D5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6BCF3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FA2F59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C494DD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4EC47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94C24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ACD9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D9210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733C5618" w14:textId="6AADA51C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E07900" w14:paraId="485D9DA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FD5DF" w14:textId="3AA59BC1" w:rsidR="00E07900" w:rsidRDefault="008C6ADE">
            <w:pPr>
              <w:pStyle w:val="Cell"/>
            </w:pPr>
            <w:r w:rsidRPr="008C6ADE">
              <w:rPr>
                <w:b/>
                <w:bCs/>
              </w:rPr>
              <w:t>'</w:t>
            </w:r>
            <w:r w:rsidRPr="008C6ADE">
              <w:rPr>
                <w:rFonts w:ascii="Nirmala UI" w:hAnsi="Nirmala UI" w:cs="Nirmala UI"/>
                <w:b/>
                <w:bCs/>
              </w:rPr>
              <w:t>ಜಸ</w:t>
            </w:r>
            <w:r w:rsidRPr="008C6ADE">
              <w:rPr>
                <w:b/>
                <w:bCs/>
              </w:rPr>
              <w:t>'</w:t>
            </w:r>
            <w:r w:rsidRPr="008C6ADE">
              <w:t xml:space="preserve"> </w:t>
            </w:r>
            <w:r w:rsidRPr="008C6ADE">
              <w:rPr>
                <w:rFonts w:ascii="Nirmala UI" w:hAnsi="Nirmala UI" w:cs="Nirmala UI"/>
              </w:rPr>
              <w:t>ಪದದ</w:t>
            </w:r>
            <w:r w:rsidRPr="008C6ADE">
              <w:t xml:space="preserve"> </w:t>
            </w:r>
            <w:r w:rsidRPr="008C6ADE">
              <w:rPr>
                <w:rFonts w:ascii="Nirmala UI" w:hAnsi="Nirmala UI" w:cs="Nirmala UI"/>
              </w:rPr>
              <w:t>ಅರ್ಥ</w:t>
            </w:r>
            <w:r w:rsidRPr="008C6ADE">
              <w:t xml:space="preserve"> ...........................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7CAF4B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0188BC6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75B522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2AC4D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6D23F64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F5D67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F30E7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21AB19B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C7610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39FCFB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4625E82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6C7AB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26AF74" w14:textId="77777777" w:rsidR="00E07900" w:rsidRDefault="00E07900">
            <w:pPr>
              <w:pStyle w:val="Cell"/>
              <w:ind w:left="0"/>
            </w:pPr>
          </w:p>
        </w:tc>
      </w:tr>
      <w:tr w:rsidR="00E07900" w14:paraId="08CF8F50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48197A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63A14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EF0C85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042CD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6EE60F5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B9A59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1534F" w14:textId="0FB01506" w:rsidR="00E07900" w:rsidRDefault="008C6ADE">
            <w:pPr>
              <w:pStyle w:val="Cell"/>
            </w:pPr>
            <w:r w:rsidRPr="008C6ADE">
              <w:rPr>
                <w:rFonts w:ascii="Nirmala UI" w:hAnsi="Nirmala UI" w:cs="Nirmala UI"/>
                <w:lang w:bidi="kn-IN"/>
              </w:rPr>
              <w:t>ಜಪ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B6014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BB2C6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EC6001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E6C23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B664F7" w14:textId="7CE82581" w:rsidR="00E07900" w:rsidRDefault="008C6ADE">
            <w:pPr>
              <w:pStyle w:val="Cell"/>
            </w:pPr>
            <w:r w:rsidRPr="008C6ADE">
              <w:rPr>
                <w:rFonts w:ascii="Nirmala UI" w:hAnsi="Nirmala UI" w:cs="Nirmala UI"/>
                <w:lang w:bidi="kn-IN"/>
              </w:rPr>
              <w:t>ಕೀರ್ತಿ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C4A8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D3B4A5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52E03BC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E96F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2AAC5" w14:textId="59E08124" w:rsidR="00E07900" w:rsidRDefault="008C6ADE">
            <w:pPr>
              <w:pStyle w:val="Cell"/>
            </w:pPr>
            <w:r w:rsidRPr="008C6ADE">
              <w:rPr>
                <w:rFonts w:ascii="Nirmala UI" w:hAnsi="Nirmala UI" w:cs="Nirmala UI"/>
                <w:lang w:bidi="kn-IN"/>
              </w:rPr>
              <w:t>ಯಶ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8E190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272F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A55A54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620BEB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03346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6BFCD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F9A0C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DF3ECB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B3B79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616C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F4E01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54EFC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61CD1A25" w14:textId="0905C411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8</w:t>
      </w:r>
      <w:r>
        <w:t xml:space="preserve"> (MC)</w:t>
      </w:r>
    </w:p>
    <w:tbl>
      <w:tblPr>
        <w:tblW w:w="5009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6"/>
        <w:gridCol w:w="3820"/>
        <w:gridCol w:w="669"/>
      </w:tblGrid>
      <w:tr w:rsidR="00E07900" w14:paraId="435FF7A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70EC57" w14:textId="1C64EB3F" w:rsidR="00E07900" w:rsidRDefault="008C6ADE">
            <w:pPr>
              <w:pStyle w:val="Cell"/>
            </w:pPr>
            <w:r w:rsidRPr="008C6ADE">
              <w:rPr>
                <w:rFonts w:ascii="Nirmala UI" w:hAnsi="Nirmala UI" w:cs="Nirmala UI"/>
                <w:lang w:bidi="kn-IN"/>
              </w:rPr>
              <w:t>ಕನಕದಾಸರ</w:t>
            </w:r>
            <w:r w:rsidRPr="008C6ADE">
              <w:rPr>
                <w:rFonts w:cs="Nirmala UI"/>
                <w:lang w:bidi="kn-IN"/>
              </w:rPr>
              <w:t xml:space="preserve"> </w:t>
            </w:r>
            <w:r w:rsidRPr="008C6ADE">
              <w:rPr>
                <w:rFonts w:ascii="Nirmala UI" w:hAnsi="Nirmala UI" w:cs="Nirmala UI"/>
                <w:lang w:bidi="kn-IN"/>
              </w:rPr>
              <w:t>ಅಂಕಿತನಾಮ</w:t>
            </w:r>
            <w:r w:rsidRPr="008C6ADE">
              <w:rPr>
                <w:rFonts w:cs="Nirmala UI"/>
                <w:lang w:bidi="kn-IN"/>
              </w:rPr>
              <w:t xml:space="preserve"> 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7727D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3B1B935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DB8FC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E6F2B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CA725E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179AE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D5DDB4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15944AE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5A46C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1A218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23308E0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0A9E77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E228F" w14:textId="77777777" w:rsidR="00E07900" w:rsidRDefault="00E07900">
            <w:pPr>
              <w:pStyle w:val="Cell"/>
              <w:ind w:left="0"/>
            </w:pPr>
          </w:p>
        </w:tc>
      </w:tr>
      <w:tr w:rsidR="00E07900" w14:paraId="400915CA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C4B633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E8357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17F03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29133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468ADDF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5AC1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F6DF2C" w14:textId="13A565F4" w:rsidR="00E07900" w:rsidRDefault="008C6ADE">
            <w:pPr>
              <w:pStyle w:val="Cell"/>
            </w:pPr>
            <w:r w:rsidRPr="008C6ADE">
              <w:rPr>
                <w:rFonts w:ascii="Nirmala UI" w:hAnsi="Nirmala UI" w:cs="Nirmala UI"/>
                <w:lang w:bidi="kn-IN"/>
              </w:rPr>
              <w:t>ಕಾಗಿನೆಲೆ</w:t>
            </w:r>
            <w:r w:rsidRPr="008C6ADE">
              <w:rPr>
                <w:rFonts w:cs="Nirmala UI"/>
                <w:lang w:bidi="kn-IN"/>
              </w:rPr>
              <w:t xml:space="preserve">  </w:t>
            </w:r>
            <w:r w:rsidRPr="008C6ADE">
              <w:rPr>
                <w:rFonts w:ascii="Nirmala UI" w:hAnsi="Nirmala UI" w:cs="Nirmala UI"/>
                <w:lang w:bidi="kn-IN"/>
              </w:rPr>
              <w:t>ರಾಘವ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C4A0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113E2C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2C9C2CC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277F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703444" w14:textId="6284C28D" w:rsidR="00E07900" w:rsidRDefault="008C6ADE">
            <w:pPr>
              <w:pStyle w:val="Cell"/>
            </w:pPr>
            <w:r w:rsidRPr="008C6ADE">
              <w:rPr>
                <w:rFonts w:ascii="Nirmala UI" w:hAnsi="Nirmala UI" w:cs="Nirmala UI"/>
              </w:rPr>
              <w:t>ಕಾಗಿನೆಲೆಯಾದಿ</w:t>
            </w:r>
            <w:r w:rsidRPr="008C6ADE">
              <w:t xml:space="preserve"> </w:t>
            </w:r>
            <w:r w:rsidRPr="008C6ADE">
              <w:rPr>
                <w:rFonts w:ascii="Nirmala UI" w:hAnsi="Nirmala UI" w:cs="Nirmala UI"/>
              </w:rPr>
              <w:t>ಆದಿಕೇಶವ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1D4C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9C48A8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5A0B15E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6E764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D6806" w14:textId="2970BB14" w:rsidR="00E07900" w:rsidRDefault="008C6ADE">
            <w:pPr>
              <w:pStyle w:val="Cell"/>
            </w:pPr>
            <w:r w:rsidRPr="008C6ADE">
              <w:rPr>
                <w:rFonts w:ascii="Nirmala UI" w:hAnsi="Nirmala UI" w:cs="Nirmala UI"/>
                <w:lang w:bidi="kn-IN"/>
              </w:rPr>
              <w:t>ಕಾಗಿನೆಲೆ</w:t>
            </w:r>
            <w:r w:rsidRPr="008C6ADE">
              <w:rPr>
                <w:rFonts w:cs="Nirmala UI"/>
                <w:lang w:bidi="kn-IN"/>
              </w:rPr>
              <w:t xml:space="preserve"> </w:t>
            </w:r>
            <w:r w:rsidRPr="008C6ADE">
              <w:rPr>
                <w:rFonts w:ascii="Nirmala UI" w:hAnsi="Nirmala UI" w:cs="Nirmala UI"/>
                <w:lang w:bidi="kn-IN"/>
              </w:rPr>
              <w:t>ಪುರುಷೋತ್ತಮ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C985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7D9D5E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9CB8F0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5461A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337E5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1AEE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EFC8D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B75DCC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39F4C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7040D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74947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10FBE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33A41976" w14:textId="45E003DE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3"/>
        <w:gridCol w:w="3809"/>
        <w:gridCol w:w="668"/>
      </w:tblGrid>
      <w:tr w:rsidR="00E07900" w14:paraId="5FC4823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7182CF" w14:textId="47F5E6F8" w:rsidR="00E07900" w:rsidRDefault="002D3396">
            <w:pPr>
              <w:pStyle w:val="Cell"/>
            </w:pPr>
            <w:r w:rsidRPr="002D3396">
              <w:lastRenderedPageBreak/>
              <w:t>"</w:t>
            </w:r>
            <w:r w:rsidRPr="002329AB">
              <w:rPr>
                <w:rFonts w:ascii="Nirmala UI" w:hAnsi="Nirmala UI" w:cs="Nirmala UI"/>
                <w:b/>
                <w:bCs/>
              </w:rPr>
              <w:t>ಉದಯಾಸ್ತಮಾನ</w:t>
            </w:r>
            <w:r w:rsidRPr="002D3396">
              <w:t xml:space="preserve">" </w:t>
            </w:r>
            <w:r w:rsidRPr="002D3396">
              <w:rPr>
                <w:rFonts w:ascii="Nirmala UI" w:hAnsi="Nirmala UI" w:cs="Nirmala UI"/>
              </w:rPr>
              <w:t>ಪದವನ್ನು</w:t>
            </w:r>
            <w:r w:rsidRPr="002D3396">
              <w:t xml:space="preserve"> </w:t>
            </w:r>
            <w:r w:rsidRPr="002D3396">
              <w:rPr>
                <w:rFonts w:ascii="Nirmala UI" w:hAnsi="Nirmala UI" w:cs="Nirmala UI"/>
              </w:rPr>
              <w:t>ಬಿಡಿಸಿ</w:t>
            </w:r>
            <w:r w:rsidRPr="002D3396">
              <w:t xml:space="preserve"> </w:t>
            </w:r>
            <w:r w:rsidRPr="002D3396">
              <w:rPr>
                <w:rFonts w:ascii="Nirmala UI" w:hAnsi="Nirmala UI" w:cs="Nirmala UI"/>
              </w:rPr>
              <w:t>ಬರೆದಾಗ</w:t>
            </w:r>
            <w:r w:rsidRPr="002D3396">
              <w:t xml:space="preserve"> ................ </w:t>
            </w:r>
            <w:r w:rsidRPr="002D3396">
              <w:rPr>
                <w:rFonts w:ascii="Nirmala UI" w:hAnsi="Nirmala UI" w:cs="Nirmala UI"/>
              </w:rPr>
              <w:t>ಆಗುತ್ತದೆ</w:t>
            </w:r>
            <w:r w:rsidRPr="002D3396"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B408DA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9FA0E2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C53F58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BDCFF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6E7CD3B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FE078C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458BB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7549378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D35F96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6CF3D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50D5521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3B36C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67026F" w14:textId="77777777" w:rsidR="00E07900" w:rsidRDefault="00E07900">
            <w:pPr>
              <w:pStyle w:val="Cell"/>
              <w:ind w:left="0"/>
            </w:pPr>
          </w:p>
        </w:tc>
      </w:tr>
      <w:tr w:rsidR="00E07900" w14:paraId="3E116DFE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BBEAB1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75F12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76F60D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CA399F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33410F5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B56BF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FB892A" w14:textId="31391D0C" w:rsidR="00E07900" w:rsidRDefault="002D3396">
            <w:pPr>
              <w:pStyle w:val="Cell"/>
            </w:pPr>
            <w:r w:rsidRPr="002D3396">
              <w:rPr>
                <w:rFonts w:ascii="Nirmala UI" w:hAnsi="Nirmala UI" w:cs="Nirmala UI"/>
                <w:lang w:bidi="kn-IN"/>
              </w:rPr>
              <w:t>ಉದಯ</w:t>
            </w:r>
            <w:r w:rsidRPr="002D3396">
              <w:rPr>
                <w:rFonts w:cs="Nirmala UI"/>
                <w:lang w:bidi="kn-IN"/>
              </w:rPr>
              <w:t>+</w:t>
            </w:r>
            <w:r w:rsidRPr="002D3396">
              <w:rPr>
                <w:rFonts w:ascii="Nirmala UI" w:hAnsi="Nirmala UI" w:cs="Nirmala UI"/>
                <w:lang w:bidi="kn-IN"/>
              </w:rPr>
              <w:t>ಅಸ್ತಮಾನ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CA176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F1A483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3A49C2E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6E0C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197659" w14:textId="2D3F3BB3" w:rsidR="00E07900" w:rsidRDefault="002D3396">
            <w:pPr>
              <w:pStyle w:val="Cell"/>
            </w:pPr>
            <w:r w:rsidRPr="002D3396">
              <w:rPr>
                <w:rFonts w:ascii="Nirmala UI" w:hAnsi="Nirmala UI" w:cs="Nirmala UI"/>
                <w:lang w:bidi="kn-IN"/>
              </w:rPr>
              <w:t>ಉದಯ</w:t>
            </w:r>
            <w:r w:rsidRPr="002D3396">
              <w:rPr>
                <w:rFonts w:cs="Nirmala UI"/>
                <w:lang w:bidi="kn-IN"/>
              </w:rPr>
              <w:t>+</w:t>
            </w:r>
            <w:r w:rsidRPr="002D3396">
              <w:rPr>
                <w:rFonts w:ascii="Nirmala UI" w:hAnsi="Nirmala UI" w:cs="Nirmala UI"/>
                <w:lang w:bidi="kn-IN"/>
              </w:rPr>
              <w:t>ಸ್ತಮಾನ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DE288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C65223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814AFF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829D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9B682" w14:textId="7576FDDA" w:rsidR="00E07900" w:rsidRDefault="002D3396">
            <w:pPr>
              <w:pStyle w:val="Cell"/>
            </w:pPr>
            <w:r w:rsidRPr="002D3396">
              <w:rPr>
                <w:rFonts w:ascii="Nirmala UI" w:hAnsi="Nirmala UI" w:cs="Nirmala UI"/>
                <w:lang w:bidi="kn-IN"/>
              </w:rPr>
              <w:t>ಉದಯ</w:t>
            </w:r>
            <w:r w:rsidRPr="002D3396">
              <w:rPr>
                <w:rFonts w:cs="Nirmala UI"/>
                <w:lang w:bidi="kn-IN"/>
              </w:rPr>
              <w:t>+</w:t>
            </w:r>
            <w:r w:rsidRPr="002D3396">
              <w:rPr>
                <w:rFonts w:ascii="Nirmala UI" w:hAnsi="Nirmala UI" w:cs="Nirmala UI"/>
                <w:lang w:bidi="kn-IN"/>
              </w:rPr>
              <w:t>ಆಸ್ತಮಾನ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B62C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A60E9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EA9487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AEC6E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12878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E5410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D3364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08CA7B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EAFF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C248D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702D7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8D79F7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6F0AC6AF" w14:textId="4DFAFEC4" w:rsidR="00E07900" w:rsidRDefault="00000000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1"/>
        <w:gridCol w:w="3811"/>
        <w:gridCol w:w="668"/>
      </w:tblGrid>
      <w:tr w:rsidR="00E07900" w14:paraId="77E69EB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75120D" w14:textId="295ED984" w:rsidR="00E07900" w:rsidRDefault="002D3396">
            <w:pPr>
              <w:pStyle w:val="Cell"/>
            </w:pPr>
            <w:r w:rsidRPr="002D3396">
              <w:rPr>
                <w:rFonts w:ascii="Nirmala UI" w:hAnsi="Nirmala UI" w:cs="Nirmala UI"/>
              </w:rPr>
              <w:t>ಈ</w:t>
            </w:r>
            <w:r w:rsidRPr="002D3396">
              <w:t xml:space="preserve"> </w:t>
            </w:r>
            <w:r w:rsidRPr="002D3396">
              <w:rPr>
                <w:rFonts w:ascii="Nirmala UI" w:hAnsi="Nirmala UI" w:cs="Nirmala UI"/>
              </w:rPr>
              <w:t>ಪದ್ಯದ</w:t>
            </w:r>
            <w:r w:rsidRPr="002D3396">
              <w:t xml:space="preserve"> </w:t>
            </w:r>
            <w:r w:rsidRPr="002D3396">
              <w:rPr>
                <w:rFonts w:ascii="Nirmala UI" w:hAnsi="Nirmala UI" w:cs="Nirmala UI"/>
              </w:rPr>
              <w:t>ಮುಂದಿನ</w:t>
            </w:r>
            <w:r w:rsidRPr="002D3396">
              <w:t xml:space="preserve"> </w:t>
            </w:r>
            <w:r w:rsidRPr="002D3396">
              <w:rPr>
                <w:rFonts w:ascii="Nirmala UI" w:hAnsi="Nirmala UI" w:cs="Nirmala UI"/>
              </w:rPr>
              <w:t>ಸಾಲು</w:t>
            </w:r>
            <w:r w:rsidRPr="002D3396">
              <w:t xml:space="preserve"> :  "</w:t>
            </w:r>
            <w:r w:rsidRPr="002D3396">
              <w:rPr>
                <w:rFonts w:ascii="Nirmala UI" w:hAnsi="Nirmala UI" w:cs="Nirmala UI"/>
              </w:rPr>
              <w:t>ಅಡವಿಯೊಳಗಾಡುವ</w:t>
            </w:r>
            <w:r w:rsidRPr="002D3396">
              <w:t xml:space="preserve"> </w:t>
            </w:r>
            <w:r w:rsidRPr="002D3396">
              <w:rPr>
                <w:rFonts w:ascii="Nirmala UI" w:hAnsi="Nirmala UI" w:cs="Nirmala UI"/>
              </w:rPr>
              <w:t>ಮೃಗ</w:t>
            </w:r>
            <w:r w:rsidRPr="002D3396">
              <w:t xml:space="preserve"> </w:t>
            </w:r>
            <w:r w:rsidRPr="002D3396">
              <w:rPr>
                <w:rFonts w:ascii="Nirmala UI" w:hAnsi="Nirmala UI" w:cs="Nirmala UI"/>
              </w:rPr>
              <w:t>ಪಕ್ಷಿಗಳಿಗೆಲ್ಲಾ</w:t>
            </w:r>
            <w:r w:rsidRPr="002D3396">
              <w:t xml:space="preserve"> 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2348C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515D89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30993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3306F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21EBE38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239AB0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20664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76F44C7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386AE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2B19A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60EA191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6642C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DDB809" w14:textId="77777777" w:rsidR="00E07900" w:rsidRDefault="00E07900">
            <w:pPr>
              <w:pStyle w:val="Cell"/>
              <w:ind w:left="0"/>
            </w:pPr>
          </w:p>
        </w:tc>
      </w:tr>
      <w:tr w:rsidR="00E07900" w14:paraId="0F2D5C2C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28AD0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40B28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CBCD8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596F7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4C070A7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35C0A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2D8BA1" w14:textId="1B799F1B" w:rsidR="00E07900" w:rsidRDefault="002D3396">
            <w:pPr>
              <w:pStyle w:val="Cell"/>
            </w:pPr>
            <w:r w:rsidRPr="002D3396">
              <w:rPr>
                <w:rFonts w:ascii="Nirmala UI" w:hAnsi="Nirmala UI" w:cs="Nirmala UI"/>
                <w:lang w:bidi="kn-IN"/>
              </w:rPr>
              <w:t>ಅಲ್ಲಲ್ಲಿ</w:t>
            </w:r>
            <w:r w:rsidRPr="002D3396">
              <w:rPr>
                <w:rFonts w:cs="Nirmala UI"/>
                <w:lang w:bidi="kn-IN"/>
              </w:rPr>
              <w:t xml:space="preserve"> </w:t>
            </w:r>
            <w:r w:rsidRPr="002D3396">
              <w:rPr>
                <w:rFonts w:ascii="Nirmala UI" w:hAnsi="Nirmala UI" w:cs="Nirmala UI"/>
                <w:lang w:bidi="kn-IN"/>
              </w:rPr>
              <w:t>ಆಹಾರವಿತ್ತವರು</w:t>
            </w:r>
            <w:r w:rsidRPr="002D3396">
              <w:rPr>
                <w:rFonts w:cs="Nirmala UI"/>
                <w:lang w:bidi="kn-IN"/>
              </w:rPr>
              <w:t xml:space="preserve"> </w:t>
            </w:r>
            <w:r w:rsidRPr="002D3396">
              <w:rPr>
                <w:rFonts w:ascii="Nirmala UI" w:hAnsi="Nirmala UI" w:cs="Nirmala UI"/>
                <w:lang w:bidi="kn-IN"/>
              </w:rPr>
              <w:t>ಯಾರು</w:t>
            </w:r>
            <w:r w:rsidRPr="002D3396">
              <w:rPr>
                <w:rFonts w:cs="Nirmala UI"/>
                <w:lang w:bidi="kn-IN"/>
              </w:rPr>
              <w:t>?</w:t>
            </w:r>
            <w:r>
              <w:t xml:space="preserve">   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2971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7A89D8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2DA7AA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A7A9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AE8FA9" w14:textId="26EE28C7" w:rsidR="00E07900" w:rsidRDefault="002D3396">
            <w:pPr>
              <w:pStyle w:val="Cell"/>
            </w:pPr>
            <w:r w:rsidRPr="002D3396">
              <w:rPr>
                <w:rFonts w:ascii="Nirmala UI" w:hAnsi="Nirmala UI" w:cs="Nirmala UI"/>
              </w:rPr>
              <w:t>ಅಡಿಗಡಿಗೆ</w:t>
            </w:r>
            <w:r w:rsidRPr="002D3396">
              <w:t xml:space="preserve"> </w:t>
            </w:r>
            <w:r w:rsidRPr="002D3396">
              <w:rPr>
                <w:rFonts w:ascii="Nirmala UI" w:hAnsi="Nirmala UI" w:cs="Nirmala UI"/>
              </w:rPr>
              <w:t>ಆಹಾರವಿತ್ತವರು</w:t>
            </w:r>
            <w:r w:rsidRPr="002D3396">
              <w:t xml:space="preserve"> </w:t>
            </w:r>
            <w:r w:rsidRPr="002D3396">
              <w:rPr>
                <w:rFonts w:ascii="Nirmala UI" w:hAnsi="Nirmala UI" w:cs="Nirmala UI"/>
              </w:rPr>
              <w:t>ಯಾ</w:t>
            </w:r>
            <w:r w:rsidRPr="002D3396">
              <w:rPr>
                <w:rFonts w:ascii="Nirmala UI" w:hAnsi="Nirmala UI" w:cs="Nirmala UI" w:hint="cs"/>
              </w:rPr>
              <w:t>ರೊ</w:t>
            </w:r>
            <w:r w:rsidRPr="002D3396">
              <w:t>?</w:t>
            </w:r>
            <w:r>
              <w:t xml:space="preserve">   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A09D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7F623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1285E5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1102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5385B" w14:textId="182B4A3B" w:rsidR="00E07900" w:rsidRDefault="002D3396">
            <w:pPr>
              <w:pStyle w:val="Cell"/>
            </w:pPr>
            <w:r w:rsidRPr="002D3396">
              <w:rPr>
                <w:rFonts w:ascii="Nirmala UI" w:hAnsi="Nirmala UI" w:cs="Nirmala UI"/>
                <w:lang w:bidi="kn-IN"/>
              </w:rPr>
              <w:t>ಎಲ್ಲೆಲ್ಲಿ</w:t>
            </w:r>
            <w:r w:rsidRPr="002D3396">
              <w:rPr>
                <w:rFonts w:cs="Nirmala UI"/>
                <w:lang w:bidi="kn-IN"/>
              </w:rPr>
              <w:t xml:space="preserve"> </w:t>
            </w:r>
            <w:r w:rsidRPr="002D3396">
              <w:rPr>
                <w:rFonts w:ascii="Nirmala UI" w:hAnsi="Nirmala UI" w:cs="Nirmala UI"/>
                <w:lang w:bidi="kn-IN"/>
              </w:rPr>
              <w:t>ಆಹಾರವಿತ್ತವರು</w:t>
            </w:r>
            <w:r w:rsidRPr="002D3396">
              <w:rPr>
                <w:rFonts w:cs="Nirmala UI"/>
                <w:lang w:bidi="kn-IN"/>
              </w:rPr>
              <w:t xml:space="preserve"> </w:t>
            </w:r>
            <w:r w:rsidRPr="002D3396">
              <w:rPr>
                <w:rFonts w:ascii="Nirmala UI" w:hAnsi="Nirmala UI" w:cs="Nirmala UI"/>
                <w:lang w:bidi="kn-IN"/>
              </w:rPr>
              <w:t>ಯಾ</w:t>
            </w:r>
            <w:r w:rsidRPr="002D3396">
              <w:rPr>
                <w:rFonts w:ascii="Nirmala UI" w:hAnsi="Nirmala UI" w:cs="Nirmala UI" w:hint="cs"/>
                <w:lang w:bidi="kn-IN"/>
              </w:rPr>
              <w:t>ರೊ</w:t>
            </w:r>
            <w:r w:rsidRPr="002D3396">
              <w:rPr>
                <w:rFonts w:cs="Nirmala UI"/>
                <w:lang w:bidi="kn-IN"/>
              </w:rPr>
              <w:t>?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FB78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07FED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172EC0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7449D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FDFD4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A8E1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A845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8D5CCE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5588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B11ACA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5D8DA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F0F97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0D218FFC" w14:textId="468F84E2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2</w:t>
      </w:r>
      <w:r>
        <w:t>1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51AD7F6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D6B85" w14:textId="79D0D924" w:rsidR="00E07900" w:rsidRDefault="002D3396">
            <w:pPr>
              <w:pStyle w:val="Cell"/>
            </w:pPr>
            <w:r w:rsidRPr="002D3396">
              <w:rPr>
                <w:rFonts w:ascii="Nirmala UI" w:hAnsi="Nirmala UI" w:cs="Nirmala UI"/>
                <w:lang w:bidi="kn-IN"/>
              </w:rPr>
              <w:t>ಇವುಗಳಲ್ಲಿ</w:t>
            </w:r>
            <w:r w:rsidRPr="002D3396">
              <w:rPr>
                <w:rFonts w:cs="Nirmala UI"/>
                <w:lang w:bidi="kn-IN"/>
              </w:rPr>
              <w:t xml:space="preserve"> </w:t>
            </w:r>
            <w:r w:rsidRPr="002D3396">
              <w:rPr>
                <w:rFonts w:ascii="Nirmala UI" w:hAnsi="Nirmala UI" w:cs="Nirmala UI"/>
                <w:lang w:bidi="kn-IN"/>
              </w:rPr>
              <w:t>ಜೋಡಿ</w:t>
            </w:r>
            <w:r w:rsidRPr="002D3396">
              <w:rPr>
                <w:rFonts w:cs="Nirmala UI"/>
                <w:lang w:bidi="kn-IN"/>
              </w:rPr>
              <w:t xml:space="preserve"> </w:t>
            </w:r>
            <w:r w:rsidRPr="002D3396">
              <w:rPr>
                <w:rFonts w:ascii="Nirmala UI" w:hAnsi="Nirmala UI" w:cs="Nirmala UI"/>
                <w:lang w:bidi="kn-IN"/>
              </w:rPr>
              <w:t>ಪದವನ್ನು</w:t>
            </w:r>
            <w:r w:rsidRPr="002D3396">
              <w:rPr>
                <w:rFonts w:cs="Nirmala UI"/>
                <w:lang w:bidi="kn-IN"/>
              </w:rPr>
              <w:t xml:space="preserve">  </w:t>
            </w:r>
            <w:r w:rsidRPr="002D3396">
              <w:rPr>
                <w:rFonts w:ascii="Nirmala UI" w:hAnsi="Nirmala UI" w:cs="Nirmala UI"/>
                <w:lang w:bidi="kn-IN"/>
              </w:rPr>
              <w:t>ಗುರ್ತಿಸಿ</w:t>
            </w:r>
            <w:r w:rsidRPr="002D3396">
              <w:rPr>
                <w:rFonts w:cs="Nirmala UI"/>
                <w:lang w:bidi="kn-IN"/>
              </w:rPr>
              <w:t>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32B744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0604BEB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D41C7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11AFB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5AD7762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445EB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B3C5C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72F4928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CA31E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A6D6C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028A43E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77F59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CD3580" w14:textId="77777777" w:rsidR="00E07900" w:rsidRDefault="00E07900">
            <w:pPr>
              <w:pStyle w:val="Cell"/>
              <w:ind w:left="0"/>
            </w:pPr>
          </w:p>
        </w:tc>
      </w:tr>
      <w:tr w:rsidR="00E07900" w14:paraId="4EA7A6D0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A89B9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22B2A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EDA81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B13E15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374C101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B75BC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49599A" w14:textId="6EA646ED" w:rsidR="00E07900" w:rsidRDefault="002D3396">
            <w:pPr>
              <w:pStyle w:val="Cell"/>
            </w:pPr>
            <w:r w:rsidRPr="002D3396">
              <w:rPr>
                <w:rFonts w:ascii="Nirmala UI" w:hAnsi="Nirmala UI" w:cs="Nirmala UI"/>
                <w:highlight w:val="yellow"/>
                <w:lang w:bidi="kn-IN"/>
              </w:rPr>
              <w:t>ಪೂಜೆ</w:t>
            </w:r>
            <w:r w:rsidRPr="002D3396">
              <w:rPr>
                <w:rFonts w:cs="Nirmala UI"/>
                <w:highlight w:val="yellow"/>
                <w:lang w:bidi="kn-IN"/>
              </w:rPr>
              <w:t xml:space="preserve">- </w:t>
            </w:r>
            <w:r w:rsidRPr="002D3396">
              <w:rPr>
                <w:rFonts w:ascii="Nirmala UI" w:hAnsi="Nirmala UI" w:cs="Nirmala UI"/>
                <w:highlight w:val="yellow"/>
                <w:lang w:bidi="kn-IN"/>
              </w:rPr>
              <w:t>ಪುನಸ್ಕಾರ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FF678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26B52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61442C1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1314E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4EE9B" w14:textId="3F760E71" w:rsidR="00E07900" w:rsidRDefault="002D3396">
            <w:pPr>
              <w:pStyle w:val="Cell"/>
              <w:ind w:left="0"/>
            </w:pPr>
            <w:r w:rsidRPr="002D3396">
              <w:rPr>
                <w:rFonts w:ascii="Nirmala UI" w:hAnsi="Nirmala UI" w:cs="Nirmala UI"/>
                <w:lang w:bidi="kn-IN"/>
              </w:rPr>
              <w:t>ಪದೇ</w:t>
            </w:r>
            <w:r w:rsidRPr="002D3396">
              <w:rPr>
                <w:rFonts w:cs="Nirmala UI"/>
                <w:lang w:bidi="kn-IN"/>
              </w:rPr>
              <w:t>-</w:t>
            </w:r>
            <w:r w:rsidRPr="002D3396">
              <w:rPr>
                <w:rFonts w:ascii="Nirmala UI" w:hAnsi="Nirmala UI" w:cs="Nirmala UI"/>
                <w:lang w:bidi="kn-IN"/>
              </w:rPr>
              <w:t>ಪದೇ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12755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B896F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5B6900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CFE4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37D92" w14:textId="2595B2B1" w:rsidR="00E07900" w:rsidRDefault="002D3396">
            <w:pPr>
              <w:pStyle w:val="Cell"/>
              <w:ind w:left="0"/>
            </w:pPr>
            <w:r w:rsidRPr="002D3396">
              <w:rPr>
                <w:rFonts w:ascii="Nirmala UI" w:hAnsi="Nirmala UI" w:cs="Nirmala UI"/>
                <w:highlight w:val="yellow"/>
                <w:lang w:bidi="kn-IN"/>
              </w:rPr>
              <w:t>ರಾಮ</w:t>
            </w:r>
            <w:r w:rsidRPr="002D3396">
              <w:rPr>
                <w:rFonts w:cs="Nirmala UI"/>
                <w:highlight w:val="yellow"/>
                <w:lang w:bidi="kn-IN"/>
              </w:rPr>
              <w:t xml:space="preserve">- </w:t>
            </w:r>
            <w:r w:rsidRPr="002D3396">
              <w:rPr>
                <w:rFonts w:ascii="Nirmala UI" w:hAnsi="Nirmala UI" w:cs="Nirmala UI"/>
                <w:highlight w:val="yellow"/>
                <w:lang w:bidi="kn-IN"/>
              </w:rPr>
              <w:t>ಲಕ್ಷ್ಮಣ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45487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F9015F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624F07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103D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BCFCA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35CA0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93E78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D39491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AE73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41F57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630C9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701B4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79B66E3E" w14:textId="40250094" w:rsidR="00E07900" w:rsidRDefault="00000000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2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9"/>
        <w:gridCol w:w="3812"/>
        <w:gridCol w:w="669"/>
      </w:tblGrid>
      <w:tr w:rsidR="00E07900" w14:paraId="0735CA5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B02DC4" w14:textId="25E4E98A" w:rsidR="00E07900" w:rsidRDefault="00B564F1">
            <w:pPr>
              <w:pStyle w:val="Cell"/>
            </w:pPr>
            <w:r w:rsidRPr="00B564F1">
              <w:rPr>
                <w:rFonts w:ascii="Nirmala UI" w:hAnsi="Nirmala UI" w:cs="Nirmala UI"/>
              </w:rPr>
              <w:lastRenderedPageBreak/>
              <w:t>ಪುರಂದರದಾಸರು</w:t>
            </w:r>
            <w:r w:rsidRPr="00B564F1">
              <w:t xml:space="preserve"> .................. </w:t>
            </w:r>
            <w:r w:rsidRPr="00B564F1">
              <w:rPr>
                <w:rFonts w:ascii="Nirmala UI" w:hAnsi="Nirmala UI" w:cs="Nirmala UI"/>
              </w:rPr>
              <w:t>ಎಂದು</w:t>
            </w:r>
            <w:r w:rsidRPr="00B564F1">
              <w:t xml:space="preserve"> </w:t>
            </w:r>
            <w:r w:rsidRPr="00B564F1">
              <w:rPr>
                <w:rFonts w:ascii="Nirmala UI" w:hAnsi="Nirmala UI" w:cs="Nirmala UI"/>
              </w:rPr>
              <w:t>ಪ್ರಸಿದ್ಧರಾಗಿದಾರೆ</w:t>
            </w:r>
            <w:r w:rsidRPr="00B564F1"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8B21D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6AE089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F5FB7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7C499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27AA86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8D1925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A7D6E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C78712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B16CF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70786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26B36C7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98C37A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8FD38C" w14:textId="77777777" w:rsidR="00E07900" w:rsidRDefault="00E07900">
            <w:pPr>
              <w:pStyle w:val="Cell"/>
              <w:ind w:left="0"/>
            </w:pPr>
          </w:p>
        </w:tc>
      </w:tr>
      <w:tr w:rsidR="00E07900" w14:paraId="1DEFDFB7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5CDF4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ADB9E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7E4F0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688EE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6C3C5C0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62D6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E770B3" w14:textId="6B7837F4" w:rsidR="00E07900" w:rsidRDefault="00B564F1">
            <w:pPr>
              <w:pStyle w:val="Cell"/>
            </w:pPr>
            <w:r w:rsidRPr="00B564F1">
              <w:rPr>
                <w:rFonts w:ascii="Nirmala UI" w:hAnsi="Nirmala UI" w:cs="Nirmala UI"/>
                <w:lang w:bidi="kn-IN"/>
              </w:rPr>
              <w:t>ಕರ್ನಾಟಕ</w:t>
            </w:r>
            <w:r w:rsidRPr="00B564F1">
              <w:rPr>
                <w:rFonts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/>
                <w:lang w:bidi="kn-IN"/>
              </w:rPr>
              <w:t>ಶಾಸ್ತ್ರೀಯ</w:t>
            </w:r>
            <w:r w:rsidRPr="00B564F1">
              <w:rPr>
                <w:rFonts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/>
                <w:lang w:bidi="kn-IN"/>
              </w:rPr>
              <w:t>ಸಂಗೀತ</w:t>
            </w:r>
            <w:r w:rsidRPr="00B564F1">
              <w:rPr>
                <w:rFonts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/>
                <w:lang w:bidi="kn-IN"/>
              </w:rPr>
              <w:t>ಪಿತಾಮಹ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B5F0B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9DE92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3AA349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A291D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C0D7B8" w14:textId="640DD9C6" w:rsidR="00E07900" w:rsidRDefault="00B564F1">
            <w:pPr>
              <w:pStyle w:val="Cell"/>
            </w:pPr>
            <w:r w:rsidRPr="00B564F1">
              <w:rPr>
                <w:rFonts w:ascii="Nirmala UI" w:hAnsi="Nirmala UI" w:cs="Nirmala UI"/>
                <w:lang w:bidi="kn-IN"/>
              </w:rPr>
              <w:t>ಭಾರತದ</w:t>
            </w:r>
            <w:r w:rsidRPr="00B564F1">
              <w:rPr>
                <w:rFonts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/>
                <w:lang w:bidi="kn-IN"/>
              </w:rPr>
              <w:t>ಪಿತಾಮಹ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206AB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A9A84C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247E68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B05B8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4E9C5" w14:textId="6B0D6F38" w:rsidR="00E07900" w:rsidRDefault="00B564F1">
            <w:pPr>
              <w:pStyle w:val="Cell"/>
            </w:pPr>
            <w:r w:rsidRPr="00B564F1">
              <w:rPr>
                <w:rFonts w:ascii="Nirmala UI" w:hAnsi="Nirmala UI" w:cs="Nirmala UI"/>
              </w:rPr>
              <w:t>ಕರ್ನಾಟಕ</w:t>
            </w:r>
            <w:r w:rsidRPr="00B564F1">
              <w:t xml:space="preserve"> </w:t>
            </w:r>
            <w:r w:rsidRPr="00B564F1">
              <w:rPr>
                <w:rFonts w:ascii="Nirmala UI" w:hAnsi="Nirmala UI" w:cs="Nirmala UI"/>
              </w:rPr>
              <w:t>ಸಾಹಿತ್ಯ</w:t>
            </w:r>
            <w:r w:rsidRPr="00B564F1">
              <w:t xml:space="preserve"> </w:t>
            </w:r>
            <w:r w:rsidRPr="00B564F1">
              <w:rPr>
                <w:rFonts w:ascii="Nirmala UI" w:hAnsi="Nirmala UI" w:cs="Nirmala UI"/>
              </w:rPr>
              <w:t>ಪಿತಾಮಹ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8F13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CAFC8F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12D8D2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35DC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124103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4EB2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D1F10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4F46DC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C803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2055B0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428B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1ABDE9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00247F35" w14:textId="59D4A162" w:rsidR="00E07900" w:rsidRDefault="00000000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3BF200C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30B6CD" w14:textId="6695C0E8" w:rsidR="00E07900" w:rsidRDefault="00B564F1">
            <w:pPr>
              <w:pStyle w:val="Cell"/>
            </w:pPr>
            <w:r w:rsidRPr="00B564F1">
              <w:rPr>
                <w:rFonts w:ascii="Nirmala UI" w:hAnsi="Nirmala UI" w:cs="Nirmala UI"/>
              </w:rPr>
              <w:t>ಹೊಸ</w:t>
            </w:r>
            <w:r w:rsidRPr="00B564F1">
              <w:t xml:space="preserve"> </w:t>
            </w:r>
            <w:r w:rsidRPr="00B564F1">
              <w:rPr>
                <w:rFonts w:ascii="Nirmala UI" w:hAnsi="Nirmala UI" w:cs="Nirmala UI"/>
              </w:rPr>
              <w:t>ಚಿಗುರು</w:t>
            </w:r>
            <w:r w:rsidRPr="00B564F1">
              <w:t xml:space="preserve"> </w:t>
            </w:r>
            <w:r w:rsidRPr="00B564F1">
              <w:rPr>
                <w:rFonts w:ascii="Nirmala UI" w:hAnsi="Nirmala UI" w:cs="Nirmala UI"/>
              </w:rPr>
              <w:t>ಹಳೆಬೇರು</w:t>
            </w:r>
            <w:r w:rsidRPr="00B564F1">
              <w:t xml:space="preserve"> ....................... (</w:t>
            </w:r>
            <w:r w:rsidRPr="00B564F1">
              <w:rPr>
                <w:rFonts w:ascii="Nirmala UI" w:hAnsi="Nirmala UI" w:cs="Nirmala UI"/>
              </w:rPr>
              <w:t>ಪದ್ಯದ</w:t>
            </w:r>
            <w:r w:rsidRPr="00B564F1">
              <w:t xml:space="preserve"> </w:t>
            </w:r>
            <w:r w:rsidRPr="00B564F1">
              <w:rPr>
                <w:rFonts w:ascii="Nirmala UI" w:hAnsi="Nirmala UI" w:cs="Nirmala UI"/>
              </w:rPr>
              <w:t>ಸಾಲನ್ನು</w:t>
            </w:r>
            <w:r w:rsidRPr="00B564F1">
              <w:t xml:space="preserve"> </w:t>
            </w:r>
            <w:r w:rsidRPr="00B564F1">
              <w:rPr>
                <w:rFonts w:ascii="Nirmala UI" w:hAnsi="Nirmala UI" w:cs="Nirmala UI"/>
              </w:rPr>
              <w:t>ಪೂರ್ಣಗೊಳಿಸಿ</w:t>
            </w:r>
            <w:r w:rsidRPr="00B564F1">
              <w:t>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E17FD5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39FFCDA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49BA6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4027B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3E22C91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803BA8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7D6F47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0443A4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885596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82F1D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73B746D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CD8B0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1AD6E" w14:textId="77777777" w:rsidR="00E07900" w:rsidRDefault="00E07900">
            <w:pPr>
              <w:pStyle w:val="Cell"/>
              <w:ind w:left="0"/>
            </w:pPr>
          </w:p>
        </w:tc>
      </w:tr>
      <w:tr w:rsidR="00E07900" w14:paraId="2C2D09F6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5F6A1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36BD0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BBE91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CA7667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3D2DD9F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3F337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67574" w14:textId="04B363AB" w:rsidR="00E07900" w:rsidRDefault="00B564F1">
            <w:pPr>
              <w:pStyle w:val="Cell"/>
            </w:pPr>
            <w:r w:rsidRPr="00B564F1">
              <w:rPr>
                <w:rFonts w:ascii="Nirmala UI" w:hAnsi="Nirmala UI" w:cs="Nirmala UI"/>
                <w:lang w:bidi="kn-IN"/>
              </w:rPr>
              <w:t>ಕೂಡಿರಲು</w:t>
            </w:r>
            <w:r w:rsidRPr="00B564F1">
              <w:rPr>
                <w:rFonts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/>
                <w:lang w:bidi="kn-IN"/>
              </w:rPr>
              <w:t>ಮರಸೊಬಗು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488E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04F4BE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7F38E9B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0EBFE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E3DF9A" w14:textId="7B0CE22A" w:rsidR="00E07900" w:rsidRDefault="00B564F1">
            <w:pPr>
              <w:pStyle w:val="Cell"/>
            </w:pPr>
            <w:r w:rsidRPr="00B564F1">
              <w:rPr>
                <w:rFonts w:ascii="Nirmala UI" w:hAnsi="Nirmala UI" w:cs="Nirmala UI"/>
                <w:lang w:bidi="kn-IN"/>
              </w:rPr>
              <w:t>ಕೂಡಿರಲು</w:t>
            </w:r>
            <w:r w:rsidRPr="00B564F1">
              <w:rPr>
                <w:rFonts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/>
                <w:lang w:bidi="kn-IN"/>
              </w:rPr>
              <w:t>ಸೊಬಗು</w:t>
            </w:r>
            <w:r w:rsidRPr="00B564F1">
              <w:rPr>
                <w:rFonts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/>
                <w:lang w:bidi="kn-IN"/>
              </w:rPr>
              <w:t>ಮರ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C7A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C907B2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BE96E5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6AF83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0E44B" w14:textId="7E30C892" w:rsidR="00E07900" w:rsidRDefault="00B564F1">
            <w:pPr>
              <w:pStyle w:val="Cell"/>
            </w:pPr>
            <w:r w:rsidRPr="00B564F1">
              <w:rPr>
                <w:rFonts w:ascii="Nirmala UI" w:hAnsi="Nirmala UI" w:cs="Nirmala UI"/>
                <w:lang w:bidi="kn-IN"/>
              </w:rPr>
              <w:t>ಮರಸೊಬಗು</w:t>
            </w:r>
            <w:r w:rsidRPr="00B564F1">
              <w:rPr>
                <w:rFonts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/>
                <w:lang w:bidi="kn-IN"/>
              </w:rPr>
              <w:t>ಕೂಡಿರಲು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2DF5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3E30F8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B1C334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9D33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6800B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F0B81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20525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B4CA16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E83F0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5C7C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E02E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11F0B8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15D8DA91" w14:textId="2C8BCB7E" w:rsidR="00E07900" w:rsidRDefault="00000000">
      <w:pPr>
        <w:pStyle w:val="Heading2"/>
      </w:pPr>
      <w:r w:rsidRPr="00DF02FF">
        <w:t>Question</w:t>
      </w:r>
      <w:r>
        <w:t xml:space="preserve"> </w:t>
      </w:r>
      <w:r w:rsidR="00A12F4F">
        <w:t>2</w:t>
      </w:r>
      <w:r>
        <w:rPr>
          <w:lang w:val="en-US"/>
        </w:rPr>
        <w:t>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1C7B91D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5A09A" w14:textId="2C03C252" w:rsidR="00E07900" w:rsidRDefault="00B564F1">
            <w:pPr>
              <w:pStyle w:val="Cell"/>
            </w:pPr>
            <w:r w:rsidRPr="00B564F1">
              <w:rPr>
                <w:rFonts w:ascii="Nirmala UI" w:hAnsi="Nirmala UI" w:cs="Nirmala UI" w:hint="cs"/>
                <w:lang w:bidi="kn-IN"/>
              </w:rPr>
              <w:t>ವಿ</w:t>
            </w:r>
            <w:r w:rsidRPr="00B564F1">
              <w:rPr>
                <w:rFonts w:ascii="Nirmala UI" w:hAnsi="Nirmala UI" w:cs="Nirmala UI"/>
                <w:lang w:bidi="kn-IN"/>
              </w:rPr>
              <w:t>.</w:t>
            </w:r>
            <w:r w:rsidRPr="00B564F1">
              <w:rPr>
                <w:rFonts w:ascii="Nirmala UI" w:hAnsi="Nirmala UI" w:cs="Nirmala UI" w:hint="cs"/>
                <w:lang w:bidi="kn-IN"/>
              </w:rPr>
              <w:t>ಕೃ</w:t>
            </w:r>
            <w:r w:rsidRPr="00B564F1">
              <w:rPr>
                <w:rFonts w:ascii="Nirmala UI" w:hAnsi="Nirmala UI" w:cs="Nirmala UI"/>
                <w:lang w:bidi="kn-IN"/>
              </w:rPr>
              <w:t>.</w:t>
            </w:r>
            <w:r w:rsidRPr="00B564F1">
              <w:rPr>
                <w:rFonts w:ascii="Nirmala UI" w:hAnsi="Nirmala UI" w:cs="Nirmala UI" w:hint="cs"/>
                <w:lang w:bidi="kn-IN"/>
              </w:rPr>
              <w:t>ಗೋಕಾಕ್</w:t>
            </w:r>
            <w:r w:rsidRPr="00B564F1">
              <w:rPr>
                <w:rFonts w:ascii="Nirmala UI" w:hAnsi="Nirmala UI"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 w:hint="cs"/>
                <w:lang w:bidi="kn-IN"/>
              </w:rPr>
              <w:t>ರವರ</w:t>
            </w:r>
            <w:r w:rsidRPr="00B564F1">
              <w:rPr>
                <w:rFonts w:ascii="Nirmala UI" w:hAnsi="Nirmala UI" w:cs="Nirmala UI"/>
                <w:lang w:bidi="kn-IN"/>
              </w:rPr>
              <w:t xml:space="preserve"> .......</w:t>
            </w:r>
            <w:r w:rsidRPr="00B564F1">
              <w:rPr>
                <w:rFonts w:ascii="Nirmala UI" w:hAnsi="Nirmala UI" w:cs="Nirmala UI" w:hint="cs"/>
                <w:lang w:bidi="kn-IN"/>
              </w:rPr>
              <w:t>ಕೃತಿಗೆ</w:t>
            </w:r>
            <w:r w:rsidRPr="00B564F1">
              <w:rPr>
                <w:rFonts w:ascii="Nirmala UI" w:hAnsi="Nirmala UI"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 w:hint="cs"/>
                <w:lang w:bidi="kn-IN"/>
              </w:rPr>
              <w:t>ಜ್ಞಾನ</w:t>
            </w:r>
            <w:r w:rsidRPr="00B564F1">
              <w:rPr>
                <w:rFonts w:ascii="Nirmala UI" w:hAnsi="Nirmala UI"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 w:hint="cs"/>
                <w:lang w:bidi="kn-IN"/>
              </w:rPr>
              <w:t>ಪೀಠ</w:t>
            </w:r>
            <w:r w:rsidRPr="00B564F1">
              <w:rPr>
                <w:rFonts w:ascii="Nirmala UI" w:hAnsi="Nirmala UI"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 w:hint="cs"/>
                <w:lang w:bidi="kn-IN"/>
              </w:rPr>
              <w:t>ಪ್ರಶಸ್ತಿ</w:t>
            </w:r>
            <w:r w:rsidRPr="00B564F1">
              <w:rPr>
                <w:rFonts w:ascii="Nirmala UI" w:hAnsi="Nirmala UI"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 w:hint="cs"/>
                <w:lang w:bidi="kn-IN"/>
              </w:rPr>
              <w:t>ಬಂದಿದೆ</w:t>
            </w:r>
            <w:r w:rsidRPr="00B564F1">
              <w:rPr>
                <w:rFonts w:ascii="Nirmala UI" w:hAnsi="Nirmala UI" w:cs="Nirmala UI"/>
                <w:lang w:bidi="kn-IN"/>
              </w:rP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2F0910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409BD87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6B5A7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3AB9F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235E748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B2D42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941E62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547DFEA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A98AED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39A29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6F627EE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9FD5FE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12C05" w14:textId="77777777" w:rsidR="00E07900" w:rsidRDefault="00E07900">
            <w:pPr>
              <w:pStyle w:val="Cell"/>
              <w:ind w:left="0"/>
            </w:pPr>
          </w:p>
        </w:tc>
      </w:tr>
      <w:tr w:rsidR="00E07900" w14:paraId="035FB94D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AA5285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C9335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81864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6CA0C1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1BC743A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54606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02B69D" w14:textId="5CF27749" w:rsidR="00E07900" w:rsidRDefault="00B564F1">
            <w:pPr>
              <w:pStyle w:val="Cell"/>
            </w:pPr>
            <w:r w:rsidRPr="00B564F1">
              <w:rPr>
                <w:rFonts w:ascii="Nirmala UI" w:hAnsi="Nirmala UI" w:cs="Nirmala UI" w:hint="cs"/>
                <w:lang w:bidi="kn-IN"/>
              </w:rPr>
              <w:t>ನಾದಲೀಲೆ</w:t>
            </w:r>
            <w:r w:rsidR="00DF02FF" w:rsidRPr="00DF02FF">
              <w:rPr>
                <w:rFonts w:cs="Nirmala UI" w:hint="cs"/>
                <w:szCs w:val="20"/>
                <w:cs/>
                <w:lang w:bidi="kn-IN"/>
              </w:rPr>
              <w:t xml:space="preserve"> 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4A08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ECEF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794004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7B6104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45C041" w14:textId="1F2749DA" w:rsidR="00E07900" w:rsidRDefault="00B564F1">
            <w:pPr>
              <w:pStyle w:val="Cell"/>
            </w:pPr>
            <w:r w:rsidRPr="00B564F1">
              <w:rPr>
                <w:rFonts w:ascii="Nirmala UI" w:hAnsi="Nirmala UI" w:cs="Nirmala UI" w:hint="cs"/>
                <w:lang w:bidi="kn-IN"/>
              </w:rPr>
              <w:t>ಭಾರತಸಿಂಧು</w:t>
            </w:r>
            <w:r w:rsidRPr="00B564F1">
              <w:rPr>
                <w:rFonts w:ascii="Nirmala UI" w:hAnsi="Nirmala UI"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 w:hint="cs"/>
                <w:lang w:bidi="kn-IN"/>
              </w:rPr>
              <w:t>ರಶ್ಮಿ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ED435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E7178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5AE9461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DA9A9A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9C974" w14:textId="051333B2" w:rsidR="00E07900" w:rsidRDefault="00B564F1">
            <w:pPr>
              <w:pStyle w:val="Cell"/>
            </w:pPr>
            <w:r w:rsidRPr="00B564F1">
              <w:rPr>
                <w:rFonts w:ascii="Nirmala UI" w:hAnsi="Nirmala UI" w:cs="Nirmala UI" w:hint="cs"/>
              </w:rPr>
              <w:t>ಚಿಕವೀರ</w:t>
            </w:r>
            <w:r w:rsidRPr="00B564F1">
              <w:rPr>
                <w:rFonts w:ascii="Nirmala UI" w:hAnsi="Nirmala UI" w:cs="Nirmala UI"/>
              </w:rPr>
              <w:t xml:space="preserve"> </w:t>
            </w:r>
            <w:r w:rsidRPr="00B564F1">
              <w:rPr>
                <w:rFonts w:ascii="Nirmala UI" w:hAnsi="Nirmala UI" w:cs="Nirmala UI" w:hint="cs"/>
              </w:rPr>
              <w:t>ರಾಜೇಂದ್ರ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625A3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C6345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E7148D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32CF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19BB5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CF58A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87E537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CBBE12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0371F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7C3C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DB7C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02016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7EBA7ED8" w14:textId="4B0C78E0" w:rsidR="00E07900" w:rsidRDefault="00000000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3"/>
        <w:gridCol w:w="3809"/>
        <w:gridCol w:w="668"/>
      </w:tblGrid>
      <w:tr w:rsidR="00E07900" w14:paraId="70F5E00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11C47" w14:textId="521BD2CC" w:rsidR="00E07900" w:rsidRDefault="002923A3">
            <w:pPr>
              <w:pStyle w:val="Cell"/>
            </w:pPr>
            <w:r w:rsidRPr="002923A3">
              <w:rPr>
                <w:rFonts w:ascii="Nirmala UI" w:hAnsi="Nirmala UI" w:cs="Nirmala UI"/>
              </w:rPr>
              <w:lastRenderedPageBreak/>
              <w:t>ಮುಂಬರುವ</w:t>
            </w:r>
            <w:r w:rsidRPr="002923A3">
              <w:t xml:space="preserve"> </w:t>
            </w:r>
            <w:r w:rsidRPr="002923A3">
              <w:rPr>
                <w:rFonts w:ascii="Nirmala UI" w:hAnsi="Nirmala UI" w:cs="Nirmala UI"/>
              </w:rPr>
              <w:t>ಕನ್ನಡ</w:t>
            </w:r>
            <w:r w:rsidRPr="002923A3">
              <w:t xml:space="preserve"> </w:t>
            </w:r>
            <w:r w:rsidRPr="002923A3">
              <w:rPr>
                <w:rFonts w:ascii="Nirmala UI" w:hAnsi="Nirmala UI" w:cs="Nirmala UI"/>
              </w:rPr>
              <w:t>ಸಾಹಿತ್ಯ</w:t>
            </w:r>
            <w:r w:rsidRPr="002923A3">
              <w:t xml:space="preserve"> </w:t>
            </w:r>
            <w:r w:rsidRPr="002923A3">
              <w:rPr>
                <w:rFonts w:ascii="Nirmala UI" w:hAnsi="Nirmala UI" w:cs="Nirmala UI"/>
              </w:rPr>
              <w:t>ಸಮ್ಮೇಳನ</w:t>
            </w:r>
            <w:r w:rsidRPr="002923A3">
              <w:t xml:space="preserve"> </w:t>
            </w:r>
            <w:r w:rsidRPr="002923A3">
              <w:rPr>
                <w:rFonts w:ascii="Nirmala UI" w:hAnsi="Nirmala UI" w:cs="Nirmala UI"/>
              </w:rPr>
              <w:t>ಎಲ್ಲಿ</w:t>
            </w:r>
            <w:r w:rsidRPr="002923A3">
              <w:t xml:space="preserve"> </w:t>
            </w:r>
            <w:r w:rsidRPr="002923A3">
              <w:rPr>
                <w:rFonts w:ascii="Nirmala UI" w:hAnsi="Nirmala UI" w:cs="Nirmala UI"/>
              </w:rPr>
              <w:t>ನಡೆಯಲಿದೆ</w:t>
            </w:r>
            <w:r w:rsidRPr="002923A3">
              <w:t xml:space="preserve">? </w:t>
            </w:r>
            <w:r w:rsidRPr="002923A3">
              <w:rPr>
                <w:rFonts w:ascii="Nirmala UI" w:hAnsi="Nirmala UI" w:cs="Nirmala UI"/>
              </w:rPr>
              <w:t>ಅದರ</w:t>
            </w:r>
            <w:r w:rsidRPr="002923A3">
              <w:t xml:space="preserve"> </w:t>
            </w:r>
            <w:r w:rsidRPr="002923A3">
              <w:rPr>
                <w:rFonts w:ascii="Nirmala UI" w:hAnsi="Nirmala UI" w:cs="Nirmala UI"/>
              </w:rPr>
              <w:t>ಅಧ್ಯಕ್ಷರು</w:t>
            </w:r>
            <w:r w:rsidRPr="002923A3">
              <w:t xml:space="preserve"> </w:t>
            </w:r>
            <w:r w:rsidRPr="002923A3">
              <w:rPr>
                <w:rFonts w:ascii="Nirmala UI" w:hAnsi="Nirmala UI" w:cs="Nirmala UI"/>
              </w:rPr>
              <w:t>ಯಾರು</w:t>
            </w:r>
            <w:r w:rsidRPr="002923A3">
              <w:t>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C6BAB7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347A9F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0A624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128A11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3A2BEF8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FF88A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FEAC7B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4065007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11032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71532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0C5134F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0E019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3228B9" w14:textId="77777777" w:rsidR="00E07900" w:rsidRDefault="00E07900">
            <w:pPr>
              <w:pStyle w:val="Cell"/>
              <w:ind w:left="0"/>
            </w:pPr>
          </w:p>
        </w:tc>
      </w:tr>
      <w:tr w:rsidR="00E07900" w14:paraId="1CAD3CBF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A0049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99C377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EC88FE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04D2B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051A12E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021DC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1FD0C9" w14:textId="09C8EE68" w:rsidR="00E07900" w:rsidRDefault="00B564F1">
            <w:pPr>
              <w:pStyle w:val="Cell"/>
            </w:pPr>
            <w:r w:rsidRPr="00B564F1">
              <w:rPr>
                <w:rFonts w:ascii="Nirmala UI" w:hAnsi="Nirmala UI" w:cs="Nirmala UI"/>
                <w:lang w:bidi="kn-IN"/>
              </w:rPr>
              <w:t>ಹಾವೇರಿ</w:t>
            </w:r>
            <w:r w:rsidRPr="00B564F1">
              <w:rPr>
                <w:rFonts w:cs="Nirmala UI"/>
                <w:lang w:bidi="kn-IN"/>
              </w:rPr>
              <w:t xml:space="preserve"> - </w:t>
            </w:r>
            <w:r w:rsidRPr="00B564F1">
              <w:rPr>
                <w:rFonts w:ascii="Nirmala UI" w:hAnsi="Nirmala UI" w:cs="Nirmala UI"/>
                <w:lang w:bidi="kn-IN"/>
              </w:rPr>
              <w:t>ಮಹೇಶ್</w:t>
            </w:r>
            <w:r w:rsidRPr="00B564F1">
              <w:rPr>
                <w:rFonts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/>
                <w:lang w:bidi="kn-IN"/>
              </w:rPr>
              <w:t>ಜೋಷಿ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97D0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E0606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8B868F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5347E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B81E1" w14:textId="063CFBA2" w:rsidR="00E07900" w:rsidRDefault="00B564F1">
            <w:pPr>
              <w:pStyle w:val="Cell"/>
            </w:pPr>
            <w:r w:rsidRPr="00B564F1">
              <w:rPr>
                <w:rFonts w:ascii="Nirmala UI" w:hAnsi="Nirmala UI" w:cs="Nirmala UI"/>
                <w:lang w:bidi="kn-IN"/>
              </w:rPr>
              <w:t>ಮಂಡ್ಯ</w:t>
            </w:r>
            <w:r w:rsidRPr="00B564F1">
              <w:rPr>
                <w:rFonts w:cs="Nirmala UI"/>
                <w:lang w:bidi="kn-IN"/>
              </w:rPr>
              <w:t xml:space="preserve"> - </w:t>
            </w:r>
            <w:r w:rsidRPr="00B564F1">
              <w:rPr>
                <w:rFonts w:ascii="Nirmala UI" w:hAnsi="Nirmala UI" w:cs="Nirmala UI"/>
                <w:lang w:bidi="kn-IN"/>
              </w:rPr>
              <w:t>ಗೊ</w:t>
            </w:r>
            <w:r w:rsidRPr="00B564F1">
              <w:rPr>
                <w:rFonts w:cs="Nirmala UI"/>
                <w:lang w:bidi="kn-IN"/>
              </w:rPr>
              <w:t>.</w:t>
            </w:r>
            <w:r w:rsidRPr="00B564F1">
              <w:rPr>
                <w:rFonts w:ascii="Nirmala UI" w:hAnsi="Nirmala UI" w:cs="Nirmala UI"/>
                <w:lang w:bidi="kn-IN"/>
              </w:rPr>
              <w:t>ರು</w:t>
            </w:r>
            <w:r w:rsidRPr="00B564F1">
              <w:rPr>
                <w:rFonts w:cs="Nirmala UI"/>
                <w:lang w:bidi="kn-IN"/>
              </w:rPr>
              <w:t>.</w:t>
            </w:r>
            <w:r w:rsidRPr="00B564F1">
              <w:rPr>
                <w:rFonts w:ascii="Nirmala UI" w:hAnsi="Nirmala UI" w:cs="Nirmala UI"/>
                <w:lang w:bidi="kn-IN"/>
              </w:rPr>
              <w:t>ಚೆನ್ನಬಸಪ್ಪ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2575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DDD88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71B7857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FE5A2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95523" w14:textId="0BD73513" w:rsidR="00E07900" w:rsidRDefault="00B564F1">
            <w:pPr>
              <w:pStyle w:val="Cell"/>
            </w:pPr>
            <w:r w:rsidRPr="00B564F1">
              <w:rPr>
                <w:rFonts w:ascii="Nirmala UI" w:hAnsi="Nirmala UI" w:cs="Nirmala UI"/>
                <w:lang w:bidi="kn-IN"/>
              </w:rPr>
              <w:t>ಹಾಸನ</w:t>
            </w:r>
            <w:r w:rsidRPr="00B564F1">
              <w:rPr>
                <w:rFonts w:cs="Nirmala UI"/>
                <w:lang w:bidi="kn-IN"/>
              </w:rPr>
              <w:t xml:space="preserve"> - </w:t>
            </w:r>
            <w:r w:rsidRPr="00B564F1">
              <w:rPr>
                <w:rFonts w:ascii="Nirmala UI" w:hAnsi="Nirmala UI" w:cs="Nirmala UI"/>
                <w:lang w:bidi="kn-IN"/>
              </w:rPr>
              <w:t>ಸಿದ್ಧಲಿಂಗಯ್ಯ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83FF0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DB64D1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997F1A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87CA1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61E166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10F39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E23FF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A700C0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1EBC5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2BDDD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AA6E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28473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0789BFF0" w14:textId="0A277048" w:rsidR="00E07900" w:rsidRDefault="00000000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6085A67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4FC6E" w14:textId="31A72AB0" w:rsidR="00E07900" w:rsidRDefault="00B564F1">
            <w:pPr>
              <w:pStyle w:val="Cell"/>
            </w:pPr>
            <w:r w:rsidRPr="00B564F1">
              <w:rPr>
                <w:rFonts w:cs="Nirmala UI"/>
                <w:lang w:bidi="kn-IN"/>
              </w:rPr>
              <w:t>"</w:t>
            </w:r>
            <w:r w:rsidRPr="00B564F1">
              <w:rPr>
                <w:rFonts w:ascii="Nirmala UI" w:hAnsi="Nirmala UI" w:cs="Nirmala UI"/>
                <w:lang w:bidi="kn-IN"/>
              </w:rPr>
              <w:t>ಸ್ವೀಕರಿಸು</w:t>
            </w:r>
            <w:r w:rsidRPr="00B564F1">
              <w:rPr>
                <w:rFonts w:cs="Nirmala UI"/>
                <w:lang w:bidi="kn-IN"/>
              </w:rPr>
              <w:t xml:space="preserve">" </w:t>
            </w:r>
            <w:r w:rsidRPr="00B564F1">
              <w:rPr>
                <w:rFonts w:ascii="Nirmala UI" w:hAnsi="Nirmala UI" w:cs="Nirmala UI"/>
                <w:lang w:bidi="kn-IN"/>
              </w:rPr>
              <w:t>ಪದದ</w:t>
            </w:r>
            <w:r w:rsidRPr="00B564F1">
              <w:rPr>
                <w:rFonts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/>
                <w:lang w:bidi="kn-IN"/>
              </w:rPr>
              <w:t>ವಿರುದ್ಧಾರ್ಥಕ</w:t>
            </w:r>
            <w:r w:rsidRPr="00B564F1">
              <w:rPr>
                <w:rFonts w:cs="Nirmala UI"/>
                <w:lang w:bidi="kn-IN"/>
              </w:rPr>
              <w:t xml:space="preserve"> </w:t>
            </w:r>
            <w:r w:rsidRPr="00B564F1">
              <w:rPr>
                <w:rFonts w:ascii="Nirmala UI" w:hAnsi="Nirmala UI" w:cs="Nirmala UI"/>
                <w:lang w:bidi="kn-IN"/>
              </w:rPr>
              <w:t>ರೂಪ</w:t>
            </w:r>
            <w:r w:rsidRPr="00B564F1">
              <w:rPr>
                <w:rFonts w:cs="Nirmala UI"/>
                <w:lang w:bidi="kn-IN"/>
              </w:rPr>
              <w:t xml:space="preserve"> 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4E22D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470E56E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51414A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25D9F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37F62A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8F153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BEB055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402FEBA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F970BA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6635EF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3C57A5E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0AA6F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7175A" w14:textId="77777777" w:rsidR="00E07900" w:rsidRDefault="00E07900">
            <w:pPr>
              <w:pStyle w:val="Cell"/>
              <w:ind w:left="0"/>
            </w:pPr>
          </w:p>
        </w:tc>
      </w:tr>
      <w:tr w:rsidR="00E07900" w14:paraId="3F1F6A57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51A7E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5F963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4D2BD9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7F859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7D021A7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F56C2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F03170" w14:textId="50FCD46C" w:rsidR="00E07900" w:rsidRDefault="00B564F1">
            <w:pPr>
              <w:pStyle w:val="Cell"/>
            </w:pPr>
            <w:r w:rsidRPr="00B564F1">
              <w:rPr>
                <w:rFonts w:ascii="Nirmala UI" w:hAnsi="Nirmala UI" w:cs="Nirmala UI"/>
                <w:lang w:bidi="kn-IN"/>
              </w:rPr>
              <w:t>ತಿರಸ್ಕರಿಸು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A54AC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33DF16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3E0A604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BD5DE1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77240" w14:textId="1F60E1FD" w:rsidR="00E07900" w:rsidRDefault="00B564F1">
            <w:pPr>
              <w:pStyle w:val="Cell"/>
            </w:pPr>
            <w:r w:rsidRPr="00B564F1">
              <w:rPr>
                <w:rFonts w:ascii="Nirmala UI" w:hAnsi="Nirmala UI" w:cs="Nirmala UI"/>
                <w:lang w:bidi="kn-IN"/>
              </w:rPr>
              <w:t>ಪುರಸ್ಕರಿಸು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7089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90A4AD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7E6272A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1D7A1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E0769B" w14:textId="2B1811E5" w:rsidR="00E07900" w:rsidRDefault="00B564F1">
            <w:pPr>
              <w:pStyle w:val="Cell"/>
            </w:pPr>
            <w:r w:rsidRPr="00B564F1">
              <w:rPr>
                <w:rFonts w:ascii="Nirmala UI" w:hAnsi="Nirmala UI" w:cs="Nirmala UI"/>
                <w:lang w:bidi="kn-IN"/>
              </w:rPr>
              <w:t>ಅಸ್ವೀಕರಿಸು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2D40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CE178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15D2D9D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5B4D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87178A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9EB98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40A3A5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2A7185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BF25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8C8FED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7A6A4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B6D25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6F5E34E5" w14:textId="183576C1" w:rsidR="00E07900" w:rsidRDefault="00000000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7DEFB3D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02D3B" w14:textId="561A7942" w:rsidR="00E07900" w:rsidRDefault="00B564F1">
            <w:pPr>
              <w:pStyle w:val="Cell"/>
            </w:pPr>
            <w:r w:rsidRPr="00B564F1">
              <w:t>"</w:t>
            </w:r>
            <w:r w:rsidRPr="00B564F1">
              <w:rPr>
                <w:rFonts w:ascii="Nirmala UI" w:hAnsi="Nirmala UI" w:cs="Nirmala UI"/>
              </w:rPr>
              <w:t>ತೊರೆ</w:t>
            </w:r>
            <w:r w:rsidRPr="00B564F1">
              <w:t xml:space="preserve">" </w:t>
            </w:r>
            <w:r w:rsidRPr="00B564F1">
              <w:rPr>
                <w:rFonts w:ascii="Nirmala UI" w:hAnsi="Nirmala UI" w:cs="Nirmala UI"/>
              </w:rPr>
              <w:t>ಪದದ</w:t>
            </w:r>
            <w:r w:rsidRPr="00B564F1">
              <w:t xml:space="preserve"> </w:t>
            </w:r>
            <w:r w:rsidRPr="00B564F1">
              <w:rPr>
                <w:rFonts w:ascii="Nirmala UI" w:hAnsi="Nirmala UI" w:cs="Nirmala UI"/>
              </w:rPr>
              <w:t>ನಾರ್ಥಕಗಳು</w:t>
            </w:r>
            <w:r w:rsidRPr="00B564F1">
              <w:t>: 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73E39C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67C3A16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2DC40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8766B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6F53A6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134DD9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9E537A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930F97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E350B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5C69B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5C8D9ED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ECC7B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574F65" w14:textId="77777777" w:rsidR="00E07900" w:rsidRDefault="00E07900">
            <w:pPr>
              <w:pStyle w:val="Cell"/>
              <w:ind w:left="0"/>
            </w:pPr>
          </w:p>
        </w:tc>
      </w:tr>
      <w:tr w:rsidR="00E07900" w14:paraId="5ECB0DC6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12C2EB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C890A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B20C0B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84B971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1B63D95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DC4A1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E9B6" w14:textId="51DEA8A9" w:rsidR="00E07900" w:rsidRDefault="000A7146">
            <w:pPr>
              <w:pStyle w:val="Cell"/>
            </w:pPr>
            <w:r w:rsidRPr="000A7146">
              <w:rPr>
                <w:rFonts w:ascii="Nirmala UI" w:hAnsi="Nirmala UI" w:cs="Nirmala UI"/>
                <w:lang w:bidi="kn-IN"/>
              </w:rPr>
              <w:t>ತ್ಯಜಿಸು</w:t>
            </w:r>
            <w:r w:rsidRPr="000A7146">
              <w:rPr>
                <w:rFonts w:cs="Nirmala UI"/>
                <w:lang w:bidi="kn-IN"/>
              </w:rPr>
              <w:t xml:space="preserve">,  </w:t>
            </w:r>
            <w:r w:rsidRPr="000A7146">
              <w:rPr>
                <w:rFonts w:ascii="Nirmala UI" w:hAnsi="Nirmala UI" w:cs="Nirmala UI"/>
                <w:lang w:bidi="kn-IN"/>
              </w:rPr>
              <w:t>ನದಿ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9CBC0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E6AC11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6730D18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5142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1FAB2" w14:textId="5DC3ADA3" w:rsidR="00E07900" w:rsidRDefault="000A7146">
            <w:pPr>
              <w:pStyle w:val="Cell"/>
            </w:pPr>
            <w:r w:rsidRPr="000A7146">
              <w:rPr>
                <w:rFonts w:ascii="Nirmala UI" w:hAnsi="Nirmala UI" w:cs="Nirmala UI"/>
                <w:lang w:bidi="kn-IN"/>
              </w:rPr>
              <w:t>ಬಿಡು</w:t>
            </w:r>
            <w:r w:rsidRPr="000A7146">
              <w:rPr>
                <w:rFonts w:cs="Nirmala UI"/>
                <w:lang w:bidi="kn-IN"/>
              </w:rPr>
              <w:t xml:space="preserve">,   </w:t>
            </w:r>
            <w:r w:rsidRPr="000A7146">
              <w:rPr>
                <w:rFonts w:ascii="Nirmala UI" w:hAnsi="Nirmala UI" w:cs="Nirmala UI"/>
                <w:lang w:bidi="kn-IN"/>
              </w:rPr>
              <w:t>ಕಳುಹಿಸು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6B6E2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DD929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34075E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448B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C698A8" w14:textId="1B4A5D6D" w:rsidR="00E07900" w:rsidRDefault="000A7146">
            <w:pPr>
              <w:pStyle w:val="Cell"/>
            </w:pPr>
            <w:r w:rsidRPr="000A7146">
              <w:rPr>
                <w:rFonts w:ascii="Nirmala UI" w:hAnsi="Nirmala UI" w:cs="Nirmala UI"/>
                <w:lang w:bidi="kn-IN"/>
              </w:rPr>
              <w:t>ತೋಚು</w:t>
            </w:r>
            <w:r w:rsidRPr="000A7146">
              <w:rPr>
                <w:rFonts w:cs="Nirmala UI"/>
                <w:lang w:bidi="kn-IN"/>
              </w:rPr>
              <w:t xml:space="preserve">,   </w:t>
            </w:r>
            <w:r w:rsidRPr="000A7146">
              <w:rPr>
                <w:rFonts w:ascii="Nirmala UI" w:hAnsi="Nirmala UI" w:cs="Nirmala UI"/>
                <w:lang w:bidi="kn-IN"/>
              </w:rPr>
              <w:t>ಹರಿ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DB286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9697B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441079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F870D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ECCD7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525E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CDC6C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210396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CCABA2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E12AC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33F0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06D46D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43781703" w14:textId="2F4689BD" w:rsidR="00E07900" w:rsidRDefault="00000000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8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0FF6230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17B710" w14:textId="04E47D4B" w:rsidR="00E07900" w:rsidRDefault="000A7146">
            <w:pPr>
              <w:pStyle w:val="Cell"/>
            </w:pPr>
            <w:r w:rsidRPr="000A7146">
              <w:lastRenderedPageBreak/>
              <w:t>'</w:t>
            </w:r>
            <w:r w:rsidRPr="000A7146">
              <w:rPr>
                <w:rFonts w:ascii="Nirmala UI" w:hAnsi="Nirmala UI" w:cs="Nirmala UI"/>
              </w:rPr>
              <w:t>ಅರಿ</w:t>
            </w:r>
            <w:r w:rsidRPr="000A7146">
              <w:t xml:space="preserve">' </w:t>
            </w:r>
            <w:r w:rsidRPr="000A7146">
              <w:rPr>
                <w:rFonts w:ascii="Nirmala UI" w:hAnsi="Nirmala UI" w:cs="Nirmala UI"/>
              </w:rPr>
              <w:t>ಪದದ</w:t>
            </w:r>
            <w:r w:rsidRPr="000A7146">
              <w:t xml:space="preserve"> </w:t>
            </w:r>
            <w:r w:rsidRPr="000A7146">
              <w:rPr>
                <w:rFonts w:ascii="Nirmala UI" w:hAnsi="Nirmala UI" w:cs="Nirmala UI"/>
              </w:rPr>
              <w:t>ನಾನಾರ್ಥಗಳು</w:t>
            </w:r>
            <w:r w:rsidRPr="000A7146">
              <w:t xml:space="preserve"> 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D6E403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838960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AA9882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A9B2AE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72D4F40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F6134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A0F49D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1EB5B64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21425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EBAF6C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5BA6C6F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1F6950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7E487" w14:textId="77777777" w:rsidR="00E07900" w:rsidRDefault="00E07900">
            <w:pPr>
              <w:pStyle w:val="Cell"/>
              <w:ind w:left="0"/>
            </w:pPr>
          </w:p>
        </w:tc>
      </w:tr>
      <w:tr w:rsidR="00E07900" w14:paraId="588F219D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AD25C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4DFDA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9C6C29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EE430E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597AD5C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9605A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C207C8" w14:textId="095514FE" w:rsidR="00E07900" w:rsidRDefault="000A7146">
            <w:pPr>
              <w:pStyle w:val="Cell"/>
            </w:pPr>
            <w:r w:rsidRPr="000A7146">
              <w:rPr>
                <w:rFonts w:ascii="Nirmala UI" w:hAnsi="Nirmala UI" w:cs="Nirmala UI"/>
              </w:rPr>
              <w:t>ತಿಳಿ</w:t>
            </w:r>
            <w:r w:rsidRPr="000A7146">
              <w:t xml:space="preserve">,  </w:t>
            </w:r>
            <w:r w:rsidRPr="000A7146">
              <w:rPr>
                <w:rFonts w:ascii="Nirmala UI" w:hAnsi="Nirmala UI" w:cs="Nirmala UI"/>
              </w:rPr>
              <w:t>ಶತೃ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1482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2967AB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20639DB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6FD4A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FF839" w14:textId="3E396066" w:rsidR="00E07900" w:rsidRDefault="000A7146">
            <w:pPr>
              <w:pStyle w:val="Cell"/>
            </w:pPr>
            <w:r w:rsidRPr="000A7146">
              <w:rPr>
                <w:rFonts w:ascii="Nirmala UI" w:hAnsi="Nirmala UI" w:cs="Nirmala UI"/>
                <w:lang w:bidi="kn-IN"/>
              </w:rPr>
              <w:t>ಮಿತ್ರ</w:t>
            </w:r>
            <w:r w:rsidRPr="000A7146">
              <w:rPr>
                <w:rFonts w:cs="Nirmala UI"/>
                <w:lang w:bidi="kn-IN"/>
              </w:rPr>
              <w:t xml:space="preserve">,   </w:t>
            </w:r>
            <w:r w:rsidRPr="000A7146">
              <w:rPr>
                <w:rFonts w:ascii="Nirmala UI" w:hAnsi="Nirmala UI" w:cs="Nirmala UI"/>
                <w:lang w:bidi="kn-IN"/>
              </w:rPr>
              <w:t>ಜ್ಞಾನ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B24B3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D6DA2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05B5DE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A75D37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FBCA1" w14:textId="74FE05DF" w:rsidR="00E07900" w:rsidRDefault="000A7146">
            <w:pPr>
              <w:pStyle w:val="Cell"/>
            </w:pPr>
            <w:r w:rsidRPr="000A7146">
              <w:rPr>
                <w:rFonts w:ascii="Nirmala UI" w:hAnsi="Nirmala UI" w:cs="Nirmala UI"/>
                <w:lang w:bidi="kn-IN"/>
              </w:rPr>
              <w:t>ಹರಿ</w:t>
            </w:r>
            <w:r w:rsidRPr="000A7146">
              <w:rPr>
                <w:rFonts w:cs="Nirmala UI"/>
                <w:lang w:bidi="kn-IN"/>
              </w:rPr>
              <w:t xml:space="preserve"> , </w:t>
            </w:r>
            <w:r w:rsidRPr="000A7146">
              <w:rPr>
                <w:rFonts w:ascii="Nirmala UI" w:hAnsi="Nirmala UI" w:cs="Nirmala UI"/>
                <w:lang w:bidi="kn-IN"/>
              </w:rPr>
              <w:t>ನೋಡು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4486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B5291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9E14E0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EC0AA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A1E763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6B28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CD983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05FFD5D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B61C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2ACBD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89B74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484EB3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42BB3E0C" w14:textId="7C04459C" w:rsidR="00E07900" w:rsidRDefault="00000000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12A45B2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81AE4" w14:textId="5B319ECA" w:rsidR="00E07900" w:rsidRDefault="00084ABA">
            <w:pPr>
              <w:pStyle w:val="Cell"/>
            </w:pPr>
            <w:r w:rsidRPr="00084ABA">
              <w:rPr>
                <w:rFonts w:cs="Nirmala UI"/>
                <w:lang w:bidi="kn-IN"/>
              </w:rPr>
              <w:t>"</w:t>
            </w:r>
            <w:r w:rsidRPr="00084ABA">
              <w:rPr>
                <w:rFonts w:ascii="Nirmala UI" w:hAnsi="Nirmala UI" w:cs="Nirmala UI"/>
                <w:lang w:bidi="kn-IN"/>
              </w:rPr>
              <w:t>ಅಡಿಗಡಿಗೆ</w:t>
            </w:r>
            <w:r w:rsidRPr="00084ABA">
              <w:rPr>
                <w:rFonts w:cs="Nirmala UI"/>
                <w:lang w:bidi="kn-IN"/>
              </w:rPr>
              <w:t xml:space="preserve">' </w:t>
            </w:r>
            <w:r w:rsidRPr="00084ABA">
              <w:rPr>
                <w:rFonts w:ascii="Nirmala UI" w:hAnsi="Nirmala UI" w:cs="Nirmala UI"/>
                <w:lang w:bidi="kn-IN"/>
              </w:rPr>
              <w:t>ಪದವನ್ನು</w:t>
            </w:r>
            <w:r w:rsidRPr="00084ABA">
              <w:rPr>
                <w:rFonts w:cs="Nirmala UI"/>
                <w:lang w:bidi="kn-IN"/>
              </w:rPr>
              <w:t xml:space="preserve"> </w:t>
            </w:r>
            <w:r w:rsidRPr="00084ABA">
              <w:rPr>
                <w:rFonts w:ascii="Nirmala UI" w:hAnsi="Nirmala UI" w:cs="Nirmala UI"/>
                <w:lang w:bidi="kn-IN"/>
              </w:rPr>
              <w:t>ಬಿಡಿಸಿ</w:t>
            </w:r>
            <w:r w:rsidRPr="00084ABA">
              <w:rPr>
                <w:rFonts w:cs="Nirmala UI"/>
                <w:lang w:bidi="kn-IN"/>
              </w:rPr>
              <w:t xml:space="preserve"> </w:t>
            </w:r>
            <w:r w:rsidRPr="00084ABA">
              <w:rPr>
                <w:rFonts w:ascii="Nirmala UI" w:hAnsi="Nirmala UI" w:cs="Nirmala UI"/>
                <w:lang w:bidi="kn-IN"/>
              </w:rPr>
              <w:t>ಬರೆದಾಗ</w:t>
            </w:r>
            <w:r w:rsidRPr="00084ABA">
              <w:rPr>
                <w:rFonts w:cs="Nirmala UI"/>
                <w:lang w:bidi="kn-IN"/>
              </w:rPr>
              <w:t xml:space="preserve"> ................ </w:t>
            </w:r>
            <w:r w:rsidRPr="00084ABA">
              <w:rPr>
                <w:rFonts w:ascii="Nirmala UI" w:hAnsi="Nirmala UI" w:cs="Nirmala UI"/>
                <w:lang w:bidi="kn-IN"/>
              </w:rPr>
              <w:t>ಆಗುತ್ತದೆ</w:t>
            </w:r>
            <w:r w:rsidRPr="00084ABA">
              <w:rPr>
                <w:rFonts w:cs="Nirmala UI"/>
                <w:lang w:bidi="kn-IN"/>
              </w:rPr>
              <w:t>.</w:t>
            </w:r>
            <w:r>
              <w:t xml:space="preserve">   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3C7012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7A92C89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4A91E8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C52D7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46DC31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2705F3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1C3018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0BFBCB3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20FF0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8A4813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5CE2175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07777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E3F2AF" w14:textId="77777777" w:rsidR="00E07900" w:rsidRDefault="00E07900">
            <w:pPr>
              <w:pStyle w:val="Cell"/>
              <w:ind w:left="0"/>
            </w:pPr>
          </w:p>
        </w:tc>
      </w:tr>
      <w:tr w:rsidR="00E07900" w14:paraId="5990AD49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63081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FC524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5ACEB7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93E1D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65DE77B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49FB0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EF86F" w14:textId="7E063BFA" w:rsidR="00E07900" w:rsidRDefault="00084ABA">
            <w:pPr>
              <w:pStyle w:val="Cell"/>
            </w:pPr>
            <w:r w:rsidRPr="00084ABA">
              <w:rPr>
                <w:rFonts w:ascii="Nirmala UI" w:hAnsi="Nirmala UI" w:cs="Nirmala UI"/>
              </w:rPr>
              <w:t>ಅಡಿಗೆ</w:t>
            </w:r>
            <w:r w:rsidRPr="00084ABA">
              <w:t>+</w:t>
            </w:r>
            <w:r w:rsidRPr="00084ABA">
              <w:rPr>
                <w:rFonts w:ascii="Nirmala UI" w:hAnsi="Nirmala UI" w:cs="Nirmala UI"/>
              </w:rPr>
              <w:t>ಅಡಿಗೆ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0D777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ACF276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6752954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A3F2C3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4F4AA" w14:textId="75284542" w:rsidR="00E07900" w:rsidRDefault="00084ABA">
            <w:pPr>
              <w:pStyle w:val="Cell"/>
            </w:pPr>
            <w:r w:rsidRPr="00084ABA">
              <w:rPr>
                <w:rFonts w:ascii="Nirmala UI" w:hAnsi="Nirmala UI" w:cs="Nirmala UI"/>
                <w:lang w:bidi="kn-IN"/>
              </w:rPr>
              <w:t>ಅಡಿ</w:t>
            </w:r>
            <w:r w:rsidRPr="00084ABA">
              <w:rPr>
                <w:rFonts w:cs="Nirmala UI"/>
                <w:lang w:bidi="kn-IN"/>
              </w:rPr>
              <w:t>+</w:t>
            </w:r>
            <w:r w:rsidRPr="00084ABA">
              <w:rPr>
                <w:rFonts w:ascii="Nirmala UI" w:hAnsi="Nirmala UI" w:cs="Nirmala UI"/>
                <w:lang w:bidi="kn-IN"/>
              </w:rPr>
              <w:t>ಗಡಿಗೆ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ADEB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F2531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4756C8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6A1C5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8EF36" w14:textId="689E5F7B" w:rsidR="00E07900" w:rsidRDefault="00084ABA">
            <w:pPr>
              <w:pStyle w:val="Cell"/>
            </w:pPr>
            <w:r w:rsidRPr="00084ABA">
              <w:rPr>
                <w:rFonts w:ascii="Nirmala UI" w:hAnsi="Nirmala UI" w:cs="Nirmala UI"/>
                <w:lang w:bidi="kn-IN"/>
              </w:rPr>
              <w:t>ಅಡಿ</w:t>
            </w:r>
            <w:r w:rsidRPr="00084ABA">
              <w:rPr>
                <w:rFonts w:cs="Nirmala UI"/>
                <w:lang w:bidi="kn-IN"/>
              </w:rPr>
              <w:t>+</w:t>
            </w:r>
            <w:r w:rsidRPr="00084ABA">
              <w:rPr>
                <w:rFonts w:ascii="Nirmala UI" w:hAnsi="Nirmala UI" w:cs="Nirmala UI"/>
                <w:lang w:bidi="kn-IN"/>
              </w:rPr>
              <w:t>ಇಗೆ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2DD2F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43517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6DB2711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1413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BFFACD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5752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6CE5A2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4F1938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A92EE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A6DDB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514B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89A0FA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52B478EE" w14:textId="609CBCC7" w:rsidR="00E07900" w:rsidRDefault="00000000">
      <w:pPr>
        <w:pStyle w:val="Heading2"/>
      </w:pPr>
      <w:r>
        <w:t xml:space="preserve">Question </w:t>
      </w:r>
      <w:r w:rsidR="00A12F4F">
        <w:rPr>
          <w:lang w:val="en-US"/>
        </w:rPr>
        <w:t>3</w:t>
      </w:r>
      <w:r>
        <w:rPr>
          <w:lang w:val="en-US"/>
        </w:rPr>
        <w:t>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698C7A5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01DB9" w14:textId="3CECBA48" w:rsidR="00E07900" w:rsidRDefault="00084ABA">
            <w:pPr>
              <w:pStyle w:val="Cell"/>
            </w:pPr>
            <w:r w:rsidRPr="00084ABA">
              <w:rPr>
                <w:rFonts w:ascii="Nirmala UI" w:hAnsi="Nirmala UI" w:cs="Nirmala UI"/>
                <w:lang w:bidi="kn-IN"/>
              </w:rPr>
              <w:t>೧೯೦೭ರಲ್ಲಿ</w:t>
            </w:r>
            <w:r w:rsidRPr="00084ABA">
              <w:rPr>
                <w:rFonts w:cs="Nirmala UI"/>
                <w:lang w:bidi="kn-IN"/>
              </w:rPr>
              <w:t xml:space="preserve"> </w:t>
            </w:r>
            <w:r w:rsidRPr="00084ABA">
              <w:rPr>
                <w:rFonts w:ascii="Nirmala UI" w:hAnsi="Nirmala UI" w:cs="Nirmala UI"/>
                <w:lang w:bidi="kn-IN"/>
              </w:rPr>
              <w:t>ಧಾರವಾಡದಲ್ಲಿ</w:t>
            </w:r>
            <w:r w:rsidRPr="00084ABA">
              <w:rPr>
                <w:rFonts w:cs="Nirmala UI"/>
                <w:lang w:bidi="kn-IN"/>
              </w:rPr>
              <w:t xml:space="preserve"> ............... </w:t>
            </w:r>
            <w:r w:rsidRPr="00084ABA">
              <w:rPr>
                <w:rFonts w:ascii="Nirmala UI" w:hAnsi="Nirmala UI" w:cs="Nirmala UI"/>
                <w:lang w:bidi="kn-IN"/>
              </w:rPr>
              <w:t>ಸಮ್ಮೇಳನವು</w:t>
            </w:r>
            <w:r w:rsidRPr="00084ABA">
              <w:rPr>
                <w:rFonts w:cs="Nirmala UI"/>
                <w:lang w:bidi="kn-IN"/>
              </w:rPr>
              <w:t xml:space="preserve"> </w:t>
            </w:r>
            <w:r w:rsidRPr="00084ABA">
              <w:rPr>
                <w:rFonts w:ascii="Nirmala UI" w:hAnsi="Nirmala UI" w:cs="Nirmala UI"/>
                <w:lang w:bidi="kn-IN"/>
              </w:rPr>
              <w:t>ನಡೆಯಿತು</w:t>
            </w:r>
            <w:r w:rsidRPr="00084ABA">
              <w:rPr>
                <w:rFonts w:cs="Nirmala UI"/>
                <w:lang w:bidi="kn-IN"/>
              </w:rP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1252F" w14:textId="77777777" w:rsidR="00E07900" w:rsidRDefault="00000000">
            <w:pPr>
              <w:pStyle w:val="QFType"/>
            </w:pPr>
            <w:r>
              <w:t>MC</w:t>
            </w:r>
          </w:p>
        </w:tc>
      </w:tr>
      <w:tr w:rsidR="00E07900" w14:paraId="13C7FBB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DC4D4" w14:textId="77777777" w:rsidR="00E07900" w:rsidRDefault="00000000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4CA76" w14:textId="77777777" w:rsidR="00E07900" w:rsidRDefault="00000000">
            <w:pPr>
              <w:pStyle w:val="Cell"/>
            </w:pPr>
            <w:r>
              <w:t>1</w:t>
            </w:r>
          </w:p>
        </w:tc>
      </w:tr>
      <w:tr w:rsidR="00E07900" w14:paraId="444C572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07611" w14:textId="77777777" w:rsidR="00E07900" w:rsidRDefault="00000000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8E5B2A" w14:textId="77777777" w:rsidR="00E07900" w:rsidRDefault="00000000">
            <w:pPr>
              <w:pStyle w:val="Cell"/>
            </w:pPr>
            <w:r>
              <w:t>Yes</w:t>
            </w:r>
          </w:p>
        </w:tc>
      </w:tr>
      <w:tr w:rsidR="00E07900" w14:paraId="587B66F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8B83B" w14:textId="77777777" w:rsidR="00E07900" w:rsidRDefault="00000000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807E56" w14:textId="77777777" w:rsidR="00E07900" w:rsidRDefault="00000000">
            <w:pPr>
              <w:pStyle w:val="Cell"/>
            </w:pPr>
            <w:r>
              <w:t>A</w:t>
            </w:r>
          </w:p>
        </w:tc>
      </w:tr>
      <w:tr w:rsidR="00E07900" w14:paraId="4084B6F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A9ECD" w14:textId="77777777" w:rsidR="00E07900" w:rsidRDefault="00000000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ADC5D" w14:textId="77777777" w:rsidR="00E07900" w:rsidRDefault="00E07900">
            <w:pPr>
              <w:pStyle w:val="Cell"/>
              <w:ind w:left="0"/>
            </w:pPr>
          </w:p>
        </w:tc>
      </w:tr>
      <w:tr w:rsidR="00E07900" w14:paraId="378A4E72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6C4A78" w14:textId="77777777" w:rsidR="00E07900" w:rsidRDefault="00000000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1B988" w14:textId="77777777" w:rsidR="00E07900" w:rsidRDefault="00000000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76B60" w14:textId="77777777" w:rsidR="00E07900" w:rsidRDefault="00000000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0F1AF7" w14:textId="77777777" w:rsidR="00E07900" w:rsidRDefault="00000000">
            <w:pPr>
              <w:pStyle w:val="TableHead"/>
            </w:pPr>
            <w:r>
              <w:t>Grade</w:t>
            </w:r>
          </w:p>
        </w:tc>
      </w:tr>
      <w:tr w:rsidR="00E07900" w14:paraId="4414EB9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047A6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99C25" w14:textId="510DC04E" w:rsidR="00E07900" w:rsidRDefault="00084ABA">
            <w:pPr>
              <w:pStyle w:val="Cell"/>
            </w:pPr>
            <w:r w:rsidRPr="00084ABA">
              <w:rPr>
                <w:rFonts w:ascii="Nirmala UI" w:hAnsi="Nirmala UI" w:cs="Nirmala UI"/>
                <w:lang w:bidi="kn-IN"/>
              </w:rPr>
              <w:t>ಗ್ರಂಥಕರ್ತರ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8266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16645C" w14:textId="77777777" w:rsidR="00E07900" w:rsidRDefault="00000000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2CD9B68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E2B2F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EBA089" w14:textId="76752C62" w:rsidR="00E07900" w:rsidRDefault="00084ABA">
            <w:pPr>
              <w:pStyle w:val="Cell"/>
            </w:pPr>
            <w:r w:rsidRPr="00084ABA">
              <w:rPr>
                <w:rFonts w:ascii="Nirmala UI" w:hAnsi="Nirmala UI" w:cs="Nirmala UI"/>
                <w:lang w:bidi="kn-IN"/>
              </w:rPr>
              <w:t>ಕನ್ನಡ</w:t>
            </w:r>
            <w:r w:rsidRPr="00084ABA">
              <w:rPr>
                <w:rFonts w:cs="Nirmala UI"/>
                <w:lang w:bidi="kn-IN"/>
              </w:rPr>
              <w:t xml:space="preserve"> </w:t>
            </w:r>
            <w:r w:rsidRPr="00084ABA">
              <w:rPr>
                <w:rFonts w:ascii="Nirmala UI" w:hAnsi="Nirmala UI" w:cs="Nirmala UI"/>
                <w:lang w:bidi="kn-IN"/>
              </w:rPr>
              <w:t>ಸಾಹಿತ್ಯ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7A885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DC3B4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531F95A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3BD5F9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7A24" w14:textId="4ABCC2E7" w:rsidR="00E07900" w:rsidRDefault="00084ABA">
            <w:pPr>
              <w:pStyle w:val="Cell"/>
            </w:pPr>
            <w:r w:rsidRPr="00084ABA">
              <w:rPr>
                <w:rFonts w:ascii="Nirmala UI" w:hAnsi="Nirmala UI" w:cs="Nirmala UI"/>
                <w:lang w:bidi="kn-IN"/>
              </w:rPr>
              <w:t>ಸಾಹಿತಿಗಳ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3671E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BC4E97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3471B25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CF43E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2EC4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E4BA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96843" w14:textId="77777777" w:rsidR="00E07900" w:rsidRDefault="00000000">
            <w:pPr>
              <w:pStyle w:val="QFGrade"/>
            </w:pPr>
            <w:r>
              <w:t>0</w:t>
            </w:r>
          </w:p>
        </w:tc>
      </w:tr>
      <w:tr w:rsidR="00E07900" w14:paraId="4B0F91E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2E7C8" w14:textId="77777777" w:rsidR="00E07900" w:rsidRDefault="00000000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129E07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45392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D5E83" w14:textId="77777777" w:rsidR="00E07900" w:rsidRDefault="00000000">
            <w:pPr>
              <w:pStyle w:val="QFGrade"/>
            </w:pPr>
            <w:r>
              <w:t>0</w:t>
            </w:r>
          </w:p>
        </w:tc>
      </w:tr>
    </w:tbl>
    <w:p w14:paraId="6DA4E22D" w14:textId="77777777" w:rsidR="00E07900" w:rsidRDefault="00E07900" w:rsidP="002329AB">
      <w:pPr>
        <w:pStyle w:val="Heading2"/>
      </w:pPr>
    </w:p>
    <w:sectPr w:rsidR="00E07900">
      <w:footerReference w:type="default" r:id="rId7"/>
      <w:pgSz w:w="11907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F0E8C" w14:textId="77777777" w:rsidR="004F57F6" w:rsidRDefault="004F57F6">
      <w:pPr>
        <w:spacing w:line="240" w:lineRule="auto"/>
      </w:pPr>
      <w:r>
        <w:separator/>
      </w:r>
    </w:p>
  </w:endnote>
  <w:endnote w:type="continuationSeparator" w:id="0">
    <w:p w14:paraId="1BE64CA7" w14:textId="77777777" w:rsidR="004F57F6" w:rsidRDefault="004F5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Bold">
    <w:altName w:val="Arial"/>
    <w:panose1 w:val="020B07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E61EF" w14:textId="77777777" w:rsidR="00E07900" w:rsidRDefault="00000000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16368" w14:textId="77777777" w:rsidR="004F57F6" w:rsidRDefault="004F57F6">
      <w:pPr>
        <w:spacing w:before="0" w:after="0" w:line="240" w:lineRule="auto"/>
      </w:pPr>
      <w:r>
        <w:separator/>
      </w:r>
    </w:p>
  </w:footnote>
  <w:footnote w:type="continuationSeparator" w:id="0">
    <w:p w14:paraId="550E202E" w14:textId="77777777" w:rsidR="004F57F6" w:rsidRDefault="004F57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E101"/>
    <w:multiLevelType w:val="multilevel"/>
    <w:tmpl w:val="05F5E101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5F5E102"/>
    <w:multiLevelType w:val="multilevel"/>
    <w:tmpl w:val="05F5E10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5F5E104"/>
    <w:multiLevelType w:val="multilevel"/>
    <w:tmpl w:val="05F5E104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left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left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left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left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5F5E106"/>
    <w:multiLevelType w:val="multilevel"/>
    <w:tmpl w:val="05F5E106"/>
    <w:lvl w:ilvl="0">
      <w:start w:val="1"/>
      <w:numFmt w:val="decimal"/>
      <w:lvlText w:val="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left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5F5E10A"/>
    <w:multiLevelType w:val="multilevel"/>
    <w:tmpl w:val="05F5E10A"/>
    <w:lvl w:ilvl="0">
      <w:start w:val="1"/>
      <w:numFmt w:val="decimal"/>
      <w:lvlText w:val="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left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5F5E10C"/>
    <w:multiLevelType w:val="multilevel"/>
    <w:tmpl w:val="05F5E10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791E5483"/>
    <w:multiLevelType w:val="multilevel"/>
    <w:tmpl w:val="791E5483"/>
    <w:lvl w:ilvl="0">
      <w:start w:val="1"/>
      <w:numFmt w:val="decimalZero"/>
      <w:pStyle w:val="QFItemNumb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13813993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17008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7372376">
    <w:abstractNumId w:val="1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32882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54258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52104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88461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yawcMaxFileSize" w:val="300"/>
  </w:docVars>
  <w:rsids>
    <w:rsidRoot w:val="00CC055C"/>
    <w:rsid w:val="0001397D"/>
    <w:rsid w:val="000324FC"/>
    <w:rsid w:val="000376B1"/>
    <w:rsid w:val="00051675"/>
    <w:rsid w:val="00072B5D"/>
    <w:rsid w:val="00084ABA"/>
    <w:rsid w:val="000A7146"/>
    <w:rsid w:val="0010474C"/>
    <w:rsid w:val="001418D9"/>
    <w:rsid w:val="001749B9"/>
    <w:rsid w:val="001A3046"/>
    <w:rsid w:val="001B11E0"/>
    <w:rsid w:val="002011F3"/>
    <w:rsid w:val="00227BB9"/>
    <w:rsid w:val="002329AB"/>
    <w:rsid w:val="002832DA"/>
    <w:rsid w:val="00287B88"/>
    <w:rsid w:val="002923A3"/>
    <w:rsid w:val="002939D1"/>
    <w:rsid w:val="002A7B34"/>
    <w:rsid w:val="002C44A2"/>
    <w:rsid w:val="002D3396"/>
    <w:rsid w:val="002E39DD"/>
    <w:rsid w:val="002F3A6B"/>
    <w:rsid w:val="00304322"/>
    <w:rsid w:val="003124FF"/>
    <w:rsid w:val="003209CC"/>
    <w:rsid w:val="003427DA"/>
    <w:rsid w:val="00360ECB"/>
    <w:rsid w:val="003B5D5E"/>
    <w:rsid w:val="003E107E"/>
    <w:rsid w:val="004026F1"/>
    <w:rsid w:val="00416E3E"/>
    <w:rsid w:val="00431364"/>
    <w:rsid w:val="004723BF"/>
    <w:rsid w:val="004A6473"/>
    <w:rsid w:val="004C4C28"/>
    <w:rsid w:val="004F57F6"/>
    <w:rsid w:val="00504F7A"/>
    <w:rsid w:val="005229CC"/>
    <w:rsid w:val="00554B51"/>
    <w:rsid w:val="00570863"/>
    <w:rsid w:val="005941EB"/>
    <w:rsid w:val="005A7C6E"/>
    <w:rsid w:val="005E3B7C"/>
    <w:rsid w:val="005E6EAE"/>
    <w:rsid w:val="00604172"/>
    <w:rsid w:val="006207C8"/>
    <w:rsid w:val="0063707E"/>
    <w:rsid w:val="00644810"/>
    <w:rsid w:val="00652CC3"/>
    <w:rsid w:val="006B2273"/>
    <w:rsid w:val="006C1EF6"/>
    <w:rsid w:val="006F4155"/>
    <w:rsid w:val="006F7502"/>
    <w:rsid w:val="00705C80"/>
    <w:rsid w:val="00707EF9"/>
    <w:rsid w:val="007351D1"/>
    <w:rsid w:val="00735913"/>
    <w:rsid w:val="007616BD"/>
    <w:rsid w:val="0076177A"/>
    <w:rsid w:val="00775B06"/>
    <w:rsid w:val="0078753E"/>
    <w:rsid w:val="00796AB9"/>
    <w:rsid w:val="007F619E"/>
    <w:rsid w:val="00817AB2"/>
    <w:rsid w:val="00822246"/>
    <w:rsid w:val="00866CFA"/>
    <w:rsid w:val="00871363"/>
    <w:rsid w:val="00884CA2"/>
    <w:rsid w:val="0089445D"/>
    <w:rsid w:val="008A12EA"/>
    <w:rsid w:val="008C6ADE"/>
    <w:rsid w:val="008D1B40"/>
    <w:rsid w:val="008F5063"/>
    <w:rsid w:val="009344B1"/>
    <w:rsid w:val="00963BC4"/>
    <w:rsid w:val="00963BFD"/>
    <w:rsid w:val="00970517"/>
    <w:rsid w:val="00970558"/>
    <w:rsid w:val="009A6EA4"/>
    <w:rsid w:val="009C5B9C"/>
    <w:rsid w:val="009E5D9F"/>
    <w:rsid w:val="009F45A8"/>
    <w:rsid w:val="009F64F9"/>
    <w:rsid w:val="00A12F4F"/>
    <w:rsid w:val="00A163F2"/>
    <w:rsid w:val="00A177C2"/>
    <w:rsid w:val="00A44C33"/>
    <w:rsid w:val="00A565EC"/>
    <w:rsid w:val="00A67404"/>
    <w:rsid w:val="00A77F46"/>
    <w:rsid w:val="00AB6537"/>
    <w:rsid w:val="00AD3C02"/>
    <w:rsid w:val="00AE36CF"/>
    <w:rsid w:val="00AF5657"/>
    <w:rsid w:val="00B13D54"/>
    <w:rsid w:val="00B43F7B"/>
    <w:rsid w:val="00B52E71"/>
    <w:rsid w:val="00B53F81"/>
    <w:rsid w:val="00B564F1"/>
    <w:rsid w:val="00B806E7"/>
    <w:rsid w:val="00BE5EE5"/>
    <w:rsid w:val="00C0483A"/>
    <w:rsid w:val="00C26A47"/>
    <w:rsid w:val="00C3379D"/>
    <w:rsid w:val="00C37E2F"/>
    <w:rsid w:val="00C42DE6"/>
    <w:rsid w:val="00C71136"/>
    <w:rsid w:val="00C932D2"/>
    <w:rsid w:val="00CC01EA"/>
    <w:rsid w:val="00CC055C"/>
    <w:rsid w:val="00CC73A9"/>
    <w:rsid w:val="00CC7E76"/>
    <w:rsid w:val="00CD450D"/>
    <w:rsid w:val="00CD7882"/>
    <w:rsid w:val="00CE0B87"/>
    <w:rsid w:val="00D1520D"/>
    <w:rsid w:val="00D56E4A"/>
    <w:rsid w:val="00D63D9A"/>
    <w:rsid w:val="00D833A8"/>
    <w:rsid w:val="00D973CE"/>
    <w:rsid w:val="00DC70D7"/>
    <w:rsid w:val="00DE6261"/>
    <w:rsid w:val="00DF02FF"/>
    <w:rsid w:val="00DF1D27"/>
    <w:rsid w:val="00E0644F"/>
    <w:rsid w:val="00E07900"/>
    <w:rsid w:val="00E200B9"/>
    <w:rsid w:val="00E25B57"/>
    <w:rsid w:val="00E52460"/>
    <w:rsid w:val="00E635A0"/>
    <w:rsid w:val="00F169D3"/>
    <w:rsid w:val="00F23088"/>
    <w:rsid w:val="00F27549"/>
    <w:rsid w:val="00F36A3A"/>
    <w:rsid w:val="00F553FF"/>
    <w:rsid w:val="00F617EE"/>
    <w:rsid w:val="00F724D7"/>
    <w:rsid w:val="00F8033C"/>
    <w:rsid w:val="00F9352A"/>
    <w:rsid w:val="00F93BA4"/>
    <w:rsid w:val="00F94618"/>
    <w:rsid w:val="00FA584A"/>
    <w:rsid w:val="00FC4D59"/>
    <w:rsid w:val="00FC56E6"/>
    <w:rsid w:val="00FC6CA9"/>
    <w:rsid w:val="00FF1661"/>
    <w:rsid w:val="4FE072AE"/>
    <w:rsid w:val="5B5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9255A"/>
  <w15:docId w15:val="{94F48E72-24C6-44CE-90EC-EC6D4125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5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"/>
    <w:qFormat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alloonText">
    <w:name w:val="Balloon Text"/>
    <w:basedOn w:val="Normal"/>
    <w:link w:val="BalloonTextChar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CommentText">
    <w:name w:val="annotation text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left" w:pos="360"/>
      </w:tabs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4"/>
      </w:num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left" w:pos="1440"/>
      </w:tabs>
      <w:spacing w:before="0" w:after="0"/>
      <w:ind w:left="1440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sz w:val="24"/>
      <w:szCs w:val="24"/>
      <w:lang w:val="en-US" w:bidi="th-TH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table" w:styleId="TableGrid">
    <w:name w:val="Table Grid"/>
    <w:basedOn w:val="TableNormal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odyText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TOC1">
    <w:name w:val="toc 1"/>
    <w:basedOn w:val="Normal"/>
    <w:next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next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customStyle="1" w:styleId="QFQuestion">
    <w:name w:val="QF Question"/>
    <w:basedOn w:val="Normal"/>
    <w:pPr>
      <w:keepNext/>
      <w:numPr>
        <w:ilvl w:val="1"/>
        <w:numId w:val="5"/>
      </w:numPr>
      <w:tabs>
        <w:tab w:val="left" w:pos="0"/>
        <w:tab w:val="left" w:pos="360"/>
        <w:tab w:val="left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6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6"/>
      </w:numPr>
      <w:tabs>
        <w:tab w:val="left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pPr>
      <w:numPr>
        <w:numId w:val="7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Cs w:val="18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customStyle="1" w:styleId="z-TopofForm1">
    <w:name w:val="z-Top of Form1"/>
    <w:basedOn w:val="Normal"/>
    <w:next w:val="Normal"/>
    <w:link w:val="z-TopofFormChar"/>
    <w:uiPriority w:val="99"/>
    <w:unhideWhenUsed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hAnsi="Arial" w:cs="Cordia New"/>
      <w:vanish/>
      <w:sz w:val="16"/>
      <w:lang w:val="en-US" w:bidi="th-TH"/>
    </w:rPr>
  </w:style>
  <w:style w:type="character" w:customStyle="1" w:styleId="z-TopofFormChar">
    <w:name w:val="z-Top of Form Char"/>
    <w:basedOn w:val="DefaultParagraphFont"/>
    <w:link w:val="z-TopofForm1"/>
    <w:uiPriority w:val="99"/>
    <w:rPr>
      <w:rFonts w:ascii="Arial" w:hAnsi="Arial" w:cs="Cordia New"/>
      <w:vanish/>
      <w:sz w:val="16"/>
      <w:lang w:val="en-US" w:eastAsia="en-US" w:bidi="th-TH"/>
    </w:rPr>
  </w:style>
  <w:style w:type="paragraph" w:customStyle="1" w:styleId="z-BottomofForm1">
    <w:name w:val="z-Bottom of Form1"/>
    <w:basedOn w:val="Normal"/>
    <w:next w:val="Normal"/>
    <w:link w:val="z-BottomofFormChar"/>
    <w:uiPriority w:val="99"/>
    <w:unhideWhenUsed/>
    <w:pPr>
      <w:pBdr>
        <w:top w:val="single" w:sz="6" w:space="1" w:color="auto"/>
      </w:pBdr>
      <w:spacing w:before="0" w:after="0" w:line="240" w:lineRule="auto"/>
      <w:jc w:val="center"/>
    </w:pPr>
    <w:rPr>
      <w:rFonts w:ascii="Arial" w:hAnsi="Arial" w:cs="Cordia New"/>
      <w:vanish/>
      <w:sz w:val="16"/>
      <w:lang w:val="en-US" w:bidi="th-TH"/>
    </w:rPr>
  </w:style>
  <w:style w:type="character" w:customStyle="1" w:styleId="z-BottomofFormChar">
    <w:name w:val="z-Bottom of Form Char"/>
    <w:basedOn w:val="DefaultParagraphFont"/>
    <w:link w:val="z-BottomofForm1"/>
    <w:uiPriority w:val="99"/>
    <w:rPr>
      <w:rFonts w:ascii="Arial" w:hAnsi="Arial" w:cs="Cordia New"/>
      <w:vanish/>
      <w:sz w:val="16"/>
      <w:lang w:val="en-US" w:eastAsia="en-US" w:bidi="th-TH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n-US"/>
    </w:rPr>
  </w:style>
  <w:style w:type="paragraph" w:customStyle="1" w:styleId="ListNumberReset">
    <w:name w:val="List Number Reset"/>
    <w:basedOn w:val="Normal"/>
    <w:next w:val="ListNumber"/>
    <w:pPr>
      <w:tabs>
        <w:tab w:val="left" w:pos="720"/>
      </w:tabs>
      <w:spacing w:before="0" w:after="0" w:line="240" w:lineRule="auto"/>
      <w:ind w:hanging="360"/>
      <w:jc w:val="center"/>
    </w:pPr>
    <w:rPr>
      <w:rFonts w:ascii="Arial Bold" w:eastAsiaTheme="minorEastAsia" w:hAnsi="Arial Bold"/>
      <w:b/>
      <w:szCs w:val="2"/>
      <w:lang w:eastAsia="zh-CN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en\Download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151</TotalTime>
  <Pages>10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Prashanth Jaikumar</dc:creator>
  <cp:lastModifiedBy>prem kumar</cp:lastModifiedBy>
  <cp:revision>72</cp:revision>
  <cp:lastPrinted>2009-03-13T17:29:00Z</cp:lastPrinted>
  <dcterms:created xsi:type="dcterms:W3CDTF">2023-11-20T11:29:00Z</dcterms:created>
  <dcterms:modified xsi:type="dcterms:W3CDTF">2024-12-07T16:58:00Z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7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KSOProductBuildVer">
    <vt:lpwstr>1033-11.2.0.11225</vt:lpwstr>
  </property>
  <property fmtid="{D5CDD505-2E9C-101B-9397-08002B2CF9AE}" pid="12" name="ICV">
    <vt:lpwstr>F24B4CAB9AD4421C93C881E0E50DD80C</vt:lpwstr>
  </property>
</Properties>
</file>