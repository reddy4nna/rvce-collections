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240D1" w14:textId="77777777" w:rsidR="00E07900" w:rsidRDefault="00000000">
      <w:pPr>
        <w:pStyle w:val="Heading2"/>
      </w:pPr>
      <w:r>
        <w:t>Question 01 (MC)</w:t>
      </w:r>
    </w:p>
    <w:tbl>
      <w:tblPr>
        <w:tblW w:w="5009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5"/>
        <w:gridCol w:w="3821"/>
        <w:gridCol w:w="669"/>
      </w:tblGrid>
      <w:tr w:rsidR="00E07900" w14:paraId="0FFFF06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D69F7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ಕನ್ನಡ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ಬರಹಕ್ಕೆ</w:t>
            </w:r>
            <w:r>
              <w:t xml:space="preserve"> ................................ </w:t>
            </w:r>
            <w:r>
              <w:rPr>
                <w:rFonts w:cs="Nirmala UI" w:hint="cs"/>
                <w:cs/>
                <w:lang w:bidi="kn-IN"/>
              </w:rPr>
              <w:t>ವರ್ಷಗಳ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ಚರಿತ್ರೆ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ಇದೆ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D712FC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6E30DBF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5F190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10BDD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3A9A5D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74C71C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077895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FAD727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4B643F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1A180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7052DB3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CCCDF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C3CBC" w14:textId="77777777" w:rsidR="00E07900" w:rsidRDefault="00E07900">
            <w:pPr>
              <w:pStyle w:val="Cell"/>
              <w:ind w:left="0"/>
            </w:pPr>
          </w:p>
        </w:tc>
      </w:tr>
      <w:tr w:rsidR="00E07900" w14:paraId="1EC6234B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02ABD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46E33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476B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AA27CF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757CABB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44A7B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335E2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೧೮೦೦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6D22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080A36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48B722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D5174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AB976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೧೫೦೦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9C65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A2BB5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410EA69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7333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5624E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೧೯೦೦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93E8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17693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B2F6D2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9C9B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5D6486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6551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5B99FD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3260CA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A6C5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A5DC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B986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22804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5C11FE9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2</w:t>
      </w:r>
      <w:r>
        <w:t xml:space="preserve"> (MC)</w:t>
      </w:r>
    </w:p>
    <w:tbl>
      <w:tblPr>
        <w:tblW w:w="5009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5"/>
        <w:gridCol w:w="3821"/>
        <w:gridCol w:w="669"/>
      </w:tblGrid>
      <w:tr w:rsidR="00E07900" w14:paraId="6317B16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23066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ಹಳಗನ್ನಡ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ಸಾಹಿತ್ಯ</w:t>
            </w:r>
            <w:r>
              <w:t xml:space="preserve"> ......................</w:t>
            </w:r>
            <w:r>
              <w:rPr>
                <w:rFonts w:cs="Nirmala UI" w:hint="cs"/>
                <w:cs/>
                <w:lang w:bidi="kn-IN"/>
              </w:rPr>
              <w:t>ರ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ಸಾಮ್ರಾಜ್ಯದ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ಕಾಲದಲ್ಲಿ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ರಾಜಾಶ್ರಯ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ಪಡೆಯಿತು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76B2F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9EF7D1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DB9A0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6F69C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27DFE3F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E9A99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D9EBF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887A48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389D98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2B286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714C3EA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BEE34C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2ACCE" w14:textId="77777777" w:rsidR="00E07900" w:rsidRDefault="00E07900">
            <w:pPr>
              <w:pStyle w:val="Cell"/>
              <w:ind w:left="0"/>
            </w:pPr>
          </w:p>
        </w:tc>
      </w:tr>
      <w:tr w:rsidR="00E07900" w14:paraId="129AD7E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BF152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5A53E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0F5D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B338E7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12AA204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A690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7CFC46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ಚೋಳ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7007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AAD6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26794D3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52CE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B90725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ರಾಷ್ಟ್ರಕೂಟ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53CCC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34921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43F2EDC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4ACE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9AC93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ಕದಂಬ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E660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C361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99FAC3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825A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A8E3B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F373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D6F5C8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3A5129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F449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69FE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006AD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0F3D07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1EC78EB7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4BD0E27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AC431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ಕನ್ನಡ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ಭಾಷೆಯ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ಲಿಪಿಯನ್ನು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ಲಿಪಿಗಳ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ರಾಣಿ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ಎಂದು</w:t>
            </w:r>
            <w:r>
              <w:t xml:space="preserve"> ............................ </w:t>
            </w:r>
            <w:r>
              <w:rPr>
                <w:rFonts w:cs="Nirmala UI" w:hint="cs"/>
                <w:cs/>
                <w:lang w:bidi="kn-IN"/>
              </w:rPr>
              <w:t>ಯವರು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ಕರೆದಿದ್ದಾರೆ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5711A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0D41FD0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CB7EA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846D3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571D791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57A85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8A0CE4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4FAB42E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B67B6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66A5D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0DE65E4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3399CC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0122E" w14:textId="77777777" w:rsidR="00E07900" w:rsidRDefault="00E07900">
            <w:pPr>
              <w:pStyle w:val="Cell"/>
              <w:ind w:left="0"/>
            </w:pPr>
          </w:p>
        </w:tc>
      </w:tr>
      <w:tr w:rsidR="00E07900" w14:paraId="00234DC8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BBB577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D70BF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4B130D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68E06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4688AEA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B9DB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E47D3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ವಿನೋಬಾ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ಭಾವೆ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669C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F4E882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59B44C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1E87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FA087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ಮೈಸೂರು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ಒಡೆಯರು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9E349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4144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D034DF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9933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10BBA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ದ</w:t>
            </w:r>
            <w:r>
              <w:t>.</w:t>
            </w:r>
            <w:r>
              <w:rPr>
                <w:rFonts w:cs="Nirmala UI" w:hint="cs"/>
                <w:cs/>
                <w:lang w:bidi="kn-IN"/>
              </w:rPr>
              <w:t>ರಾ</w:t>
            </w:r>
            <w:r>
              <w:t>.</w:t>
            </w:r>
            <w:r>
              <w:rPr>
                <w:rFonts w:cs="Nirmala UI" w:hint="cs"/>
                <w:cs/>
                <w:lang w:bidi="kn-IN"/>
              </w:rPr>
              <w:t>ಬೇಂದ್ರೆ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BD69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4D1D8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189FC0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3F34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98545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AA00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09FF0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05BFBA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6406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1A18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ED0B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B1045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3D25F01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E07900" w14:paraId="40D6602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9396AE" w14:textId="77777777" w:rsidR="00E07900" w:rsidRDefault="00000000">
            <w:pPr>
              <w:pStyle w:val="Cell"/>
            </w:pPr>
            <w:r>
              <w:lastRenderedPageBreak/>
              <w:t>'</w:t>
            </w:r>
            <w:r>
              <w:rPr>
                <w:rFonts w:cs="Nirmala UI" w:hint="cs"/>
                <w:cs/>
                <w:lang w:bidi="kn-IN"/>
              </w:rPr>
              <w:t>ಕರಿ</w:t>
            </w:r>
            <w:r>
              <w:t xml:space="preserve">' </w:t>
            </w:r>
            <w:r>
              <w:rPr>
                <w:rFonts w:cs="Nirmala UI" w:hint="cs"/>
                <w:cs/>
                <w:lang w:bidi="kn-IN"/>
              </w:rPr>
              <w:t>ಎಂದರೆ</w:t>
            </w:r>
            <w:r>
              <w:t xml:space="preserve"> 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9204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73D3337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34A39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36FC1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03B789E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AAC9C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C95B0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6833890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649F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AEB59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29DBB6D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CA743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98764" w14:textId="77777777" w:rsidR="00E07900" w:rsidRDefault="00E07900">
            <w:pPr>
              <w:pStyle w:val="Cell"/>
              <w:ind w:left="0"/>
            </w:pPr>
          </w:p>
        </w:tc>
      </w:tr>
      <w:tr w:rsidR="00E07900" w14:paraId="43D2338C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1E95C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26268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636E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41C65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23DAA60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0481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99594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ಅಂಕುಶ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DC541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1C90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DE46D4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03E47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01D433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ಗಜ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6A16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DA2C5A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725E97A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1554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12A7B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ಘನ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7988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23902A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03D854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C362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E5A22C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8B5A6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9361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00CF5E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F862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991CE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B624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172C57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1C43435E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47C64BA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C1E73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ಅಂಗಕ್ಕೆ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ಬಡತನವಲ್ಲದೆ</w:t>
            </w:r>
            <w:r>
              <w:t xml:space="preserve"> .......................... </w:t>
            </w:r>
            <w:r>
              <w:rPr>
                <w:rFonts w:cs="Nirmala UI" w:hint="cs"/>
                <w:cs/>
                <w:lang w:bidi="kn-IN"/>
              </w:rPr>
              <w:t>ಬಡತನವುಂಟೆ</w:t>
            </w:r>
            <w:r>
              <w:t>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90F8C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506614D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1C8D9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2EB9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27BC40F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A7363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9A3C3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1A40448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5F8E2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9E12C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24A5426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2C0E5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EEBB4" w14:textId="77777777" w:rsidR="00E07900" w:rsidRDefault="00E07900">
            <w:pPr>
              <w:pStyle w:val="Cell"/>
              <w:ind w:left="0"/>
            </w:pPr>
          </w:p>
        </w:tc>
      </w:tr>
      <w:tr w:rsidR="00E07900" w14:paraId="3ED7A74F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F1B72B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CE495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9FAA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00A571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7FC4162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A5192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584001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ಭಕ್ತಿಗೆ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C4AD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00A32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BDC092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3996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11BB2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ಮನಕ್ಕೆ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40719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2F70A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6104E2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82B2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C7F63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ನ್ಯಾಯಕ್ಕೆ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FDB5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EABC4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8E50B8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9300B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032F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F310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98FF8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739A24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87D1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36133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4C1C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C0BB4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491345E0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E07900" w14:paraId="24E441B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C722D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ಕಾಗೆ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ಕಣ್ಣ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ಕಾಣಲರಿಯದೆ</w:t>
            </w:r>
            <w:r>
              <w:t xml:space="preserve"> ......................... </w:t>
            </w:r>
            <w:r>
              <w:rPr>
                <w:rFonts w:cs="Nirmala UI" w:hint="cs"/>
                <w:cs/>
                <w:lang w:bidi="kn-IN"/>
              </w:rPr>
              <w:t>ಬಯ್ವುದು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4ECFB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2124BC5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B9A594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11FD06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7DF8450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A9520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7AA97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841217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C5BFB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E18893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6F7BBE2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D45DE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E309D" w14:textId="77777777" w:rsidR="00E07900" w:rsidRDefault="00E07900">
            <w:pPr>
              <w:pStyle w:val="Cell"/>
              <w:ind w:left="0"/>
            </w:pPr>
          </w:p>
        </w:tc>
      </w:tr>
      <w:tr w:rsidR="00E07900" w14:paraId="1309E7A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A5360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D8415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0FD5C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48333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33E1C1F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917B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F6860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ರವಿ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3FAD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AA433A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0DD296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BF06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2BC64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ಶಶಿ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236D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EF9AC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708BC1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A402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CC6CE4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ಕನ್ನಡಿ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7A346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8470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4AAC2C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3B5A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DEEC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E8AB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D0F9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5ED813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03B37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C99D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D7171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E81FB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43828E05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2"/>
        <w:gridCol w:w="3810"/>
        <w:gridCol w:w="668"/>
      </w:tblGrid>
      <w:tr w:rsidR="00E07900" w14:paraId="6B183D8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F1F66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ಅಕ್ಕ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ಮಹಾದೇವಿಯ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ಅಂಕಿತನಾಮ</w:t>
            </w:r>
            <w:r>
              <w:t xml:space="preserve"> 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B44DC4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4EE2790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C84E3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2B83B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7CDA9DF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49502A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5408F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34482E4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AFBC6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C9BC42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293D1B3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549C4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BBF77" w14:textId="77777777" w:rsidR="00E07900" w:rsidRDefault="00E07900">
            <w:pPr>
              <w:pStyle w:val="Cell"/>
              <w:ind w:left="0"/>
            </w:pPr>
          </w:p>
        </w:tc>
      </w:tr>
      <w:tr w:rsidR="00E07900" w14:paraId="3F22CA41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49BE6F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B7DAB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0DEB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BF06A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7E9B241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5FED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EAAF7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ಗುಹೇಶ್ವರ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F1A14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592BC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7CF1E8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37DF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51646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ರಾಮನಾಥ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43A3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6A586D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FB09DD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D2B4C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CFAD3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ಚನ್ನಮಲ್ಲಿಕಾರ್ಜುನ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F38A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D7439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74AB680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38FC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D097BF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A3FE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5309C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351A81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C349C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26B20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492F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841D1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5EAA9142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7E7145D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38A6F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ಡಾ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ಸರ್</w:t>
            </w:r>
            <w:r>
              <w:t>.</w:t>
            </w:r>
            <w:r>
              <w:rPr>
                <w:rFonts w:cs="Nirmala UI" w:hint="cs"/>
                <w:cs/>
                <w:lang w:bidi="kn-IN"/>
              </w:rPr>
              <w:t>ಎಂ</w:t>
            </w:r>
            <w:r>
              <w:t>.</w:t>
            </w:r>
            <w:r>
              <w:rPr>
                <w:rFonts w:cs="Nirmala UI" w:hint="cs"/>
                <w:cs/>
                <w:lang w:bidi="kn-IN"/>
              </w:rPr>
              <w:t>ವಿಶ್ವೇಶ್ವರಯ್ಯ</w:t>
            </w:r>
            <w:r>
              <w:t xml:space="preserve"> -</w:t>
            </w:r>
            <w:r>
              <w:rPr>
                <w:rFonts w:cs="Nirmala UI" w:hint="cs"/>
                <w:cs/>
                <w:lang w:bidi="kn-IN"/>
              </w:rPr>
              <w:t>ವ್ಯಕ್ತಿ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ಮತ್ತು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ಐತಿಹ್ಯ</w:t>
            </w:r>
            <w:r>
              <w:t xml:space="preserve">" </w:t>
            </w:r>
            <w:r>
              <w:rPr>
                <w:rFonts w:cs="Nirmala UI" w:hint="cs"/>
                <w:cs/>
                <w:lang w:bidi="kn-IN"/>
              </w:rPr>
              <w:t>ಲೇಖನದ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ಲೇಖಕರು</w:t>
            </w:r>
            <w:r>
              <w:t xml:space="preserve"> 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2AF06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3BED5EC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0CF40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BA032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26A6938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58DB9F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EE28F9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BD953C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5746F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0A57C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7A23B22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EAE17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196AD1" w14:textId="77777777" w:rsidR="00E07900" w:rsidRDefault="00E07900">
            <w:pPr>
              <w:pStyle w:val="Cell"/>
              <w:ind w:left="0"/>
            </w:pPr>
          </w:p>
        </w:tc>
      </w:tr>
      <w:tr w:rsidR="00E07900" w14:paraId="36157F24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7A23F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81763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61C43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71461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3CC9056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60D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007DB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ಡಾ</w:t>
            </w:r>
            <w:r>
              <w:t>.</w:t>
            </w:r>
            <w:r>
              <w:rPr>
                <w:rFonts w:cs="Nirmala UI" w:hint="cs"/>
                <w:cs/>
                <w:lang w:bidi="kn-IN"/>
              </w:rPr>
              <w:t>ತಿಮ್ಮೇಶ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A22EB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A5A59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1B8351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E086F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5E5E7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ಎ</w:t>
            </w:r>
            <w:r>
              <w:t>.</w:t>
            </w:r>
            <w:r>
              <w:rPr>
                <w:rFonts w:cs="Nirmala UI" w:hint="cs"/>
                <w:cs/>
                <w:lang w:bidi="kn-IN"/>
              </w:rPr>
              <w:t>ಎನ್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ಮೂರ್ತಿರಾವ್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71AFA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6053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55E507B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D933C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54320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ಪ್ರೊ</w:t>
            </w:r>
            <w:r>
              <w:t>.</w:t>
            </w:r>
            <w:r>
              <w:rPr>
                <w:rFonts w:cs="Nirmala UI" w:hint="cs"/>
                <w:cs/>
                <w:lang w:bidi="kn-IN"/>
              </w:rPr>
              <w:t>ವಿ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ಕೇಶವ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ಮೂರ್ತಿ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0CF29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C2C3FA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F54725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6C72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34024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F0938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84B7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C2BDD8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275F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3D40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9E7D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CFC7AC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9DECF9F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78A734E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FF474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ಎ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ಎನ್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ಮೂರ್ತಿರಾಯರು</w:t>
            </w:r>
            <w:r>
              <w:t xml:space="preserve"> ..........................</w:t>
            </w:r>
            <w:r>
              <w:rPr>
                <w:rFonts w:cs="Nirmala UI" w:hint="cs"/>
                <w:cs/>
                <w:lang w:bidi="kn-IN"/>
              </w:rPr>
              <w:t>ರಾಗಿದ್ದರು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20359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75994DB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4D436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DFD3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01E2F84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7AB85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BC3C9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28CF30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A5709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C9DF6B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1E75C34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4F1C4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BE74F" w14:textId="77777777" w:rsidR="00E07900" w:rsidRDefault="00E07900">
            <w:pPr>
              <w:pStyle w:val="Cell"/>
              <w:ind w:left="0"/>
            </w:pPr>
          </w:p>
        </w:tc>
      </w:tr>
      <w:tr w:rsidR="00E07900" w14:paraId="1A99A78C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04A57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0A826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F8AA7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770222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499E262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D6D7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1E4720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ನಾಸ್ತಿಕ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B73F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BD70D3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69C5DF8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2B1F7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28B32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ಆಸ್ತಿಕ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2BFC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3FB2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C89B95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1E17C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27121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ಇಂಜನಿಯರ್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AB7F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AF2776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8CBD98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78EB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B4CC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DA55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4CF123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FD6BA0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65F09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B4F5C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03DFB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6C3E9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BAC80F3" w14:textId="77777777" w:rsidR="00E07900" w:rsidRDefault="00000000">
      <w:pPr>
        <w:pStyle w:val="Heading2"/>
      </w:pPr>
      <w:r>
        <w:t>Question 1</w:t>
      </w:r>
      <w:r>
        <w:rPr>
          <w:lang w:val="en-US"/>
        </w:rPr>
        <w:t>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9"/>
        <w:gridCol w:w="3812"/>
        <w:gridCol w:w="669"/>
      </w:tblGrid>
      <w:tr w:rsidR="00E07900" w14:paraId="04F2415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BF0A0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ಎ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ಎನ್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ಮೂರ್ತಿರಾಯರ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ಆತ್ಮಚರಿತ್ರೆ</w:t>
            </w:r>
            <w:r>
              <w:t xml:space="preserve"> 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AAF7D3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6222A29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20285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78694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0BC54C2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C3ADD4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08259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33B50D2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63F84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F8744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25B9289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655A7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0C242" w14:textId="77777777" w:rsidR="00E07900" w:rsidRDefault="00E07900">
            <w:pPr>
              <w:pStyle w:val="Cell"/>
              <w:ind w:left="0"/>
            </w:pPr>
          </w:p>
        </w:tc>
      </w:tr>
      <w:tr w:rsidR="00E07900" w14:paraId="66CBEF6E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5798DA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FB52A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60185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52F7F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5E72015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AD361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FFDB40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ಅಲೆಯುವ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8B257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9A37E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56C58E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B893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C6F9B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ಮಿನುಗು</w:t>
            </w:r>
            <w:r>
              <w:t>-</w:t>
            </w:r>
            <w:r>
              <w:rPr>
                <w:rFonts w:cs="Nirmala UI" w:hint="cs"/>
                <w:cs/>
                <w:lang w:bidi="kn-IN"/>
              </w:rPr>
              <w:t>ಮಿಂಚು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12589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E4792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C04B29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C280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79948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ಸಂಜೆಕಣ್ಣಿನ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ಹಿನ್ನೋಟ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80671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F30EC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245D775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4111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F743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A674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C8EDF3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C60AB0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82C4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8952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CF242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AAD956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21C37E08" w14:textId="53F6C1E6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11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9"/>
        <w:gridCol w:w="3812"/>
        <w:gridCol w:w="669"/>
      </w:tblGrid>
      <w:tr w:rsidR="00E07900" w14:paraId="3DA1F67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C6B166" w14:textId="77777777" w:rsidR="00E07900" w:rsidRDefault="00000000">
            <w:pPr>
              <w:pStyle w:val="Cell"/>
              <w:ind w:left="0"/>
            </w:pPr>
            <w:r>
              <w:rPr>
                <w:rFonts w:cs="Nirmala UI" w:hint="cs"/>
                <w:cs/>
                <w:lang w:bidi="kn-IN"/>
              </w:rPr>
              <w:t>ಕನ್ನಡ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ಲಿಪಿಯು</w:t>
            </w:r>
            <w:r>
              <w:t xml:space="preserve"> ................................ </w:t>
            </w:r>
            <w:r>
              <w:rPr>
                <w:rFonts w:cs="Nirmala UI" w:hint="cs"/>
                <w:cs/>
                <w:lang w:bidi="kn-IN"/>
              </w:rPr>
              <w:t>ಲಿಪಿಯಿಂದ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ರೂಪುಗೊಂಡಿದೆ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0949B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2241067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271A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AD66E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7BD2028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1C82A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8D14B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755ACBA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73461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615086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7C05426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33DCD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6B89E" w14:textId="77777777" w:rsidR="00E07900" w:rsidRDefault="00E07900">
            <w:pPr>
              <w:pStyle w:val="Cell"/>
              <w:ind w:left="0"/>
            </w:pPr>
          </w:p>
        </w:tc>
      </w:tr>
      <w:tr w:rsidR="00E07900" w14:paraId="68840797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0CA9F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FA1CF1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501AC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8DFF32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6AA9F93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4114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B8DB49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ದೇವನಾಗರಿ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18CB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EF78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B519A4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A754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028E93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ಬ್ರಾಹ್ಮಿ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4461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A1AC08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68EF9F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87AC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BB840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ಸಂಸ್ಕೃತ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86EC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EA7F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539099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370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76615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3F93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D693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BE4EF1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32A832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B700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5FC5B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2F43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18B4FF5A" w14:textId="1B58D5AC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4327955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B4E9F2" w14:textId="77777777" w:rsidR="00E07900" w:rsidRDefault="00000000">
            <w:pPr>
              <w:pStyle w:val="Cell"/>
              <w:ind w:left="0"/>
            </w:pPr>
            <w:r>
              <w:rPr>
                <w:rFonts w:cs="Nirmala UI" w:hint="cs"/>
                <w:cs/>
                <w:lang w:bidi="kn-IN"/>
              </w:rPr>
              <w:t>ಪ್ರತಿಯೊಂದು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ಭಾಷೆಗೂ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ತನ್ನದೇ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ಆದ</w:t>
            </w:r>
            <w:r>
              <w:t xml:space="preserve"> ......................... , ..................... </w:t>
            </w:r>
            <w:r>
              <w:rPr>
                <w:rFonts w:cs="Nirmala UI" w:hint="cs"/>
                <w:cs/>
                <w:lang w:bidi="kn-IN"/>
              </w:rPr>
              <w:t>ಇರುತ್ತದೆ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FE958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0DC7D8B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8B8D7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7FD93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6B715F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1453C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9F273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1D83063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D1BB87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42959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41EC5CE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12485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2EE4A" w14:textId="77777777" w:rsidR="00E07900" w:rsidRDefault="00E07900">
            <w:pPr>
              <w:pStyle w:val="Cell"/>
              <w:ind w:left="0"/>
            </w:pPr>
          </w:p>
        </w:tc>
      </w:tr>
      <w:tr w:rsidR="00E07900" w14:paraId="3F138D7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509D3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69973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9BAA6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A6578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2B6DE8D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755D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4EEC0" w14:textId="77777777" w:rsidR="00E07900" w:rsidRDefault="00000000">
            <w:pPr>
              <w:pStyle w:val="Cell"/>
              <w:ind w:left="0"/>
            </w:pPr>
            <w:r>
              <w:rPr>
                <w:rFonts w:cs="Nirmala UI" w:hint="cs"/>
                <w:cs/>
                <w:lang w:bidi="kn-IN"/>
              </w:rPr>
              <w:t>ಪರಂಪರೆ</w:t>
            </w:r>
            <w:r>
              <w:t xml:space="preserve">, </w:t>
            </w:r>
            <w:r>
              <w:rPr>
                <w:rFonts w:cs="Nirmala UI" w:hint="cs"/>
                <w:cs/>
                <w:lang w:bidi="kn-IN"/>
              </w:rPr>
              <w:t>ವ್ಯಾಕರಣ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806E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DACE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F1326F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B37C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8CBA7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ವ್ಯಾಕರಣ</w:t>
            </w:r>
            <w:r>
              <w:t xml:space="preserve">, </w:t>
            </w:r>
            <w:r>
              <w:rPr>
                <w:rFonts w:cs="Nirmala UI" w:hint="cs"/>
                <w:cs/>
                <w:lang w:bidi="kn-IN"/>
              </w:rPr>
              <w:t>ಸಂಸ್ಕೃತಿ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D99C2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7B5B9" w14:textId="4FEBD3DF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FA83E7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C9AFE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D641E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ಸಂಸ್ಕೃತಿ</w:t>
            </w:r>
            <w:r>
              <w:t xml:space="preserve">, </w:t>
            </w:r>
            <w:r>
              <w:rPr>
                <w:rFonts w:cs="Nirmala UI" w:hint="cs"/>
                <w:cs/>
                <w:lang w:bidi="kn-IN"/>
              </w:rPr>
              <w:t>ಪರಂಪರೆ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6A5C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24C5C" w14:textId="21939567" w:rsidR="00E07900" w:rsidRDefault="00822246">
            <w:pPr>
              <w:pStyle w:val="QFGrade"/>
            </w:pPr>
            <w:r>
              <w:t>10</w:t>
            </w:r>
            <w:r w:rsidR="00000000">
              <w:t>0</w:t>
            </w:r>
          </w:p>
        </w:tc>
      </w:tr>
      <w:tr w:rsidR="00E07900" w14:paraId="40B8DA1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0206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922AE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45DA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AA856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245035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2641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69CC0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8835C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4372A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5C9D626A" w14:textId="2BBC6C04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9"/>
        <w:gridCol w:w="3812"/>
        <w:gridCol w:w="669"/>
      </w:tblGrid>
      <w:tr w:rsidR="00E07900" w14:paraId="0D97583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55FA4" w14:textId="77777777" w:rsidR="00E07900" w:rsidRDefault="00000000">
            <w:pPr>
              <w:pStyle w:val="Cell"/>
              <w:ind w:left="0"/>
            </w:pPr>
            <w:r>
              <w:rPr>
                <w:rFonts w:cs="Nirmala UI" w:hint="cs"/>
                <w:cs/>
                <w:lang w:bidi="kn-IN"/>
              </w:rPr>
              <w:lastRenderedPageBreak/>
              <w:t>ಕನ್ನಡ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ಭಾಷೆಗೆ</w:t>
            </w:r>
            <w:r>
              <w:t xml:space="preserve"> .................................... </w:t>
            </w:r>
            <w:r>
              <w:rPr>
                <w:rFonts w:cs="Nirmala UI" w:hint="cs"/>
                <w:cs/>
                <w:lang w:bidi="kn-IN"/>
              </w:rPr>
              <w:t>ದ</w:t>
            </w:r>
            <w:r>
              <w:t xml:space="preserve">  </w:t>
            </w:r>
            <w:r>
              <w:rPr>
                <w:rFonts w:cs="Nirmala UI" w:hint="cs"/>
                <w:cs/>
                <w:lang w:bidi="kn-IN"/>
              </w:rPr>
              <w:t>ಫಲವಾಗಿ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ಹಲವು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ಇಂಗ್ಲೀಷ್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ಪದಗಳು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ಸೇರಿಕೊಂಡಿವೆ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C2D5F8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54CA9C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F4C7C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5EE1E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5AAA047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AF116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F987E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6E4B234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A629C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25CD8B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7629455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5A6E6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0974E" w14:textId="77777777" w:rsidR="00E07900" w:rsidRDefault="00E07900">
            <w:pPr>
              <w:pStyle w:val="Cell"/>
              <w:ind w:left="0"/>
            </w:pPr>
          </w:p>
        </w:tc>
      </w:tr>
      <w:tr w:rsidR="00E07900" w14:paraId="2B18E8A2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597FC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46ABF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0172E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5E181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41A653A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1665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E103FB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ಬಳಕೆಯ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29A5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6B8A4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B854CA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E4130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B83FB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ತಂತ್ರಜ್ಞಾನ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31F1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8D305D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14DB07B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AA00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9DB9A" w14:textId="77777777" w:rsidR="00E07900" w:rsidRDefault="00000000">
            <w:pPr>
              <w:pStyle w:val="Cell"/>
              <w:ind w:left="0"/>
            </w:pPr>
            <w:r>
              <w:rPr>
                <w:rFonts w:cs="Nirmala UI" w:hint="cs"/>
                <w:cs/>
                <w:lang w:bidi="kn-IN"/>
              </w:rPr>
              <w:t>ನಿಯಮಗಳ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AA591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29BA4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BC8E97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4930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89A2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EAF9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43E5A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6CA42D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B28F1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7689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E4A53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36E46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687393B6" w14:textId="74692589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E07900" w14:paraId="4A5F36B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6AA40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ನಮ್ಮ</w:t>
            </w:r>
            <w:r>
              <w:t xml:space="preserve">  </w:t>
            </w:r>
            <w:r>
              <w:rPr>
                <w:rFonts w:cs="Nirmala UI" w:hint="cs"/>
                <w:cs/>
                <w:lang w:bidi="kn-IN"/>
              </w:rPr>
              <w:t>ಕೇಂದ್ರೀಯ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ಕಚೇರಿಗಳಲ್ಲಿ</w:t>
            </w:r>
            <w:r>
              <w:t xml:space="preserve"> ........................................ </w:t>
            </w:r>
            <w:r>
              <w:rPr>
                <w:rFonts w:cs="Nirmala UI" w:hint="cs"/>
                <w:cs/>
                <w:lang w:bidi="kn-IN"/>
              </w:rPr>
              <w:t>ಸೂತ್ರ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ಜಾರಿಯಲ್ಲಿದೆ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EE19C3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45DEAC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C3D5E3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14E84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280C275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3CEEB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6014A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5DFDE07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EC617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2601B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3B15F08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9954AD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525F11" w14:textId="77777777" w:rsidR="00E07900" w:rsidRDefault="00E07900">
            <w:pPr>
              <w:pStyle w:val="Cell"/>
              <w:ind w:left="0"/>
            </w:pPr>
          </w:p>
        </w:tc>
      </w:tr>
      <w:tr w:rsidR="00E07900" w14:paraId="546DC05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88331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8DD214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13CF5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C47DD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6B404DF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9191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C4130B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ತ್ರಿ</w:t>
            </w:r>
            <w:r>
              <w:t xml:space="preserve">  </w:t>
            </w:r>
            <w:r>
              <w:rPr>
                <w:rFonts w:cs="Nirmala UI" w:hint="cs"/>
                <w:cs/>
                <w:lang w:bidi="kn-IN"/>
              </w:rPr>
              <w:t>ಭಾಷಾ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1B73B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335B3F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CD4F47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BBA8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306128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ದ್ವಿ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ಭಾಷಾ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BFC4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9BA82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376D2B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3D1D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65065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ಹಲವು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ಭಾಷಾ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6EF0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C0209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10208D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F4A5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4CA5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375C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A04AD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317572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AB99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F7FD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86A2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CDDD7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01762E30" w14:textId="12493A35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0"/>
        <w:gridCol w:w="3811"/>
        <w:gridCol w:w="669"/>
      </w:tblGrid>
      <w:tr w:rsidR="00E07900" w14:paraId="51320FF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68676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ಲಿಪಿ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ಇಲ್ಲದ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ಭಾಷೆಗಳಿಗೆ</w:t>
            </w:r>
            <w:r>
              <w:t xml:space="preserve"> .......................... </w:t>
            </w:r>
            <w:r>
              <w:rPr>
                <w:rFonts w:cs="Nirmala UI" w:hint="cs"/>
                <w:cs/>
                <w:lang w:bidi="kn-IN"/>
              </w:rPr>
              <w:t>ಮತ್ತು</w:t>
            </w:r>
            <w:r>
              <w:t xml:space="preserve"> ..................... </w:t>
            </w:r>
            <w:r>
              <w:rPr>
                <w:rFonts w:cs="Nirmala UI" w:hint="cs"/>
                <w:cs/>
                <w:lang w:bidi="kn-IN"/>
              </w:rPr>
              <w:t>ಕೌಶಲಗಳು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ಇರುವುದಿಲ್ಲ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117FD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210F653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AC6F8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FC042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5B42362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ABB704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8F6D5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338EEEF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52C4D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21322F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617FDFC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36FC7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3CF2E" w14:textId="77777777" w:rsidR="00E07900" w:rsidRDefault="00E07900">
            <w:pPr>
              <w:pStyle w:val="Cell"/>
              <w:ind w:left="0"/>
            </w:pPr>
          </w:p>
        </w:tc>
      </w:tr>
      <w:tr w:rsidR="00E07900" w14:paraId="0DCEA804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93E8D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1457F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3DB4D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30F25D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52773DA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1046D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7A9873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ಓದುವ</w:t>
            </w:r>
            <w:r>
              <w:t xml:space="preserve"> , </w:t>
            </w:r>
            <w:r>
              <w:rPr>
                <w:rFonts w:cs="Nirmala UI" w:hint="cs"/>
                <w:cs/>
                <w:lang w:bidi="kn-IN"/>
              </w:rPr>
              <w:t>ಬರೆಯುವ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72E4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7EE21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5D4F38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43AE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59673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ಮಾತನಾಡುವ</w:t>
            </w:r>
            <w:r>
              <w:t xml:space="preserve">, </w:t>
            </w:r>
            <w:r>
              <w:rPr>
                <w:rFonts w:cs="Nirmala UI" w:hint="cs"/>
                <w:cs/>
                <w:lang w:bidi="kn-IN"/>
              </w:rPr>
              <w:t>ಬರೆಯುವ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9996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E3C1E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63161A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AD4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9B3799" w14:textId="21E0D100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ಆಲಿಸುವ</w:t>
            </w:r>
            <w:r>
              <w:t xml:space="preserve">, </w:t>
            </w:r>
            <w:r>
              <w:rPr>
                <w:rFonts w:cs="Nirmala UI" w:hint="cs"/>
                <w:cs/>
                <w:lang w:bidi="kn-IN"/>
              </w:rPr>
              <w:t>ನೋಡುವ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0D44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B9C2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D0237F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BF7F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4B6B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4176B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4698E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A2CC2F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9CE3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D97C90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C4C9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34A79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42409B14" w14:textId="344B15DB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06C5482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A3930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ಭಾಷೆಯನ್ನು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ಗ್ರಹಿಸುವ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ಮತ್ತು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ಅಭಿವ್ಯಕ್ತ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ಪಡಿಸುವ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ಕೌಶಲಗಳು</w:t>
            </w:r>
            <w:r>
              <w:t xml:space="preserve"> ....................................</w:t>
            </w:r>
            <w:r>
              <w:rPr>
                <w:rFonts w:cs="Nirmala UI" w:hint="cs"/>
                <w:cs/>
                <w:lang w:bidi="kn-IN"/>
              </w:rPr>
              <w:t>ಗೆ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ಸಂಬಂಧಿಸಿದೆ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0C7FF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722480A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D8A5B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B9D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62E74F4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90618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BCF2A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44F3842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85803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55E68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416B607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220491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60931" w14:textId="77777777" w:rsidR="00E07900" w:rsidRDefault="00E07900">
            <w:pPr>
              <w:pStyle w:val="Cell"/>
              <w:ind w:left="0"/>
            </w:pPr>
          </w:p>
        </w:tc>
      </w:tr>
      <w:tr w:rsidR="00E07900" w14:paraId="6A33DE86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06988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D5801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5F0C9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53215E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0D55B64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CB08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D939F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ಸಂಭಾಷಣೆ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550D6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F03609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965A26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3EDF2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35301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ವ್ಯಾಕರಣ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4088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91C76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7C7676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14F4F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722AA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ಲಿಪಿ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ರಚನೆಗೆ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C9B9A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4636E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3F7618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D69862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A0C9D5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6BCF3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FA2F59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C494DD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4EC47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94C24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ACD9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D9210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33C5618" w14:textId="6AADA51C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485D9DA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FD5DF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ಹಳಗನ್ನಡ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ಸಾಹಿತ್ಯವು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೯ನೇ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ಶತಮಾನದಲ್ಲಿ</w:t>
            </w:r>
            <w:r>
              <w:t>,  .................................</w:t>
            </w:r>
            <w:r>
              <w:rPr>
                <w:rFonts w:cs="Nirmala UI" w:hint="cs"/>
                <w:cs/>
                <w:lang w:bidi="kn-IN"/>
              </w:rPr>
              <w:t>ರ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ಕಾಲದಲ್ಲಿ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ಹೆಚ್ಚಿನ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ರಾಜಾಶ್ರಯವನ್ನು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ಪಡೆಯಿತು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7CAF4B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0188BC6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75B522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2AC4D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6D23F64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F5D67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F30E7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21AB19B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C7610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39FCFB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4625E82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6C7AB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6AF74" w14:textId="77777777" w:rsidR="00E07900" w:rsidRDefault="00E07900">
            <w:pPr>
              <w:pStyle w:val="Cell"/>
              <w:ind w:left="0"/>
            </w:pPr>
          </w:p>
        </w:tc>
      </w:tr>
      <w:tr w:rsidR="00E07900" w14:paraId="08CF8F50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8197A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63A14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EF0C85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042CD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6EE60F5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B9A59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1534F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ಕದಂಬ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B6014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BB2C6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EC6001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6C23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B664F7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ರಾಷ್ಟ್ರಕೂಟ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C4A8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D3B4A5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52E03BC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E96F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2AAC5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ಚಾಲುಕ್ಯ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8E190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272F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A55A54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20BE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03346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6BFCD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F9A0C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DF3ECB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B3B79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616C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F4E01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54EFC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61CD1A25" w14:textId="0905C411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8</w:t>
      </w:r>
      <w:r>
        <w:t xml:space="preserve"> (MC)</w:t>
      </w:r>
    </w:p>
    <w:tbl>
      <w:tblPr>
        <w:tblW w:w="5009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6"/>
        <w:gridCol w:w="3820"/>
        <w:gridCol w:w="669"/>
      </w:tblGrid>
      <w:tr w:rsidR="00E07900" w14:paraId="435FF7A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0EC57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ವಚನಕಾರರು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ಅಂಧಕಾರದಲ್ಲಿದ್ದ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ಸಮಾಜಕ್ಕೆ</w:t>
            </w:r>
            <w:r>
              <w:t xml:space="preserve"> ................................. </w:t>
            </w:r>
            <w:r>
              <w:rPr>
                <w:rFonts w:cs="Nirmala UI" w:hint="cs"/>
                <w:cs/>
                <w:lang w:bidi="kn-IN"/>
              </w:rPr>
              <w:t>ತೋರಿದರು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7727D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3B1B935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DB8FC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E6F2B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CA725E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179AE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5DDB4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15944AE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5A46C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1A218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23308E0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0A9E77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E228F" w14:textId="77777777" w:rsidR="00E07900" w:rsidRDefault="00E07900">
            <w:pPr>
              <w:pStyle w:val="Cell"/>
              <w:ind w:left="0"/>
            </w:pPr>
          </w:p>
        </w:tc>
      </w:tr>
      <w:tr w:rsidR="00E07900" w14:paraId="400915C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4B633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E8357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17F03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29133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468ADDF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5AC1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F6DF2C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ವಚನಗಳನ್ನು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C4A0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13E2C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2C9C2CC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277F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703444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ಅರಿವಿನ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ಬೆಳಕನ್ನು</w:t>
            </w:r>
            <w:r>
              <w:tab/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1D4C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C48A8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5A0B15E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E764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D6806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ಸಾಹಿತ್ಯವನ್ನು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C985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D9D5E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9CB8F0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5461A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37E5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1AEE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EFC8D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B75DCC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39F4C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040D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74947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10FBE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33A41976" w14:textId="45E003DE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E07900" w14:paraId="5FC4823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7182CF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ಹುಲಿಗಂಜಿ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ಹುತ್ತವ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ಹೊಕ್ಕೆಡೆ</w:t>
            </w:r>
            <w:r>
              <w:t xml:space="preserve"> .................................... </w:t>
            </w:r>
            <w:r>
              <w:rPr>
                <w:rFonts w:cs="Nirmala UI" w:hint="cs"/>
                <w:cs/>
                <w:lang w:bidi="kn-IN"/>
              </w:rPr>
              <w:t>ತಿಂಬುದ</w:t>
            </w:r>
            <w:r>
              <w:t xml:space="preserve">  </w:t>
            </w:r>
            <w:r>
              <w:rPr>
                <w:rFonts w:cs="Nirmala UI" w:hint="cs"/>
                <w:cs/>
                <w:lang w:bidi="kn-IN"/>
              </w:rPr>
              <w:t>ಮಾಬುದೇ</w:t>
            </w:r>
            <w:r>
              <w:t>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B408DA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9FA0E2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53F58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BDCF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6E7CD3B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FE078C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458BB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7549378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D35F96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6CF3D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50D5521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3B36C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7026F" w14:textId="77777777" w:rsidR="00E07900" w:rsidRDefault="00E07900">
            <w:pPr>
              <w:pStyle w:val="Cell"/>
              <w:ind w:left="0"/>
            </w:pPr>
          </w:p>
        </w:tc>
      </w:tr>
      <w:tr w:rsidR="00E07900" w14:paraId="3E116DFE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BBEAB1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75F12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76F60D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CA399F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33410F5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56BF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FB892A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ಸರ್ಪ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A176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1A483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A49C2E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6E0C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197659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ಕರ್ಮ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E288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65223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814AFF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829D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9B682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ಮೃತ್ಯು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B62C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60E9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EA9487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EC6E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12878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E5410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D3364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08CA7B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EAFF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248D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702D7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8D79F7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6F0AC6AF" w14:textId="4DFAFEC4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77E69EB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5120D" w14:textId="77777777" w:rsidR="00E07900" w:rsidRDefault="00000000">
            <w:pPr>
              <w:pStyle w:val="Cell"/>
            </w:pPr>
            <w:r>
              <w:t>‘</w:t>
            </w:r>
            <w:r>
              <w:rPr>
                <w:rFonts w:cs="Nirmala UI" w:hint="cs"/>
                <w:cs/>
                <w:lang w:bidi="kn-IN"/>
              </w:rPr>
              <w:t>ಅಳಿಮನದವನ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ಭಕ್ತಿ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ಎಂದರೆ</w:t>
            </w:r>
            <w:r>
              <w:t xml:space="preserve"> ..........................................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2348C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515D89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30993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3306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21EBE38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239AB0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20664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76F44C7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386AE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2B19A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60EA191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6642C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DDB809" w14:textId="77777777" w:rsidR="00E07900" w:rsidRDefault="00E07900">
            <w:pPr>
              <w:pStyle w:val="Cell"/>
              <w:ind w:left="0"/>
            </w:pPr>
          </w:p>
        </w:tc>
      </w:tr>
      <w:tr w:rsidR="00E07900" w14:paraId="0F2D5C2C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28AD0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40B28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CBCD8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596F7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4C070A7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5C0A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2D8BA1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ಶುದ್ಧ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ಭಕ್ತಿ</w:t>
            </w:r>
            <w:r>
              <w:t xml:space="preserve">  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2971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7A89D8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2DA7AA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A7A9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AE8FA9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ಚಂಚಲ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ಮನಸ್ಸು</w:t>
            </w:r>
            <w:r>
              <w:t xml:space="preserve">  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A09D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7F623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1285E5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1102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5385B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ಅಳಿಲಿನ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ಭಕ್ತಿ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FB78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07FED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172EC0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7449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FDFD4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A8E1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A845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8D5CCE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5588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11AC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5D8DA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F0F97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0D218FFC" w14:textId="468F84E2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2</w:t>
      </w:r>
      <w:r>
        <w:t>1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51AD7F6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D6B85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ಆಯ್ದಕ್ಕಿ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ಮಾರಯ್ಯ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ಹೇಳುವಂತೆ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ಕಾಯಕದಲ್ಲಿ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ನಿರತನಾದಾಗ</w:t>
            </w:r>
            <w:r>
              <w:t xml:space="preserve"> ................. , ............... </w:t>
            </w:r>
            <w:r>
              <w:rPr>
                <w:rFonts w:cs="Nirmala UI" w:hint="cs"/>
                <w:cs/>
                <w:lang w:bidi="kn-IN"/>
              </w:rPr>
              <w:t>ಮತ್ತು</w:t>
            </w:r>
            <w:r>
              <w:t xml:space="preserve"> ...........  </w:t>
            </w:r>
            <w:r>
              <w:rPr>
                <w:rFonts w:cs="Nirmala UI" w:hint="cs"/>
                <w:cs/>
                <w:lang w:bidi="kn-IN"/>
              </w:rPr>
              <w:t>ಮರೆಯಬೇಕು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32B744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0604BEB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D41C7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11AFB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5AD7762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445EB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B3C5C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72F4928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CA31E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A6D6C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028A43E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77F59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CD3580" w14:textId="77777777" w:rsidR="00E07900" w:rsidRDefault="00E07900">
            <w:pPr>
              <w:pStyle w:val="Cell"/>
              <w:ind w:left="0"/>
            </w:pPr>
          </w:p>
        </w:tc>
      </w:tr>
      <w:tr w:rsidR="00E07900" w14:paraId="4EA7A6D0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A89B9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22B2A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EDA8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13E15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374C101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B75BC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9599A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ಗುರು</w:t>
            </w:r>
            <w:r>
              <w:t xml:space="preserve">, </w:t>
            </w:r>
            <w:r>
              <w:rPr>
                <w:rFonts w:cs="Nirmala UI" w:hint="cs"/>
                <w:cs/>
                <w:lang w:bidi="kn-IN"/>
              </w:rPr>
              <w:t>ಲಿಂಗ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ಪೂಜೆ</w:t>
            </w:r>
            <w:r>
              <w:t xml:space="preserve">, </w:t>
            </w:r>
            <w:r>
              <w:rPr>
                <w:rFonts w:cs="Nirmala UI" w:hint="cs"/>
                <w:cs/>
                <w:lang w:bidi="kn-IN"/>
              </w:rPr>
              <w:t>ಜಂಗಮರ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F678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26B52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61442C1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314E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4EE9B" w14:textId="77777777" w:rsidR="00E07900" w:rsidRDefault="00000000">
            <w:pPr>
              <w:pStyle w:val="Cell"/>
              <w:ind w:left="0"/>
            </w:pPr>
            <w:r>
              <w:rPr>
                <w:rFonts w:cs="Nirmala UI" w:hint="cs"/>
                <w:cs/>
                <w:lang w:bidi="kn-IN"/>
              </w:rPr>
              <w:t>ಕೆಲಸ</w:t>
            </w:r>
            <w:r>
              <w:t xml:space="preserve">,  </w:t>
            </w:r>
            <w:r>
              <w:rPr>
                <w:rFonts w:cs="Nirmala UI" w:hint="cs"/>
                <w:cs/>
                <w:lang w:bidi="kn-IN"/>
              </w:rPr>
              <w:t>ಗುರು</w:t>
            </w:r>
            <w:r>
              <w:t xml:space="preserve">,   </w:t>
            </w:r>
            <w:r>
              <w:rPr>
                <w:rFonts w:cs="Nirmala UI" w:hint="cs"/>
                <w:cs/>
                <w:lang w:bidi="kn-IN"/>
              </w:rPr>
              <w:t>ವಿನಯ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12755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B896F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5B6900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CFE4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37D92" w14:textId="77777777" w:rsidR="00E07900" w:rsidRDefault="00000000">
            <w:pPr>
              <w:pStyle w:val="Cell"/>
              <w:ind w:left="0"/>
            </w:pPr>
            <w:r>
              <w:rPr>
                <w:rFonts w:cs="Nirmala UI" w:hint="cs"/>
                <w:cs/>
                <w:lang w:bidi="kn-IN"/>
              </w:rPr>
              <w:t>ಲಿಂಗ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ಪೂಜೆ</w:t>
            </w:r>
            <w:r>
              <w:t xml:space="preserve">, </w:t>
            </w:r>
            <w:r>
              <w:rPr>
                <w:rFonts w:cs="Nirmala UI" w:hint="cs"/>
                <w:cs/>
                <w:lang w:bidi="kn-IN"/>
              </w:rPr>
              <w:t>ಗುರು</w:t>
            </w:r>
            <w:r>
              <w:t xml:space="preserve">,  </w:t>
            </w:r>
            <w:r>
              <w:rPr>
                <w:rFonts w:cs="Nirmala UI" w:hint="cs"/>
                <w:cs/>
                <w:lang w:bidi="kn-IN"/>
              </w:rPr>
              <w:t>ಕಾಯಕ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5487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9015F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624F07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103D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BCFCA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35CA0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3E78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D39491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AE73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41F5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30C9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701B4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9B66E3E" w14:textId="40250094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0735CA5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B02DC4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ಸರ್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ಎಂ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ವಿಶ್ವೇಶ್ವರಯ್ಯನವರ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ಹುಟ್ಟೂರು</w:t>
            </w:r>
            <w:r>
              <w:t xml:space="preserve"> .................................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8B21D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6AE089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F5FB7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7C499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27AA86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D1925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A7D6E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C78712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B16CF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70786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26B36C7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8C37A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8FD38C" w14:textId="77777777" w:rsidR="00E07900" w:rsidRDefault="00E07900">
            <w:pPr>
              <w:pStyle w:val="Cell"/>
              <w:ind w:left="0"/>
            </w:pPr>
          </w:p>
        </w:tc>
      </w:tr>
      <w:tr w:rsidR="00E07900" w14:paraId="1DEFDFB7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5CDF4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ADB9E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7E4F0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688EE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6C3C5C0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62D6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770B3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ಮುದ್ದೇನಹಳ್ಳಿ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B5F0B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9DE92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3AA349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291D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0D7B8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ಸಾಧನಕೇರಿ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206AB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A9A84C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247E68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05B8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4E9C5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ಕೋಲಾರ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ಜಿಲ್ಲೆ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8F13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AFC8F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12D8D2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35DC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124103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4EB2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D1F1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4F46DC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C803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2055B0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428B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ABDE9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00247F35" w14:textId="59D4A162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3BF200C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30B6CD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ಸರ್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ಎಂ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ವಿಶ್ವೇಶ್ವರಯ್ಯನವರು</w:t>
            </w:r>
            <w:r>
              <w:t xml:space="preserve"> ........................ </w:t>
            </w:r>
            <w:r>
              <w:rPr>
                <w:rFonts w:cs="Nirmala UI" w:hint="cs"/>
                <w:cs/>
                <w:lang w:bidi="kn-IN"/>
              </w:rPr>
              <w:t>ಮತ್ತು</w:t>
            </w:r>
            <w:r>
              <w:t xml:space="preserve"> .................... </w:t>
            </w:r>
            <w:r>
              <w:rPr>
                <w:rFonts w:cs="Nirmala UI" w:hint="cs"/>
                <w:cs/>
                <w:lang w:bidi="kn-IN"/>
              </w:rPr>
              <w:t>ಸಮಾಜವನ್ನು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ಕಟ್ಟುವ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ನಿಲುವನ್ನು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ಹೊಂದಿದ್ದರು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E17FD5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39FFCDA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49BA6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4027B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3E22C91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03BA8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7D6F47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0443A4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85596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82F1D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73B746D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CD8B0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1AD6E" w14:textId="77777777" w:rsidR="00E07900" w:rsidRDefault="00E07900">
            <w:pPr>
              <w:pStyle w:val="Cell"/>
              <w:ind w:left="0"/>
            </w:pPr>
          </w:p>
        </w:tc>
      </w:tr>
      <w:tr w:rsidR="00E07900" w14:paraId="2C2D09F6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5F6A1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36BD0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BBE9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A7667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3D2DD9F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3F337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67574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ವೈಜ್ಞಾನಿಕ</w:t>
            </w:r>
            <w:r>
              <w:t xml:space="preserve">,   </w:t>
            </w:r>
            <w:r>
              <w:rPr>
                <w:rFonts w:cs="Nirmala UI" w:hint="cs"/>
                <w:cs/>
                <w:lang w:bidi="kn-IN"/>
              </w:rPr>
              <w:t>ಆಧುನಿಕ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488E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4F4BE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7F38E9B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0EBFE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3DF9A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ಆಧುನಿಕ</w:t>
            </w:r>
            <w:r>
              <w:t xml:space="preserve">,  </w:t>
            </w:r>
            <w:r>
              <w:rPr>
                <w:rFonts w:cs="Nirmala UI" w:hint="cs"/>
                <w:cs/>
                <w:lang w:bidi="kn-IN"/>
              </w:rPr>
              <w:t>ಸುಂದರ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C7A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907B2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BE96E5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6AF83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0E44B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ವೈಜ್ಞಾನಿಕ</w:t>
            </w:r>
            <w:r>
              <w:t xml:space="preserve">,   </w:t>
            </w:r>
            <w:r>
              <w:rPr>
                <w:rFonts w:cs="Nirmala UI" w:hint="cs"/>
                <w:cs/>
                <w:lang w:bidi="kn-IN"/>
              </w:rPr>
              <w:t>ಭಕ್ತಿಪೂರ್ವಕ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2DF5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3E30F8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B1C334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9D33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6800B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0B81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20525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B4CA16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E83F0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5C7C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E02E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11F0B8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15D8DA91" w14:textId="2C8BCB7E" w:rsidR="00E07900" w:rsidRDefault="00000000">
      <w:pPr>
        <w:pStyle w:val="Heading2"/>
      </w:pPr>
      <w:r w:rsidRPr="00DF02FF">
        <w:t>Question</w:t>
      </w:r>
      <w:r>
        <w:t xml:space="preserve"> </w:t>
      </w:r>
      <w:r w:rsidR="00A12F4F">
        <w:t>2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1C7B91D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5A09A" w14:textId="0AD60EC0" w:rsidR="00E07900" w:rsidRDefault="00DF02FF">
            <w:pPr>
              <w:pStyle w:val="Cell"/>
            </w:pPr>
            <w:r w:rsidRPr="00DF02FF">
              <w:rPr>
                <w:rFonts w:ascii="Nirmala UI" w:hAnsi="Nirmala UI" w:cs="Nirmala UI"/>
                <w:lang w:bidi="kn-IN"/>
              </w:rPr>
              <w:t>ಕುವೆಂಪು</w:t>
            </w:r>
            <w:r w:rsidRPr="00DF02FF">
              <w:rPr>
                <w:rFonts w:cs="Nirmala UI"/>
                <w:lang w:bidi="kn-IN"/>
              </w:rPr>
              <w:t xml:space="preserve">: </w:t>
            </w:r>
            <w:r w:rsidRPr="00DF02FF">
              <w:rPr>
                <w:rFonts w:ascii="Nirmala UI" w:hAnsi="Nirmala UI" w:cs="Nirmala UI"/>
                <w:lang w:bidi="kn-IN"/>
              </w:rPr>
              <w:t>ಶ್ರೀರಾಮಾಯಣ</w:t>
            </w:r>
            <w:r w:rsidRPr="00DF02FF">
              <w:rPr>
                <w:rFonts w:cs="Nirmala UI"/>
                <w:lang w:bidi="kn-IN"/>
              </w:rPr>
              <w:t xml:space="preserve"> </w:t>
            </w:r>
            <w:r w:rsidRPr="00DF02FF">
              <w:rPr>
                <w:rFonts w:ascii="Nirmala UI" w:hAnsi="Nirmala UI" w:cs="Nirmala UI"/>
                <w:lang w:bidi="kn-IN"/>
              </w:rPr>
              <w:t>ದರ್ಶನಂ</w:t>
            </w:r>
            <w:r w:rsidRPr="00DF02FF">
              <w:rPr>
                <w:rFonts w:cs="Nirmala UI"/>
                <w:lang w:bidi="kn-IN"/>
              </w:rPr>
              <w:t xml:space="preserve"> :: </w:t>
            </w:r>
            <w:r w:rsidRPr="00DF02FF">
              <w:rPr>
                <w:rFonts w:ascii="Nirmala UI" w:hAnsi="Nirmala UI" w:cs="Nirmala UI"/>
                <w:lang w:bidi="kn-IN"/>
              </w:rPr>
              <w:t>ದ</w:t>
            </w:r>
            <w:r w:rsidRPr="00DF02FF">
              <w:rPr>
                <w:rFonts w:cs="Nirmala UI"/>
                <w:lang w:bidi="kn-IN"/>
              </w:rPr>
              <w:t>.</w:t>
            </w:r>
            <w:r w:rsidRPr="00DF02FF">
              <w:rPr>
                <w:rFonts w:ascii="Nirmala UI" w:hAnsi="Nirmala UI" w:cs="Nirmala UI"/>
                <w:lang w:bidi="kn-IN"/>
              </w:rPr>
              <w:t>ರಾ</w:t>
            </w:r>
            <w:r w:rsidRPr="00DF02FF">
              <w:rPr>
                <w:rFonts w:cs="Nirmala UI"/>
                <w:lang w:bidi="kn-IN"/>
              </w:rPr>
              <w:t>.</w:t>
            </w:r>
            <w:r w:rsidRPr="00DF02FF">
              <w:rPr>
                <w:rFonts w:ascii="Nirmala UI" w:hAnsi="Nirmala UI" w:cs="Nirmala UI"/>
                <w:lang w:bidi="kn-IN"/>
              </w:rPr>
              <w:t>ಬೇಂದ್ರೆ</w:t>
            </w:r>
            <w:r w:rsidRPr="00DF02FF">
              <w:rPr>
                <w:rFonts w:cs="Nirmala UI"/>
                <w:lang w:bidi="kn-IN"/>
              </w:rPr>
              <w:t>: 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2F0910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409BD87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6B5A7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3AB9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235E748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B2D42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41E62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547DFEA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98AED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39A29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6F627EE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9FD5FE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12C05" w14:textId="77777777" w:rsidR="00E07900" w:rsidRDefault="00E07900">
            <w:pPr>
              <w:pStyle w:val="Cell"/>
              <w:ind w:left="0"/>
            </w:pPr>
          </w:p>
        </w:tc>
      </w:tr>
      <w:tr w:rsidR="00E07900" w14:paraId="035FB94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A5285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C9335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81864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6CA0C1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1BC743A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54606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02B69D" w14:textId="3207F2E9" w:rsidR="00E07900" w:rsidRDefault="00DF02FF">
            <w:pPr>
              <w:pStyle w:val="Cell"/>
            </w:pPr>
            <w:r w:rsidRPr="00DF02FF">
              <w:rPr>
                <w:rFonts w:ascii="Nirmala UI" w:hAnsi="Nirmala UI" w:cs="Nirmala UI"/>
                <w:lang w:bidi="kn-IN"/>
              </w:rPr>
              <w:t>ಸಮಗ್ರ</w:t>
            </w:r>
            <w:r w:rsidRPr="00DF02FF">
              <w:rPr>
                <w:rFonts w:cs="Nirmala UI"/>
                <w:lang w:bidi="kn-IN"/>
              </w:rPr>
              <w:t xml:space="preserve"> </w:t>
            </w:r>
            <w:r w:rsidRPr="00DF02FF">
              <w:rPr>
                <w:rFonts w:ascii="Nirmala UI" w:hAnsi="Nirmala UI" w:cs="Nirmala UI"/>
                <w:lang w:bidi="kn-IN"/>
              </w:rPr>
              <w:t>ಸಾಹಿತ್ಯ</w:t>
            </w:r>
            <w:r w:rsidRPr="00DF02FF">
              <w:rPr>
                <w:rFonts w:cs="Nirmala UI" w:hint="cs"/>
                <w:szCs w:val="20"/>
                <w:cs/>
                <w:lang w:bidi="kn-IN"/>
              </w:rPr>
              <w:t xml:space="preserve">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4A08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ECEF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794004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B610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45C041" w14:textId="2BE730E2" w:rsidR="00E07900" w:rsidRDefault="00DF02FF">
            <w:pPr>
              <w:pStyle w:val="Cell"/>
            </w:pPr>
            <w:r w:rsidRPr="00DF02FF">
              <w:rPr>
                <w:rFonts w:ascii="Nirmala UI" w:hAnsi="Nirmala UI" w:cs="Nirmala UI"/>
                <w:lang w:bidi="kn-IN"/>
              </w:rPr>
              <w:t>ನಾಕುತಂತಿ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D435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E7178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5AE9461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A9A9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9C974" w14:textId="50EBF570" w:rsidR="00E07900" w:rsidRDefault="00DF02FF">
            <w:pPr>
              <w:pStyle w:val="Cell"/>
            </w:pPr>
            <w:r w:rsidRPr="00DF02FF">
              <w:rPr>
                <w:rFonts w:ascii="Nirmala UI" w:hAnsi="Nirmala UI" w:cs="Nirmala UI"/>
              </w:rPr>
              <w:t>ಮೂಕಜ್ಜಿಯ</w:t>
            </w:r>
            <w:r w:rsidRPr="00DF02FF">
              <w:t xml:space="preserve"> </w:t>
            </w:r>
            <w:r w:rsidRPr="00DF02FF">
              <w:rPr>
                <w:rFonts w:ascii="Nirmala UI" w:hAnsi="Nirmala UI" w:cs="Nirmala UI"/>
              </w:rPr>
              <w:t>ಕನಸುಗಳು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625A3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C6345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E7148D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32CF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19BB5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F58A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87E537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CBBE12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371F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7C3C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DB7C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02016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EBA7ED8" w14:textId="4B0C78E0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70F5E00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11C47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ಎ</w:t>
            </w:r>
            <w:r>
              <w:t>.</w:t>
            </w:r>
            <w:r>
              <w:rPr>
                <w:rFonts w:cs="Nirmala UI" w:hint="cs"/>
                <w:cs/>
                <w:lang w:bidi="kn-IN"/>
              </w:rPr>
              <w:t>ಎನ್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ಮೂರ್ತಿರಾವ್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ರವರ</w:t>
            </w:r>
            <w:r>
              <w:t xml:space="preserve">  </w:t>
            </w:r>
            <w:r>
              <w:rPr>
                <w:rFonts w:cs="Nirmala UI" w:hint="cs"/>
                <w:cs/>
                <w:lang w:bidi="kn-IN"/>
              </w:rPr>
              <w:t>ಪ್ರವಾಸ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ಕಥನ</w:t>
            </w:r>
            <w:r>
              <w:t xml:space="preserve">  </w:t>
            </w:r>
            <w:r>
              <w:rPr>
                <w:rFonts w:cs="Nirmala UI" w:hint="cs"/>
                <w:cs/>
                <w:lang w:bidi="kn-IN"/>
              </w:rPr>
              <w:t>ಯಾವುದು</w:t>
            </w:r>
            <w:r>
              <w:t>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6BAB7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347A9F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0A624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128A11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3A2BEF8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FF88A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FEAC7B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4065007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11032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71532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0C5134F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0E019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228B9" w14:textId="77777777" w:rsidR="00E07900" w:rsidRDefault="00E07900">
            <w:pPr>
              <w:pStyle w:val="Cell"/>
              <w:ind w:left="0"/>
            </w:pPr>
          </w:p>
        </w:tc>
      </w:tr>
      <w:tr w:rsidR="00E07900" w14:paraId="1CAD3CBF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A0049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99C377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EC88FE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04D2B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051A12E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021D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1FD0C9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ಅಮೇರಿಕಾ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ಯಾತ್ರೆ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97D0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E0606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8B868F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347E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B81E1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ಅಪರ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ವಯಸ್ಕನ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ಅಮೇರಿಕಾ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ಯಾತ್ರೆ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2575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DDD88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71B7857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FE5A2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95523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ಡಾ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ವಿಶ್ವೇಶ್ವರಯ್ಯ</w:t>
            </w:r>
            <w:r>
              <w:t xml:space="preserve">- </w:t>
            </w:r>
            <w:r>
              <w:rPr>
                <w:rFonts w:cs="Nirmala UI" w:hint="cs"/>
                <w:cs/>
                <w:lang w:bidi="kn-IN"/>
              </w:rPr>
              <w:t>ವ್ಯಕ್ತಿ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ಮತ್ತು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ಐತಿಹ್ಯ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83FF0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DB64D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997F1A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87CA1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61E166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10F39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E23FF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A700C0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1EBC5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2BDDD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AA6E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28473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0789BFF0" w14:textId="0A277048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6085A67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4FC6E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ವಿಶ್ವೇಶ್ವರಯ್ಯನವರು</w:t>
            </w:r>
            <w:r>
              <w:t xml:space="preserve"> ........................... </w:t>
            </w:r>
            <w:r>
              <w:rPr>
                <w:rFonts w:cs="Nirmala UI" w:hint="cs"/>
                <w:cs/>
                <w:lang w:bidi="kn-IN"/>
              </w:rPr>
              <w:t>ಜಿಲ್ಲೆಯ</w:t>
            </w:r>
            <w:r>
              <w:t xml:space="preserve">  </w:t>
            </w:r>
            <w:r>
              <w:rPr>
                <w:rFonts w:cs="Nirmala UI" w:hint="cs"/>
                <w:cs/>
                <w:lang w:bidi="kn-IN"/>
              </w:rPr>
              <w:t>ಅಭ್ಯುದಯದಲ್ಲಿ</w:t>
            </w:r>
            <w:r>
              <w:t xml:space="preserve">  </w:t>
            </w:r>
            <w:r>
              <w:rPr>
                <w:rFonts w:cs="Nirmala UI" w:hint="cs"/>
                <w:cs/>
                <w:lang w:bidi="kn-IN"/>
              </w:rPr>
              <w:t>ಇನ್ನೂ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ಜೀವಂತರಾಗಿದ್ದಾರೆ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4E22D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470E56E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51414A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25D9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37F62A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8F153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BEB055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402FEBA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F970BA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635EF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3C57A5E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0AA6F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7175A" w14:textId="77777777" w:rsidR="00E07900" w:rsidRDefault="00E07900">
            <w:pPr>
              <w:pStyle w:val="Cell"/>
              <w:ind w:left="0"/>
            </w:pPr>
          </w:p>
        </w:tc>
      </w:tr>
      <w:tr w:rsidR="00E07900" w14:paraId="3F1F6A57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51A7E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5F963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D2BD9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7F859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7D021A7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F56C2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03170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ಮಂಡ್ಯ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54AC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33DF16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E0A604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BD5DE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77240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ಧಾರವಾಡ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7089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90A4AD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E6272A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1D7A1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E0769B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ಭದ್ರಾವತಿ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2D40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CE178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5D2D9D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5B4D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87178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EB98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0A3A5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2A7185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BF25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C8FED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A6A4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B6D25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6F5E34E5" w14:textId="183576C1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E07900" w14:paraId="7DEFB3D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02D3B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ವಿಶ್ವೇಶ್ವರಯ್ಯನವರು</w:t>
            </w:r>
            <w:r>
              <w:t xml:space="preserve"> ................</w:t>
            </w:r>
            <w:r>
              <w:rPr>
                <w:rFonts w:cs="Nirmala UI" w:hint="cs"/>
                <w:cs/>
                <w:lang w:bidi="kn-IN"/>
              </w:rPr>
              <w:t>ರಲ್ಲಿ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ದಿವಾನ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ಪದವಿಯಿಂದ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ನಿವೃತ್ತರಾದರು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3E39C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67C3A16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2DC40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8766B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6F53A6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134DD9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E537A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930F97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E350B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5C69B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5C8D9ED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ECC7B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574F65" w14:textId="77777777" w:rsidR="00E07900" w:rsidRDefault="00E07900">
            <w:pPr>
              <w:pStyle w:val="Cell"/>
              <w:ind w:left="0"/>
            </w:pPr>
          </w:p>
        </w:tc>
      </w:tr>
      <w:tr w:rsidR="00E07900" w14:paraId="5ECB0DC6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12C2EB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C890A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B20C0B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4B971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1B63D95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DC4A1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E9B6" w14:textId="48BEA220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೧೯೧೯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9CBC0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6AC11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6730D18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5142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1FAB2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೧೯೧೨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B6E2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DD929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34075E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448B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C698A8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೧೯೧೮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DB286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9697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441079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870D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ECCD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525E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CDC6C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210396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CCABA2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12AC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33F0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06D46D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43781703" w14:textId="2F4689BD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0FF6230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7B710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ವಿಶ್ವೇಶ್ವರಯ್ಯನವರು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ದಕ್ಷರಾದ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ಇಂಜಿನಿಯರ್</w:t>
            </w:r>
            <w:r>
              <w:t xml:space="preserve">, </w:t>
            </w:r>
            <w:r>
              <w:rPr>
                <w:rFonts w:cs="Nirmala UI" w:hint="cs"/>
                <w:cs/>
                <w:lang w:bidi="kn-IN"/>
              </w:rPr>
              <w:t>ಮುಂದಾಲೋಚನೆಯುಳ್ಳ</w:t>
            </w:r>
            <w:r>
              <w:t xml:space="preserve"> ................</w:t>
            </w:r>
            <w:r>
              <w:rPr>
                <w:rFonts w:cs="Nirmala UI" w:hint="cs"/>
                <w:cs/>
                <w:lang w:bidi="kn-IN"/>
              </w:rPr>
              <w:t>ಆಗಿದ್ದರು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D6E403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838960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A9882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A9B2AE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72D4F40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F6134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A0F49D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1EB5B64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21425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BAF6C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5BA6C6F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F6950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7E487" w14:textId="77777777" w:rsidR="00E07900" w:rsidRDefault="00E07900">
            <w:pPr>
              <w:pStyle w:val="Cell"/>
              <w:ind w:left="0"/>
            </w:pPr>
          </w:p>
        </w:tc>
      </w:tr>
      <w:tr w:rsidR="00E07900" w14:paraId="588F219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AD25C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4DFDA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9C6C29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EE430E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597AD5C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9605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207C8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ರಾಜತಂತ್ರಜ್ಞರು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1482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967AB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20639DB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6FD4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FF839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ಚಕ್ರವರ್ತಿಗಳು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B24B3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D6DA2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05B5DE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75D37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FBCA1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ವಕೀಲರು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4486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B529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9E14E0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EC0A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1E763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6B28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CD983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5FFD5D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B61C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2ACBD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9B74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484EB3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42BB3E0C" w14:textId="7C04459C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1"/>
        <w:gridCol w:w="3811"/>
        <w:gridCol w:w="668"/>
      </w:tblGrid>
      <w:tr w:rsidR="00E07900" w14:paraId="12A45B2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81AE4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ಇವು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ವಿಶ್ವೇಶ್ವರಯ್ಯನವರ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ಹುಟ್ಟುಗುಣಗಳು</w:t>
            </w:r>
            <w:r>
              <w:t xml:space="preserve">.   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C7012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7A92C89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4A91E8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C52D7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46DC31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705F3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C3018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BFBCB3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20FF0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8A4813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5CE2175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07777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3F2AF" w14:textId="77777777" w:rsidR="00E07900" w:rsidRDefault="00E07900">
            <w:pPr>
              <w:pStyle w:val="Cell"/>
              <w:ind w:left="0"/>
            </w:pPr>
          </w:p>
        </w:tc>
      </w:tr>
      <w:tr w:rsidR="00E07900" w14:paraId="5990AD49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63081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FC524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ACEB7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93E1D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65DE77B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49FB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EF86F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ಶಿಸ್ತು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ಮತ್ತು</w:t>
            </w:r>
            <w:r>
              <w:t xml:space="preserve">  </w:t>
            </w:r>
            <w:r>
              <w:rPr>
                <w:rFonts w:cs="Nirmala UI" w:hint="cs"/>
                <w:cs/>
                <w:lang w:bidi="kn-IN"/>
              </w:rPr>
              <w:t>ತರ್ಕಬದ್ಧವಾದ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ಆಲೋಚನೆ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D777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ACF276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6752954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A3F2C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4F4AA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ಭಾಷೆಯನ್ನು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ಮತ್ತಷ್ಟು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ಅಲಂಕರಿಸುವುದು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ADEB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F253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4756C8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6A1C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8EF36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ಕವಿ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ಹೃದಯ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DD2F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43517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DB2711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1413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BFFACD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5752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6CE5A2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4F1938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A92EE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A6DDB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514B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89A0FA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52B478EE" w14:textId="609CBCC7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3</w:t>
      </w:r>
      <w:r>
        <w:rPr>
          <w:lang w:val="en-US"/>
        </w:rPr>
        <w:t>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E07900" w14:paraId="698C7A5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01DB9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ಇರುಳು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ಎಂದರೆ</w:t>
            </w:r>
            <w:r>
              <w:t xml:space="preserve"> = ...................................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1252F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3C7FBB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DC4D4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4CA76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44C572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07611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E5B2A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587B66F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8B83B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807E56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4084B6F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A9ECD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ADC5D" w14:textId="77777777" w:rsidR="00E07900" w:rsidRDefault="00E07900">
            <w:pPr>
              <w:pStyle w:val="Cell"/>
              <w:ind w:left="0"/>
            </w:pPr>
          </w:p>
        </w:tc>
      </w:tr>
      <w:tr w:rsidR="00E07900" w14:paraId="378A4E72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6C4A78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1B988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76B60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0F1AF7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4414EB9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047A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99C25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ರಾತ್ರಿ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8266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6645C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2CD9B68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E2B2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EBA089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ಹಗಲು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A885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DC3B4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31F95A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3BD5F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7A24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ಕುರುಡು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3671E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BC4E97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471B25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CF43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2EC4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E4BA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96843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B0F91E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2E7C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29E0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45392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D5E83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2F5DC568" w14:textId="24DC2330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3</w:t>
      </w:r>
      <w:r>
        <w:t>1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E07900" w14:paraId="0ABC362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6AE2E0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ಕಳವೆ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ಎಂದರೆ</w:t>
            </w:r>
            <w:r>
              <w:t xml:space="preserve"> = 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E78C7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785C8A7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51634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1CC04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BB152D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3A0A33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A5F4E8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7BDF6F5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3743E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4F5793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7274F5A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FBE70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F9BA82" w14:textId="77777777" w:rsidR="00E07900" w:rsidRDefault="00E07900">
            <w:pPr>
              <w:pStyle w:val="Cell"/>
              <w:ind w:left="0"/>
            </w:pPr>
          </w:p>
        </w:tc>
      </w:tr>
      <w:tr w:rsidR="00E07900" w14:paraId="3505A2B4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1CFA2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72EFA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1FE58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27416D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137CE5F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F9E6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C5BB7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ರಾಗಿ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738D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CAD9C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5A6522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8EA8E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21835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ಭತ್ತ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779E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2B714D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54A40D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B022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7D82E9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ಧಾನ್ಯ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3CCB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20297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56306C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618F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19E4E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E312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8AF7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B46DE3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07494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3B602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A5CE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B7652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48C6AC55" w14:textId="7E70B24E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3</w:t>
      </w:r>
      <w:r>
        <w:rPr>
          <w:lang w:val="en-US"/>
        </w:rPr>
        <w:t>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14667C9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0B01" w14:textId="77777777" w:rsidR="00E07900" w:rsidRDefault="00000000">
            <w:pPr>
              <w:pStyle w:val="Cell"/>
            </w:pPr>
            <w:r>
              <w:t>'</w:t>
            </w:r>
            <w:r>
              <w:rPr>
                <w:rFonts w:cs="Nirmala UI" w:hint="cs"/>
                <w:cs/>
                <w:lang w:bidi="kn-IN"/>
              </w:rPr>
              <w:t>ದಿವಾನ</w:t>
            </w:r>
            <w:r>
              <w:t xml:space="preserve">' </w:t>
            </w:r>
            <w:r>
              <w:rPr>
                <w:rFonts w:cs="Nirmala UI" w:hint="cs"/>
                <w:cs/>
                <w:lang w:bidi="kn-IN"/>
              </w:rPr>
              <w:t>ಪದದ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ಅರ್ಥ</w:t>
            </w:r>
            <w:r>
              <w:t xml:space="preserve"> ............................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8DBD6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29CD7DF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7144F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62F7EA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5779CD4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70C4F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50026C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19287EA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C46FFC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08FEEB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0867EA5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E8044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DB76C4" w14:textId="77777777" w:rsidR="00E07900" w:rsidRDefault="00E07900">
            <w:pPr>
              <w:pStyle w:val="Cell"/>
              <w:ind w:left="0"/>
            </w:pPr>
          </w:p>
        </w:tc>
      </w:tr>
      <w:tr w:rsidR="00E07900" w14:paraId="34A5570B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4BFE1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1D2CA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03DC4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E4C63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3DFD9EA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91C1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83337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ಮಂತ್ರಿ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1A50B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5453A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17CA134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D668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349C6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ಅಧಿಕಾರಿ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1E6A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A7794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06A45A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157B7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EDCAC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ಅರಸ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4A07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0D5B09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2E16018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FE17C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291B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FD1FA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515E7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2C06539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5843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EFD1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70288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CFC6B1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03207960" w14:textId="67249A99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3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E07900" w14:paraId="1C569EF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D0A61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ಅಂಜಿಕೆ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ಎಂದರೆ</w:t>
            </w:r>
            <w:r>
              <w:t xml:space="preserve"> = 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3EF0D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39D457C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D2A05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1D5C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1F179C1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8C84F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695610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59BFC41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B4CE8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24F79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108E691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D1F521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5BFDE" w14:textId="77777777" w:rsidR="00E07900" w:rsidRDefault="00E07900">
            <w:pPr>
              <w:pStyle w:val="Cell"/>
              <w:ind w:left="0"/>
            </w:pPr>
          </w:p>
        </w:tc>
      </w:tr>
      <w:tr w:rsidR="00E07900" w14:paraId="661E6E3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1543E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E9A8AA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F848F0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30E75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3DD4B61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78B1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202ABA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ಹೆದರು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409F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CE63BA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5B8A3F1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5AF3F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F0401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ಎದುರು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59851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528377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FCC03A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A3B53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CDB78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ಹೆಮ್ಮೆ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C838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EB254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7C84EC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4EDE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18188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1C9C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F114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9FD1F1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83F3B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90315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7E31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EE3FC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23C8CBF9" w14:textId="32E09EAF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3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4709E84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5C687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ಹುಡುಗನು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ಮೈದಾನದಲ್ಲಿ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ಆಟವಾಡಿದನು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ಈ</w:t>
            </w:r>
            <w:r>
              <w:t xml:space="preserve">  </w:t>
            </w:r>
            <w:r>
              <w:rPr>
                <w:rFonts w:cs="Nirmala UI" w:hint="cs"/>
                <w:cs/>
                <w:lang w:bidi="kn-IN"/>
              </w:rPr>
              <w:t>ವಾಕ್ಯದಲ್ಲಿನ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ಕ್ರಿಯಾಪದ</w:t>
            </w:r>
            <w:r>
              <w:t>………….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DE164A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4EB77BC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0CC00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EFE88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6E61B0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1448FF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15852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35920C2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7C233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1CC29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5CBD89B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E7E930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9ADCD" w14:textId="77777777" w:rsidR="00E07900" w:rsidRDefault="00E07900">
            <w:pPr>
              <w:pStyle w:val="Cell"/>
              <w:ind w:left="0"/>
            </w:pPr>
          </w:p>
        </w:tc>
      </w:tr>
      <w:tr w:rsidR="00E07900" w14:paraId="545BAAF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9B93A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3CE4D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E0690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E8AB3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63D2505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B0A4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5BD8D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ಹುಡುಗನು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C5A4C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08A3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86453F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111F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FA1974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ಮೈದಾನದಲ್ಲಿ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F34E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C8F5A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BD8F8F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56C77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4EED3F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ಆಟವಾಡಿದನು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F03F7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BF66D5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14C603D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49BE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6E149C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96BE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E5955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8062D7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E59F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D890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DE16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5BFD03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5E02DD2B" w14:textId="6ED2184B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3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2EA3721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BB235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ಪ್ರಾಚೀನ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ಪದದ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ವಿರುದ್ಧ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ಪದ</w:t>
            </w:r>
            <w:r>
              <w:t xml:space="preserve"> .............................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207133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7344D01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5DB267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1FA86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6492D01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F06517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2EFB4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35B9880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46CEF6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E98D3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5F90F09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46948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67C8D9" w14:textId="77777777" w:rsidR="00E07900" w:rsidRDefault="00E07900">
            <w:pPr>
              <w:pStyle w:val="Cell"/>
              <w:ind w:left="0"/>
            </w:pPr>
          </w:p>
        </w:tc>
      </w:tr>
      <w:tr w:rsidR="00E07900" w14:paraId="1E9658D7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9CC4E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FC02D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C5125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1C745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7668BAA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B017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48933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ಆಧುನಿಕ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0483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0166A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4ED9816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D397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33978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ಅಪ್ರಾಚೀನ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067E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E719E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7D963F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73A4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42737" w14:textId="77777777" w:rsidR="00E07900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ಹೊಸ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B125E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07B5E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B76BA5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CAB7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99DB6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14278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D7322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BDD9F2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D67C8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455C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0BB47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173F21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203007B8" w14:textId="77777777" w:rsidR="00E07900" w:rsidRDefault="00E07900">
      <w:pPr>
        <w:pStyle w:val="BodyText"/>
        <w:ind w:firstLine="0"/>
      </w:pPr>
    </w:p>
    <w:p w14:paraId="6DA4E22D" w14:textId="77777777" w:rsidR="00E07900" w:rsidRDefault="00E07900">
      <w:pPr>
        <w:pStyle w:val="BodyText"/>
        <w:ind w:firstLine="0"/>
      </w:pPr>
    </w:p>
    <w:sectPr w:rsidR="00E07900">
      <w:footerReference w:type="default" r:id="rId7"/>
      <w:pgSz w:w="11907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25C97" w14:textId="77777777" w:rsidR="002011F3" w:rsidRDefault="002011F3">
      <w:pPr>
        <w:spacing w:line="240" w:lineRule="auto"/>
      </w:pPr>
      <w:r>
        <w:separator/>
      </w:r>
    </w:p>
  </w:endnote>
  <w:endnote w:type="continuationSeparator" w:id="0">
    <w:p w14:paraId="05078D10" w14:textId="77777777" w:rsidR="002011F3" w:rsidRDefault="00201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old">
    <w:altName w:val="Arial"/>
    <w:panose1 w:val="020B07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E61EF" w14:textId="77777777" w:rsidR="00E07900" w:rsidRDefault="00000000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A9283" w14:textId="77777777" w:rsidR="002011F3" w:rsidRDefault="002011F3">
      <w:pPr>
        <w:spacing w:before="0" w:after="0" w:line="240" w:lineRule="auto"/>
      </w:pPr>
      <w:r>
        <w:separator/>
      </w:r>
    </w:p>
  </w:footnote>
  <w:footnote w:type="continuationSeparator" w:id="0">
    <w:p w14:paraId="54DFCF51" w14:textId="77777777" w:rsidR="002011F3" w:rsidRDefault="002011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E101"/>
    <w:multiLevelType w:val="multilevel"/>
    <w:tmpl w:val="05F5E101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5F5E102"/>
    <w:multiLevelType w:val="multilevel"/>
    <w:tmpl w:val="05F5E10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5F5E104"/>
    <w:multiLevelType w:val="multilevel"/>
    <w:tmpl w:val="05F5E104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left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left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left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left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5F5E106"/>
    <w:multiLevelType w:val="multilevel"/>
    <w:tmpl w:val="05F5E106"/>
    <w:lvl w:ilvl="0">
      <w:start w:val="1"/>
      <w:numFmt w:val="decimal"/>
      <w:lvlText w:val="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left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5F5E10A"/>
    <w:multiLevelType w:val="multilevel"/>
    <w:tmpl w:val="05F5E10A"/>
    <w:lvl w:ilvl="0">
      <w:start w:val="1"/>
      <w:numFmt w:val="decimal"/>
      <w:lvlText w:val="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left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5F5E10C"/>
    <w:multiLevelType w:val="multilevel"/>
    <w:tmpl w:val="05F5E10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791E5483"/>
    <w:multiLevelType w:val="multilevel"/>
    <w:tmpl w:val="791E5483"/>
    <w:lvl w:ilvl="0">
      <w:start w:val="1"/>
      <w:numFmt w:val="decimalZero"/>
      <w:pStyle w:val="QFItemNumb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13813993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17008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7372376">
    <w:abstractNumId w:val="1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32882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54258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52104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8846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yawcMaxFileSize" w:val="300"/>
  </w:docVars>
  <w:rsids>
    <w:rsidRoot w:val="00CC055C"/>
    <w:rsid w:val="0001397D"/>
    <w:rsid w:val="000376B1"/>
    <w:rsid w:val="00051675"/>
    <w:rsid w:val="0010474C"/>
    <w:rsid w:val="001749B9"/>
    <w:rsid w:val="001A3046"/>
    <w:rsid w:val="001B11E0"/>
    <w:rsid w:val="002011F3"/>
    <w:rsid w:val="002832DA"/>
    <w:rsid w:val="00287B88"/>
    <w:rsid w:val="002939D1"/>
    <w:rsid w:val="002C44A2"/>
    <w:rsid w:val="002E39DD"/>
    <w:rsid w:val="00304322"/>
    <w:rsid w:val="003124FF"/>
    <w:rsid w:val="003209CC"/>
    <w:rsid w:val="003427DA"/>
    <w:rsid w:val="00360ECB"/>
    <w:rsid w:val="003B5D5E"/>
    <w:rsid w:val="003E107E"/>
    <w:rsid w:val="004026F1"/>
    <w:rsid w:val="00416E3E"/>
    <w:rsid w:val="00431364"/>
    <w:rsid w:val="004723BF"/>
    <w:rsid w:val="004A6473"/>
    <w:rsid w:val="004C4C28"/>
    <w:rsid w:val="00504F7A"/>
    <w:rsid w:val="005229CC"/>
    <w:rsid w:val="00554B51"/>
    <w:rsid w:val="00570863"/>
    <w:rsid w:val="005941EB"/>
    <w:rsid w:val="005A7C6E"/>
    <w:rsid w:val="005E3B7C"/>
    <w:rsid w:val="005E6EAE"/>
    <w:rsid w:val="00604172"/>
    <w:rsid w:val="006207C8"/>
    <w:rsid w:val="0063707E"/>
    <w:rsid w:val="00644810"/>
    <w:rsid w:val="00652CC3"/>
    <w:rsid w:val="006B2273"/>
    <w:rsid w:val="006C1EF6"/>
    <w:rsid w:val="006F4155"/>
    <w:rsid w:val="006F7502"/>
    <w:rsid w:val="00705C80"/>
    <w:rsid w:val="00707EF9"/>
    <w:rsid w:val="007351D1"/>
    <w:rsid w:val="00735913"/>
    <w:rsid w:val="007616BD"/>
    <w:rsid w:val="0076177A"/>
    <w:rsid w:val="00775B06"/>
    <w:rsid w:val="0078753E"/>
    <w:rsid w:val="00796AB9"/>
    <w:rsid w:val="00817AB2"/>
    <w:rsid w:val="00822246"/>
    <w:rsid w:val="00866CFA"/>
    <w:rsid w:val="00871363"/>
    <w:rsid w:val="00884CA2"/>
    <w:rsid w:val="0089445D"/>
    <w:rsid w:val="008A12EA"/>
    <w:rsid w:val="008D1B40"/>
    <w:rsid w:val="008F5063"/>
    <w:rsid w:val="009344B1"/>
    <w:rsid w:val="00963BC4"/>
    <w:rsid w:val="00963BFD"/>
    <w:rsid w:val="00970517"/>
    <w:rsid w:val="00970558"/>
    <w:rsid w:val="009A6EA4"/>
    <w:rsid w:val="009C5B9C"/>
    <w:rsid w:val="009E5D9F"/>
    <w:rsid w:val="009F45A8"/>
    <w:rsid w:val="009F64F9"/>
    <w:rsid w:val="00A12F4F"/>
    <w:rsid w:val="00A163F2"/>
    <w:rsid w:val="00A177C2"/>
    <w:rsid w:val="00A44C33"/>
    <w:rsid w:val="00A565EC"/>
    <w:rsid w:val="00A67404"/>
    <w:rsid w:val="00A77F46"/>
    <w:rsid w:val="00AB6537"/>
    <w:rsid w:val="00AD3C02"/>
    <w:rsid w:val="00AE36CF"/>
    <w:rsid w:val="00AF5657"/>
    <w:rsid w:val="00B13D54"/>
    <w:rsid w:val="00B43F7B"/>
    <w:rsid w:val="00B52E71"/>
    <w:rsid w:val="00B53F81"/>
    <w:rsid w:val="00B806E7"/>
    <w:rsid w:val="00BE5EE5"/>
    <w:rsid w:val="00C0483A"/>
    <w:rsid w:val="00C26A47"/>
    <w:rsid w:val="00C3379D"/>
    <w:rsid w:val="00C37E2F"/>
    <w:rsid w:val="00C42DE6"/>
    <w:rsid w:val="00C932D2"/>
    <w:rsid w:val="00CC01EA"/>
    <w:rsid w:val="00CC055C"/>
    <w:rsid w:val="00CC73A9"/>
    <w:rsid w:val="00CC7E76"/>
    <w:rsid w:val="00CD7882"/>
    <w:rsid w:val="00CE0B87"/>
    <w:rsid w:val="00D1520D"/>
    <w:rsid w:val="00D56E4A"/>
    <w:rsid w:val="00D63D9A"/>
    <w:rsid w:val="00D973CE"/>
    <w:rsid w:val="00DC70D7"/>
    <w:rsid w:val="00DE6261"/>
    <w:rsid w:val="00DF02FF"/>
    <w:rsid w:val="00DF1D27"/>
    <w:rsid w:val="00E07900"/>
    <w:rsid w:val="00E200B9"/>
    <w:rsid w:val="00E25B57"/>
    <w:rsid w:val="00E52460"/>
    <w:rsid w:val="00E635A0"/>
    <w:rsid w:val="00F169D3"/>
    <w:rsid w:val="00F23088"/>
    <w:rsid w:val="00F27549"/>
    <w:rsid w:val="00F553FF"/>
    <w:rsid w:val="00F617EE"/>
    <w:rsid w:val="00F724D7"/>
    <w:rsid w:val="00F8033C"/>
    <w:rsid w:val="00F93BA4"/>
    <w:rsid w:val="00F94618"/>
    <w:rsid w:val="00FA584A"/>
    <w:rsid w:val="00FC4D59"/>
    <w:rsid w:val="00FC6CA9"/>
    <w:rsid w:val="00FF1661"/>
    <w:rsid w:val="4FE072AE"/>
    <w:rsid w:val="5B5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9255A"/>
  <w15:docId w15:val="{94F48E72-24C6-44CE-90EC-EC6D4125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5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alloonText">
    <w:name w:val="Balloon Text"/>
    <w:basedOn w:val="Normal"/>
    <w:link w:val="BalloonTextChar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CommentText">
    <w:name w:val="annotation text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left" w:pos="360"/>
      </w:tabs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4"/>
      </w:num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left" w:pos="1440"/>
      </w:tabs>
      <w:spacing w:before="0" w:after="0"/>
      <w:ind w:left="1440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sz w:val="24"/>
      <w:szCs w:val="24"/>
      <w:lang w:val="en-US" w:bidi="th-TH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table" w:styleId="TableGrid">
    <w:name w:val="Table Grid"/>
    <w:basedOn w:val="TableNormal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odyText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TOC1">
    <w:name w:val="toc 1"/>
    <w:basedOn w:val="Normal"/>
    <w:next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next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customStyle="1" w:styleId="QFQuestion">
    <w:name w:val="QF Question"/>
    <w:basedOn w:val="Normal"/>
    <w:pPr>
      <w:keepNext/>
      <w:numPr>
        <w:ilvl w:val="1"/>
        <w:numId w:val="5"/>
      </w:numPr>
      <w:tabs>
        <w:tab w:val="left" w:pos="0"/>
        <w:tab w:val="left" w:pos="360"/>
        <w:tab w:val="left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6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6"/>
      </w:numPr>
      <w:tabs>
        <w:tab w:val="left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pPr>
      <w:numPr>
        <w:numId w:val="7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Cs w:val="18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z-TopofForm1">
    <w:name w:val="z-Top of Form1"/>
    <w:basedOn w:val="Normal"/>
    <w:next w:val="Normal"/>
    <w:link w:val="z-TopofFormChar"/>
    <w:uiPriority w:val="99"/>
    <w:unhideWhenUsed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hAnsi="Arial" w:cs="Cordia New"/>
      <w:vanish/>
      <w:sz w:val="16"/>
      <w:lang w:val="en-US" w:bidi="th-TH"/>
    </w:rPr>
  </w:style>
  <w:style w:type="character" w:customStyle="1" w:styleId="z-TopofFormChar">
    <w:name w:val="z-Top of Form Char"/>
    <w:basedOn w:val="DefaultParagraphFont"/>
    <w:link w:val="z-TopofForm1"/>
    <w:uiPriority w:val="99"/>
    <w:rPr>
      <w:rFonts w:ascii="Arial" w:hAnsi="Arial" w:cs="Cordia New"/>
      <w:vanish/>
      <w:sz w:val="16"/>
      <w:lang w:val="en-US" w:eastAsia="en-US" w:bidi="th-TH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unhideWhenUsed/>
    <w:pPr>
      <w:pBdr>
        <w:top w:val="single" w:sz="6" w:space="1" w:color="auto"/>
      </w:pBdr>
      <w:spacing w:before="0" w:after="0" w:line="240" w:lineRule="auto"/>
      <w:jc w:val="center"/>
    </w:pPr>
    <w:rPr>
      <w:rFonts w:ascii="Arial" w:hAnsi="Arial" w:cs="Cordia New"/>
      <w:vanish/>
      <w:sz w:val="16"/>
      <w:lang w:val="en-US" w:bidi="th-TH"/>
    </w:rPr>
  </w:style>
  <w:style w:type="character" w:customStyle="1" w:styleId="z-BottomofFormChar">
    <w:name w:val="z-Bottom of Form Char"/>
    <w:basedOn w:val="DefaultParagraphFont"/>
    <w:link w:val="z-BottomofForm1"/>
    <w:uiPriority w:val="99"/>
    <w:rPr>
      <w:rFonts w:ascii="Arial" w:hAnsi="Arial" w:cs="Cordia New"/>
      <w:vanish/>
      <w:sz w:val="16"/>
      <w:lang w:val="en-US" w:eastAsia="en-US" w:bidi="th-TH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US"/>
    </w:rPr>
  </w:style>
  <w:style w:type="paragraph" w:customStyle="1" w:styleId="ListNumberReset">
    <w:name w:val="List Number Reset"/>
    <w:basedOn w:val="Normal"/>
    <w:next w:val="ListNumber"/>
    <w:pPr>
      <w:tabs>
        <w:tab w:val="left" w:pos="720"/>
      </w:tabs>
      <w:spacing w:before="0" w:after="0" w:line="240" w:lineRule="auto"/>
      <w:ind w:hanging="360"/>
      <w:jc w:val="center"/>
    </w:pPr>
    <w:rPr>
      <w:rFonts w:ascii="Arial Bold" w:eastAsiaTheme="minorEastAsia" w:hAnsi="Arial Bold"/>
      <w:b/>
      <w:szCs w:val="2"/>
      <w:lang w:eastAsia="zh-CN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n\Download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12</TotalTime>
  <Pages>12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Prashanth Jaikumar</dc:creator>
  <cp:lastModifiedBy>prem kumar</cp:lastModifiedBy>
  <cp:revision>26</cp:revision>
  <cp:lastPrinted>2009-03-13T17:29:00Z</cp:lastPrinted>
  <dcterms:created xsi:type="dcterms:W3CDTF">2023-11-20T11:29:00Z</dcterms:created>
  <dcterms:modified xsi:type="dcterms:W3CDTF">2024-10-29T16:47:00Z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7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KSOProductBuildVer">
    <vt:lpwstr>1033-11.2.0.11225</vt:lpwstr>
  </property>
  <property fmtid="{D5CDD505-2E9C-101B-9397-08002B2CF9AE}" pid="12" name="ICV">
    <vt:lpwstr>F24B4CAB9AD4421C93C881E0E50DD80C</vt:lpwstr>
  </property>
</Properties>
</file>