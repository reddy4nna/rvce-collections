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40D1" w14:textId="77777777" w:rsidR="00E07900" w:rsidRDefault="00C157D8">
      <w:pPr>
        <w:pStyle w:val="Heading2"/>
      </w:pPr>
      <w:r>
        <w:t>Question 01 (MC)</w:t>
      </w:r>
    </w:p>
    <w:tbl>
      <w:tblPr>
        <w:tblW w:w="5009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8"/>
        <w:gridCol w:w="3818"/>
        <w:gridCol w:w="669"/>
      </w:tblGrid>
      <w:tr w:rsidR="00E07900" w14:paraId="0FFFF06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FD69F7" w14:textId="3B1A2960" w:rsidR="00E07900" w:rsidRDefault="00BB535D">
            <w:pPr>
              <w:pStyle w:val="Cell"/>
            </w:pPr>
            <w:r w:rsidRPr="00BB535D">
              <w:rPr>
                <w:rFonts w:ascii="Nirmala UI" w:hAnsi="Nirmala UI" w:cs="Nirmala UI"/>
                <w:lang w:bidi="kn-IN"/>
              </w:rPr>
              <w:t>"</w:t>
            </w:r>
            <w:proofErr w:type="spellStart"/>
            <w:r w:rsidRPr="00BB535D">
              <w:rPr>
                <w:rFonts w:ascii="Nirmala UI" w:hAnsi="Nirmala UI" w:cs="Nirmala UI" w:hint="cs"/>
                <w:lang w:bidi="kn-IN"/>
              </w:rPr>
              <w:t>ಇಗೋ</w:t>
            </w:r>
            <w:proofErr w:type="spellEnd"/>
            <w:r w:rsidRPr="00BB535D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BB535D">
              <w:rPr>
                <w:rFonts w:ascii="Nirmala UI" w:hAnsi="Nirmala UI" w:cs="Nirmala UI" w:hint="cs"/>
                <w:lang w:bidi="kn-IN"/>
              </w:rPr>
              <w:t>ಕನ್ನಡ</w:t>
            </w:r>
            <w:proofErr w:type="spellEnd"/>
            <w:proofErr w:type="gramStart"/>
            <w:r w:rsidRPr="00BB535D">
              <w:rPr>
                <w:rFonts w:ascii="Nirmala UI" w:hAnsi="Nirmala UI" w:cs="Nirmala UI"/>
                <w:lang w:bidi="kn-IN"/>
              </w:rPr>
              <w:t xml:space="preserve">"  </w:t>
            </w:r>
            <w:proofErr w:type="spellStart"/>
            <w:r w:rsidRPr="00BB535D">
              <w:rPr>
                <w:rFonts w:ascii="Nirmala UI" w:hAnsi="Nirmala UI" w:cs="Nirmala UI" w:hint="cs"/>
                <w:lang w:bidi="kn-IN"/>
              </w:rPr>
              <w:t>ಗ್ರಂಥ</w:t>
            </w:r>
            <w:proofErr w:type="spellEnd"/>
            <w:proofErr w:type="gramEnd"/>
            <w:r w:rsidRPr="00BB535D">
              <w:rPr>
                <w:rFonts w:ascii="Nirmala UI" w:hAnsi="Nirmala UI" w:cs="Nirmala UI"/>
                <w:lang w:bidi="kn-IN"/>
              </w:rPr>
              <w:t>/</w:t>
            </w:r>
            <w:proofErr w:type="spellStart"/>
            <w:r w:rsidRPr="00BB535D">
              <w:rPr>
                <w:rFonts w:ascii="Nirmala UI" w:hAnsi="Nirmala UI" w:cs="Nirmala UI" w:hint="cs"/>
                <w:lang w:bidi="kn-IN"/>
              </w:rPr>
              <w:t>ಲೇಖನದ</w:t>
            </w:r>
            <w:proofErr w:type="spellEnd"/>
            <w:r w:rsidRPr="00BB535D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BB535D">
              <w:rPr>
                <w:rFonts w:ascii="Nirmala UI" w:hAnsi="Nirmala UI" w:cs="Nirmala UI" w:hint="cs"/>
                <w:lang w:bidi="kn-IN"/>
              </w:rPr>
              <w:t>ಲೇಖಕರು</w:t>
            </w:r>
            <w:proofErr w:type="spellEnd"/>
            <w:r w:rsidRPr="00BB535D">
              <w:rPr>
                <w:rFonts w:ascii="Nirmala UI" w:hAnsi="Nirmala UI" w:cs="Nirmala UI"/>
                <w:lang w:bidi="kn-IN"/>
              </w:rPr>
              <w:t xml:space="preserve"> 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D712FC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6E30DBF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B5F190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10BDD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43A9A5D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74C71C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077895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0FAD727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4B643F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1A180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7052DB3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0CCCDF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1C3CBC" w14:textId="77777777" w:rsidR="00E07900" w:rsidRDefault="00E07900">
            <w:pPr>
              <w:pStyle w:val="Cell"/>
              <w:ind w:left="0"/>
            </w:pPr>
          </w:p>
        </w:tc>
      </w:tr>
      <w:tr w:rsidR="00E07900" w14:paraId="1EC6234B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02ABD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646E33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E476B1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AA27CF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757CABB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44A7B9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E335E2" w14:textId="42182621" w:rsidR="00E07900" w:rsidRDefault="00BB535D">
            <w:pPr>
              <w:pStyle w:val="Cell"/>
            </w:pPr>
            <w:proofErr w:type="spellStart"/>
            <w:r w:rsidRPr="00BB535D">
              <w:rPr>
                <w:rFonts w:ascii="Nirmala UI" w:hAnsi="Nirmala UI" w:cs="Nirmala UI" w:hint="cs"/>
                <w:lang w:bidi="kn-IN"/>
              </w:rPr>
              <w:t>ಸಿದ್ದಲಿಂಗಯ್ಯ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6D221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080A36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348B722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D51746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EAB976" w14:textId="5771D829" w:rsidR="00E07900" w:rsidRDefault="00BB535D">
            <w:pPr>
              <w:pStyle w:val="Cell"/>
            </w:pPr>
            <w:proofErr w:type="spellStart"/>
            <w:r w:rsidRPr="00BB535D">
              <w:rPr>
                <w:rFonts w:ascii="Nirmala UI" w:hAnsi="Nirmala UI" w:cs="Nirmala UI" w:hint="cs"/>
                <w:lang w:bidi="kn-IN"/>
              </w:rPr>
              <w:t>ಕುವೆಂಪು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D9C65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9A2BB5" w14:textId="23F649EC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410EA69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7333C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5624E" w14:textId="2EC70D95" w:rsidR="00E07900" w:rsidRDefault="003904E8">
            <w:pPr>
              <w:pStyle w:val="Cell"/>
            </w:pPr>
            <w:proofErr w:type="spellStart"/>
            <w:r w:rsidRPr="003904E8">
              <w:rPr>
                <w:rFonts w:ascii="Nirmala UI" w:hAnsi="Nirmala UI" w:cs="Nirmala UI" w:hint="cs"/>
                <w:lang w:bidi="kn-IN"/>
              </w:rPr>
              <w:t>ಪ್ರೊ</w:t>
            </w:r>
            <w:r w:rsidRPr="003904E8">
              <w:rPr>
                <w:rFonts w:ascii="Nirmala UI" w:hAnsi="Nirmala UI" w:cs="Nirmala UI"/>
                <w:lang w:bidi="kn-IN"/>
              </w:rPr>
              <w:t>.</w:t>
            </w:r>
            <w:proofErr w:type="gramStart"/>
            <w:r w:rsidR="00BB535D" w:rsidRPr="00BB535D">
              <w:rPr>
                <w:rFonts w:ascii="Nirmala UI" w:hAnsi="Nirmala UI" w:cs="Nirmala UI" w:hint="cs"/>
                <w:lang w:bidi="kn-IN"/>
              </w:rPr>
              <w:t>ಜಿ</w:t>
            </w:r>
            <w:r w:rsidR="00BB535D" w:rsidRPr="00BB535D">
              <w:rPr>
                <w:rFonts w:ascii="Nirmala UI" w:hAnsi="Nirmala UI" w:cs="Nirmala UI"/>
                <w:lang w:bidi="kn-IN"/>
              </w:rPr>
              <w:t>.</w:t>
            </w:r>
            <w:r w:rsidR="00BB535D" w:rsidRPr="00BB535D">
              <w:rPr>
                <w:rFonts w:ascii="Nirmala UI" w:hAnsi="Nirmala UI" w:cs="Nirmala UI" w:hint="cs"/>
                <w:lang w:bidi="kn-IN"/>
              </w:rPr>
              <w:t>ವೆಂಕಟಸುಬ್ಬಯ್ಯ</w:t>
            </w:r>
            <w:proofErr w:type="spellEnd"/>
            <w:proofErr w:type="gram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793E8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617693" w14:textId="27B9ABBF" w:rsidR="00E07900" w:rsidRDefault="00BB535D">
            <w:pPr>
              <w:pStyle w:val="QFGrade"/>
            </w:pPr>
            <w:r>
              <w:t>100</w:t>
            </w:r>
          </w:p>
        </w:tc>
      </w:tr>
      <w:tr w:rsidR="00E07900" w14:paraId="1B2F6D2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9C9BE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5D6486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E6551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5B99FD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53260CA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A6C53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9A5DC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0B986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22804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75C11FE9" w14:textId="77777777" w:rsidR="00E07900" w:rsidRDefault="00C157D8">
      <w:pPr>
        <w:pStyle w:val="Heading2"/>
      </w:pPr>
      <w:r>
        <w:t>Question 0</w:t>
      </w:r>
      <w:r>
        <w:rPr>
          <w:lang w:val="en-US"/>
        </w:rPr>
        <w:t>2</w:t>
      </w:r>
      <w:r>
        <w:t xml:space="preserve"> (MC)</w:t>
      </w:r>
    </w:p>
    <w:tbl>
      <w:tblPr>
        <w:tblW w:w="5009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6"/>
        <w:gridCol w:w="3820"/>
        <w:gridCol w:w="669"/>
      </w:tblGrid>
      <w:tr w:rsidR="00E07900" w14:paraId="6317B16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F23066" w14:textId="0690126C" w:rsidR="00E07900" w:rsidRDefault="00412CC0">
            <w:pPr>
              <w:pStyle w:val="Cell"/>
            </w:pPr>
            <w:r>
              <w:rPr>
                <w:rFonts w:ascii="Nirmala UI" w:hAnsi="Nirmala UI" w:cs="Nirmala UI"/>
              </w:rPr>
              <w:t>………………</w:t>
            </w:r>
            <w:proofErr w:type="spellStart"/>
            <w:r w:rsidR="00BB535D">
              <w:rPr>
                <w:rFonts w:ascii="Nirmala UI" w:hAnsi="Nirmala UI" w:cs="Nirmala UI"/>
              </w:rPr>
              <w:t>ರಲ್ಲಿ</w:t>
            </w:r>
            <w:proofErr w:type="spellEnd"/>
            <w:r w:rsidR="00BB535D">
              <w:t xml:space="preserve"> </w:t>
            </w:r>
            <w:proofErr w:type="spellStart"/>
            <w:r w:rsidR="00BB535D">
              <w:rPr>
                <w:rFonts w:ascii="Nirmala UI" w:hAnsi="Nirmala UI" w:cs="Nirmala UI"/>
              </w:rPr>
              <w:t>ಬೀದರ್</w:t>
            </w:r>
            <w:proofErr w:type="spellEnd"/>
            <w:r w:rsidR="00BB535D">
              <w:t xml:space="preserve"> </w:t>
            </w:r>
            <w:proofErr w:type="spellStart"/>
            <w:r w:rsidR="00BB535D">
              <w:rPr>
                <w:rFonts w:ascii="Nirmala UI" w:hAnsi="Nirmala UI" w:cs="Nirmala UI"/>
              </w:rPr>
              <w:t>ಜಿಲ್ಲೆಯ</w:t>
            </w:r>
            <w:proofErr w:type="spellEnd"/>
            <w:r w:rsidR="00BB535D">
              <w:t xml:space="preserve"> ............................ </w:t>
            </w:r>
            <w:proofErr w:type="spellStart"/>
            <w:r w:rsidR="00BB535D">
              <w:rPr>
                <w:rFonts w:ascii="Nirmala UI" w:hAnsi="Nirmala UI" w:cs="Nirmala UI"/>
              </w:rPr>
              <w:t>ಕರ್ನಾಟಕಕ್ಕೆ</w:t>
            </w:r>
            <w:proofErr w:type="spellEnd"/>
            <w:r w:rsidR="00BB535D">
              <w:t xml:space="preserve"> </w:t>
            </w:r>
            <w:proofErr w:type="spellStart"/>
            <w:r w:rsidR="00BB535D">
              <w:rPr>
                <w:rFonts w:ascii="Nirmala UI" w:hAnsi="Nirmala UI" w:cs="Nirmala UI"/>
              </w:rPr>
              <w:t>ಸೇರಿರಲಿಲ್ಲ</w:t>
            </w:r>
            <w:proofErr w:type="spellEnd"/>
            <w:r w:rsidR="00BB535D"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376B2F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19EF7D1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FDB9A0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6F69C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27DFE3F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E9A99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D9EBF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0887A48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389D98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2B286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714C3EA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BEE34C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22ACCE" w14:textId="77777777" w:rsidR="00E07900" w:rsidRDefault="00E07900">
            <w:pPr>
              <w:pStyle w:val="Cell"/>
              <w:ind w:left="0"/>
            </w:pPr>
          </w:p>
        </w:tc>
      </w:tr>
      <w:tr w:rsidR="00E07900" w14:paraId="129AD7ED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0BF152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35A53E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10F5D1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B338E7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12AA204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5A690D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7CFC46" w14:textId="093C0291" w:rsidR="00E07900" w:rsidRDefault="00412CC0">
            <w:pPr>
              <w:pStyle w:val="Cell"/>
            </w:pPr>
            <w:r>
              <w:rPr>
                <w:rFonts w:ascii="Nirmala UI" w:hAnsi="Nirmala UI" w:cs="Nirmala UI"/>
              </w:rPr>
              <w:t xml:space="preserve">೧೯೫೭, </w:t>
            </w:r>
            <w:proofErr w:type="spellStart"/>
            <w:r w:rsidR="00BB535D">
              <w:rPr>
                <w:rFonts w:ascii="Nirmala UI" w:hAnsi="Nirmala UI" w:cs="Nirmala UI"/>
              </w:rPr>
              <w:t>ಬಸವನಪುರ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E7007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0AAD60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26794D3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52CEB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B90725" w14:textId="04E6380B" w:rsidR="00E07900" w:rsidRDefault="00412CC0">
            <w:pPr>
              <w:pStyle w:val="Cell"/>
            </w:pPr>
            <w:r>
              <w:rPr>
                <w:rFonts w:ascii="Nirmala UI" w:hAnsi="Nirmala UI" w:cs="Nirmala UI"/>
              </w:rPr>
              <w:t xml:space="preserve">೧೯೫೪, </w:t>
            </w:r>
            <w:proofErr w:type="spellStart"/>
            <w:r w:rsidR="00BB535D">
              <w:rPr>
                <w:rFonts w:ascii="Nirmala UI" w:hAnsi="Nirmala UI" w:cs="Nirmala UI"/>
              </w:rPr>
              <w:t>ಕಲ್ಯಾಣ</w:t>
            </w:r>
            <w:proofErr w:type="spellEnd"/>
            <w:r w:rsidR="00BB535D">
              <w:t xml:space="preserve"> </w:t>
            </w:r>
            <w:proofErr w:type="spellStart"/>
            <w:r w:rsidR="00BB535D">
              <w:rPr>
                <w:rFonts w:ascii="Nirmala UI" w:hAnsi="Nirmala UI" w:cs="Nirmala UI"/>
              </w:rPr>
              <w:t>ನಗರ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53CCC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E34921" w14:textId="38154EAA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43F2EDC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94ACE6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B9AC93" w14:textId="12BD7472" w:rsidR="00E07900" w:rsidRDefault="00412CC0">
            <w:pPr>
              <w:pStyle w:val="Cell"/>
            </w:pPr>
            <w:proofErr w:type="gramStart"/>
            <w:r>
              <w:rPr>
                <w:rFonts w:ascii="Nirmala UI" w:hAnsi="Nirmala UI" w:cs="Nirmala UI"/>
              </w:rPr>
              <w:t xml:space="preserve">೧೯೫೬,  </w:t>
            </w:r>
            <w:proofErr w:type="spellStart"/>
            <w:r w:rsidR="00BB535D">
              <w:rPr>
                <w:rFonts w:ascii="Nirmala UI" w:hAnsi="Nirmala UI" w:cs="Nirmala UI"/>
              </w:rPr>
              <w:t>ಬಸವ</w:t>
            </w:r>
            <w:proofErr w:type="spellEnd"/>
            <w:proofErr w:type="gramEnd"/>
            <w:r w:rsidR="00BB535D">
              <w:t xml:space="preserve"> </w:t>
            </w:r>
            <w:proofErr w:type="spellStart"/>
            <w:r w:rsidR="00BB535D">
              <w:rPr>
                <w:rFonts w:ascii="Nirmala UI" w:hAnsi="Nirmala UI" w:cs="Nirmala UI"/>
              </w:rPr>
              <w:t>ಕಲ್ಯಾಣ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E6602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3C3610" w14:textId="1E7B5B34" w:rsidR="00E07900" w:rsidRDefault="00BB535D">
            <w:pPr>
              <w:pStyle w:val="QFGrade"/>
            </w:pPr>
            <w:r>
              <w:t>100</w:t>
            </w:r>
          </w:p>
        </w:tc>
      </w:tr>
      <w:tr w:rsidR="00E07900" w14:paraId="099FAC3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825AF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EA8E3B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F373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D6F5C8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73A5129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9F4493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169FE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006AD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0F3D07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1EC78EB7" w14:textId="77777777" w:rsidR="00E07900" w:rsidRDefault="00C157D8">
      <w:pPr>
        <w:pStyle w:val="Heading2"/>
      </w:pPr>
      <w:r>
        <w:t>Question 0</w:t>
      </w:r>
      <w:r>
        <w:rPr>
          <w:lang w:val="en-US"/>
        </w:rPr>
        <w:t>3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E07900" w14:paraId="4BD0E27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BAC431" w14:textId="6BAA5ED7" w:rsidR="00E07900" w:rsidRDefault="00BB535D">
            <w:pPr>
              <w:pStyle w:val="Cell"/>
            </w:pPr>
            <w:proofErr w:type="spellStart"/>
            <w:r>
              <w:rPr>
                <w:rFonts w:ascii="Nirmala UI" w:hAnsi="Nirmala UI" w:cs="Nirmala UI"/>
              </w:rPr>
              <w:t>ಬೀದರ್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ನಗರದಲ್ಲಿ</w:t>
            </w:r>
            <w:proofErr w:type="spellEnd"/>
            <w:r>
              <w:t xml:space="preserve"> ................................ </w:t>
            </w:r>
            <w:proofErr w:type="spellStart"/>
            <w:r>
              <w:rPr>
                <w:rFonts w:ascii="Nirmala UI" w:hAnsi="Nirmala UI" w:cs="Nirmala UI"/>
              </w:rPr>
              <w:t>ಭಾಷೆಯ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ಪ್ರಾಬಲ್ಯವು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ಅಧಿಕವಾಗಿತ್ತು</w:t>
            </w:r>
            <w:proofErr w:type="spellEnd"/>
            <w: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05711A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0D41FD0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CB7EA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7846D3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571D791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57A85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8A0CE4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4FAB42E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B67B6" w14:textId="77777777" w:rsidR="00E07900" w:rsidRDefault="00C157D8">
            <w:pPr>
              <w:pStyle w:val="TableRowHead"/>
              <w:jc w:val="right"/>
            </w:pPr>
            <w:r>
              <w:t xml:space="preserve">Number the </w:t>
            </w:r>
            <w:r>
              <w:t>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66A5D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0DE65E4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3399CC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0122E" w14:textId="77777777" w:rsidR="00E07900" w:rsidRDefault="00E07900">
            <w:pPr>
              <w:pStyle w:val="Cell"/>
              <w:ind w:left="0"/>
            </w:pPr>
          </w:p>
        </w:tc>
      </w:tr>
      <w:tr w:rsidR="00E07900" w14:paraId="00234DC8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BBB577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2D70BF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4B130D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268E06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4688AEA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6B9DB6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8E47D3" w14:textId="214896ED" w:rsidR="00E07900" w:rsidRDefault="00BB535D">
            <w:pPr>
              <w:pStyle w:val="Cell"/>
            </w:pPr>
            <w:proofErr w:type="spellStart"/>
            <w:r>
              <w:rPr>
                <w:rFonts w:ascii="Nirmala UI" w:hAnsi="Nirmala UI" w:cs="Nirmala UI"/>
              </w:rPr>
              <w:t>ಮರಾಠಿ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6669C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F4E882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059B44C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A1E876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FA087" w14:textId="753592AD" w:rsidR="00E07900" w:rsidRDefault="00BB535D">
            <w:pPr>
              <w:pStyle w:val="Cell"/>
            </w:pPr>
            <w:proofErr w:type="spellStart"/>
            <w:r>
              <w:rPr>
                <w:rFonts w:ascii="Nirmala UI" w:hAnsi="Nirmala UI" w:cs="Nirmala UI"/>
              </w:rPr>
              <w:t>ಇಂಗ್ಲೀಷ್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9E349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4144B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5D034DF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A99334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10BBA" w14:textId="07D644B7" w:rsidR="00E07900" w:rsidRDefault="00BB535D">
            <w:pPr>
              <w:pStyle w:val="Cell"/>
            </w:pPr>
            <w:proofErr w:type="spellStart"/>
            <w:r>
              <w:rPr>
                <w:rFonts w:ascii="Nirmala UI" w:hAnsi="Nirmala UI" w:cs="Nirmala UI"/>
              </w:rPr>
              <w:t>ಕೊಂಕಣಿ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ABD69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54D1D8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5189FC0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3F34C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98545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EAA00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09FF0B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505BFBA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964068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31A18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0ED0B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6B1045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73D25F01" w14:textId="77777777" w:rsidR="00E07900" w:rsidRDefault="00C157D8">
      <w:pPr>
        <w:pStyle w:val="Heading2"/>
      </w:pPr>
      <w:r>
        <w:t>Question 0</w:t>
      </w:r>
      <w:r>
        <w:rPr>
          <w:lang w:val="en-US"/>
        </w:rPr>
        <w:t>4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2"/>
        <w:gridCol w:w="3810"/>
        <w:gridCol w:w="668"/>
      </w:tblGrid>
      <w:tr w:rsidR="00E07900" w14:paraId="40D6602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9396AE" w14:textId="655B947D" w:rsidR="00E07900" w:rsidRDefault="00A75ABE">
            <w:pPr>
              <w:pStyle w:val="Cell"/>
            </w:pPr>
            <w:proofErr w:type="spellStart"/>
            <w:r w:rsidRPr="003904E8">
              <w:rPr>
                <w:rFonts w:ascii="Nirmala UI" w:hAnsi="Nirmala UI" w:cs="Nirmala UI" w:hint="cs"/>
                <w:lang w:bidi="kn-IN"/>
              </w:rPr>
              <w:lastRenderedPageBreak/>
              <w:t>ಪ್ರೊ</w:t>
            </w:r>
            <w:r w:rsidRPr="003904E8">
              <w:rPr>
                <w:rFonts w:ascii="Nirmala UI" w:hAnsi="Nirmala UI" w:cs="Nirmala UI"/>
                <w:lang w:bidi="kn-IN"/>
              </w:rPr>
              <w:t>.</w:t>
            </w:r>
            <w:proofErr w:type="gramStart"/>
            <w:r w:rsidRPr="00BB535D">
              <w:rPr>
                <w:rFonts w:ascii="Nirmala UI" w:hAnsi="Nirmala UI" w:cs="Nirmala UI" w:hint="cs"/>
                <w:lang w:bidi="kn-IN"/>
              </w:rPr>
              <w:t>ಜಿ</w:t>
            </w:r>
            <w:r w:rsidRPr="00BB535D">
              <w:rPr>
                <w:rFonts w:ascii="Nirmala UI" w:hAnsi="Nirmala UI" w:cs="Nirmala UI"/>
                <w:lang w:bidi="kn-IN"/>
              </w:rPr>
              <w:t>.</w:t>
            </w:r>
            <w:r w:rsidR="00BB535D">
              <w:rPr>
                <w:rFonts w:ascii="Nirmala UI" w:hAnsi="Nirmala UI" w:cs="Nirmala UI"/>
              </w:rPr>
              <w:t>ವೆಂಕಟಸುಬ್ಬಯ್ಯನವರ</w:t>
            </w:r>
            <w:proofErr w:type="spellEnd"/>
            <w:proofErr w:type="gramEnd"/>
            <w:r w:rsidR="00BB535D">
              <w:t xml:space="preserve"> </w:t>
            </w:r>
            <w:proofErr w:type="spellStart"/>
            <w:r w:rsidR="00BB535D">
              <w:rPr>
                <w:rFonts w:ascii="Nirmala UI" w:hAnsi="Nirmala UI" w:cs="Nirmala UI"/>
              </w:rPr>
              <w:t>ಹುಟ್ಟೂರು</w:t>
            </w:r>
            <w:proofErr w:type="spellEnd"/>
            <w:r w:rsidR="00BB535D">
              <w:t xml:space="preserve"> ................................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9204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73D3337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34A39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36FC1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03B789E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6AAC9C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6C95B0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6833890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649F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4AEB59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29DBB6D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1CA743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498764" w14:textId="77777777" w:rsidR="00E07900" w:rsidRDefault="00E07900">
            <w:pPr>
              <w:pStyle w:val="Cell"/>
              <w:ind w:left="0"/>
            </w:pPr>
          </w:p>
        </w:tc>
      </w:tr>
      <w:tr w:rsidR="00E07900" w14:paraId="43D2338C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01E95C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26268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6636E1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541C65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23DAA60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104811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A99594" w14:textId="34C3472A" w:rsidR="00E07900" w:rsidRDefault="00BB535D">
            <w:pPr>
              <w:pStyle w:val="Cell"/>
            </w:pPr>
            <w:proofErr w:type="spellStart"/>
            <w:r>
              <w:rPr>
                <w:rFonts w:ascii="Nirmala UI" w:hAnsi="Nirmala UI" w:cs="Nirmala UI"/>
              </w:rPr>
              <w:t>ಶ್ರೀರಂಗಪಟ್ಟಣ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DC5411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1C90B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7DE46D4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03E47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01D433" w14:textId="2DF6EC46" w:rsidR="00E07900" w:rsidRDefault="00BB535D">
            <w:pPr>
              <w:pStyle w:val="Cell"/>
            </w:pPr>
            <w:proofErr w:type="spellStart"/>
            <w:r>
              <w:rPr>
                <w:rFonts w:ascii="Nirmala UI" w:hAnsi="Nirmala UI" w:cs="Nirmala UI"/>
              </w:rPr>
              <w:t>ಶ್ರೀರಂಗಪಟ್ಟಣದ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ಗಂಜಾಂ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6A16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DA2C5A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725E97A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415546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12A7B" w14:textId="3162A6FA" w:rsidR="00E07900" w:rsidRDefault="00BB535D">
            <w:pPr>
              <w:pStyle w:val="Cell"/>
            </w:pPr>
            <w:proofErr w:type="spellStart"/>
            <w:r>
              <w:rPr>
                <w:rFonts w:ascii="Nirmala UI" w:hAnsi="Nirmala UI" w:cs="Nirmala UI"/>
              </w:rPr>
              <w:t>ಶ್ರೀರಂಗಂ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77988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23902A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703D854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EC3623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E5A22C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8B5A6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19361B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500CF5E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2F8623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3991CE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9B624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172C57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1C43435E" w14:textId="77777777" w:rsidR="00E07900" w:rsidRDefault="00C157D8">
      <w:pPr>
        <w:pStyle w:val="Heading2"/>
      </w:pPr>
      <w:r>
        <w:t>Question 0</w:t>
      </w:r>
      <w:r>
        <w:rPr>
          <w:lang w:val="en-US"/>
        </w:rPr>
        <w:t>5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E07900" w14:paraId="47C64BA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7C1E73" w14:textId="4B078BC3" w:rsidR="00E07900" w:rsidRDefault="0045103B">
            <w:pPr>
              <w:pStyle w:val="Cell"/>
            </w:pPr>
            <w:proofErr w:type="spellStart"/>
            <w:r w:rsidRPr="0045103B">
              <w:rPr>
                <w:rFonts w:ascii="Nirmala UI" w:hAnsi="Nirmala UI" w:cs="Nirmala UI" w:hint="cs"/>
                <w:lang w:bidi="kn-IN"/>
              </w:rPr>
              <w:t>ಏಕೀಕರಣದ</w:t>
            </w:r>
            <w:proofErr w:type="spellEnd"/>
            <w:r w:rsidRPr="0045103B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45103B">
              <w:rPr>
                <w:rFonts w:ascii="Nirmala UI" w:hAnsi="Nirmala UI" w:cs="Nirmala UI" w:hint="cs"/>
                <w:lang w:bidi="kn-IN"/>
              </w:rPr>
              <w:t>ಹೋರಾಟವು</w:t>
            </w:r>
            <w:proofErr w:type="spellEnd"/>
            <w:r w:rsidRPr="0045103B">
              <w:rPr>
                <w:rFonts w:ascii="Nirmala UI" w:hAnsi="Nirmala UI" w:cs="Nirmala UI"/>
                <w:lang w:bidi="kn-IN"/>
              </w:rPr>
              <w:t xml:space="preserve"> ........................... </w:t>
            </w:r>
            <w:proofErr w:type="spellStart"/>
            <w:r w:rsidRPr="0045103B">
              <w:rPr>
                <w:rFonts w:ascii="Nirmala UI" w:hAnsi="Nirmala UI" w:cs="Nirmala UI" w:hint="cs"/>
                <w:lang w:bidi="kn-IN"/>
              </w:rPr>
              <w:t>ರಲ್ಲಿ</w:t>
            </w:r>
            <w:proofErr w:type="spellEnd"/>
            <w:r w:rsidRPr="0045103B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45103B">
              <w:rPr>
                <w:rFonts w:ascii="Nirmala UI" w:hAnsi="Nirmala UI" w:cs="Nirmala UI" w:hint="cs"/>
                <w:lang w:bidi="kn-IN"/>
              </w:rPr>
              <w:t>ಪ್ರಾರಂಭವಾಗಿ</w:t>
            </w:r>
            <w:proofErr w:type="spellEnd"/>
            <w:r w:rsidRPr="0045103B">
              <w:rPr>
                <w:rFonts w:ascii="Nirmala UI" w:hAnsi="Nirmala UI" w:cs="Nirmala UI"/>
                <w:lang w:bidi="kn-IN"/>
              </w:rPr>
              <w:t xml:space="preserve"> ........................</w:t>
            </w:r>
            <w:proofErr w:type="spellStart"/>
            <w:r w:rsidRPr="0045103B">
              <w:rPr>
                <w:rFonts w:ascii="Nirmala UI" w:hAnsi="Nirmala UI" w:cs="Nirmala UI" w:hint="cs"/>
                <w:lang w:bidi="kn-IN"/>
              </w:rPr>
              <w:t>ರಲ್ಲಿ</w:t>
            </w:r>
            <w:proofErr w:type="spellEnd"/>
            <w:r w:rsidRPr="0045103B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45103B">
              <w:rPr>
                <w:rFonts w:ascii="Nirmala UI" w:hAnsi="Nirmala UI" w:cs="Nirmala UI" w:hint="cs"/>
                <w:lang w:bidi="kn-IN"/>
              </w:rPr>
              <w:t>ಸಾಧಿತವಾಯಿತು</w:t>
            </w:r>
            <w:proofErr w:type="spellEnd"/>
            <w:r w:rsidRPr="0045103B">
              <w:rPr>
                <w:rFonts w:ascii="Nirmala UI" w:hAnsi="Nirmala UI" w:cs="Nirmala UI"/>
                <w:lang w:bidi="kn-IN"/>
              </w:rP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A90F8C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506614D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1C8D9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92EB9F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27BC40F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A7363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69A3C3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1A40448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15F8E2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9E12C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24A5426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92C0E5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FEEBB4" w14:textId="77777777" w:rsidR="00E07900" w:rsidRDefault="00E07900">
            <w:pPr>
              <w:pStyle w:val="Cell"/>
              <w:ind w:left="0"/>
            </w:pPr>
          </w:p>
        </w:tc>
      </w:tr>
      <w:tr w:rsidR="00E07900" w14:paraId="3ED7A74F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F1B72B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CE495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A9FAA1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00A571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7FC4162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A5192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584001" w14:textId="2FBECB19" w:rsidR="00E07900" w:rsidRDefault="00D20E33">
            <w:pPr>
              <w:pStyle w:val="Cell"/>
            </w:pPr>
            <w:r w:rsidRPr="00D20E33">
              <w:rPr>
                <w:rFonts w:ascii="Nirmala UI" w:hAnsi="Nirmala UI" w:cs="Nirmala UI" w:hint="cs"/>
                <w:lang w:bidi="kn-IN"/>
              </w:rPr>
              <w:t>೧೮೮೦</w:t>
            </w:r>
            <w:r w:rsidRPr="00D20E33">
              <w:rPr>
                <w:rFonts w:ascii="Nirmala UI" w:hAnsi="Nirmala UI" w:cs="Nirmala UI"/>
                <w:lang w:bidi="kn-IN"/>
              </w:rPr>
              <w:t xml:space="preserve">, </w:t>
            </w:r>
            <w:r w:rsidRPr="00D20E33">
              <w:rPr>
                <w:rFonts w:ascii="Nirmala UI" w:hAnsi="Nirmala UI" w:cs="Nirmala UI" w:hint="cs"/>
                <w:lang w:bidi="kn-IN"/>
              </w:rPr>
              <w:t>೧೯೫೬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9C4AD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F00A32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1BDC092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939969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711BB2" w14:textId="7EB10623" w:rsidR="00E07900" w:rsidRDefault="00D20E33">
            <w:pPr>
              <w:pStyle w:val="Cell"/>
            </w:pPr>
            <w:r w:rsidRPr="00D20E33">
              <w:rPr>
                <w:rFonts w:ascii="Nirmala UI" w:hAnsi="Nirmala UI" w:cs="Nirmala UI" w:hint="cs"/>
                <w:lang w:bidi="kn-IN"/>
              </w:rPr>
              <w:t>೧೮೯೦</w:t>
            </w:r>
            <w:r w:rsidRPr="00D20E33">
              <w:rPr>
                <w:rFonts w:ascii="Nirmala UI" w:hAnsi="Nirmala UI" w:cs="Nirmala UI"/>
                <w:lang w:bidi="kn-IN"/>
              </w:rPr>
              <w:t xml:space="preserve">, </w:t>
            </w:r>
            <w:r w:rsidRPr="00D20E33">
              <w:rPr>
                <w:rFonts w:ascii="Nirmala UI" w:hAnsi="Nirmala UI" w:cs="Nirmala UI" w:hint="cs"/>
                <w:lang w:bidi="kn-IN"/>
              </w:rPr>
              <w:t>೧೯೫೬</w:t>
            </w:r>
            <w:r w:rsidR="002F3A6B" w:rsidRPr="002F3A6B">
              <w:rPr>
                <w:rFonts w:cs="Nirmala UI"/>
                <w:lang w:bidi="kn-IN"/>
              </w:rPr>
              <w:tab/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40719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52F70A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36104E2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82B28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C7F63" w14:textId="34A1DA29" w:rsidR="00E07900" w:rsidRDefault="00D20E33">
            <w:pPr>
              <w:pStyle w:val="Cell"/>
            </w:pPr>
            <w:r w:rsidRPr="00D20E33">
              <w:rPr>
                <w:rFonts w:ascii="Nirmala UI" w:hAnsi="Nirmala UI" w:cs="Nirmala UI" w:hint="cs"/>
                <w:lang w:bidi="kn-IN"/>
              </w:rPr>
              <w:t>೧೮೯೦</w:t>
            </w:r>
            <w:r w:rsidRPr="00D20E33">
              <w:rPr>
                <w:rFonts w:ascii="Nirmala UI" w:hAnsi="Nirmala UI" w:cs="Nirmala UI"/>
                <w:lang w:bidi="kn-IN"/>
              </w:rPr>
              <w:t xml:space="preserve">, </w:t>
            </w:r>
            <w:r w:rsidRPr="00D20E33">
              <w:rPr>
                <w:rFonts w:ascii="Nirmala UI" w:hAnsi="Nirmala UI" w:cs="Nirmala UI" w:hint="cs"/>
                <w:lang w:bidi="kn-IN"/>
              </w:rPr>
              <w:t>೧೯೬೫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2FDB5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FEABC4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38E50B8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9300BE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9032F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F310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098FF8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0739A24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87D15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E36133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14C1C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C0BB4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491345E0" w14:textId="77777777" w:rsidR="00E07900" w:rsidRDefault="00C157D8">
      <w:pPr>
        <w:pStyle w:val="Heading2"/>
      </w:pPr>
      <w:r>
        <w:t>Question 0</w:t>
      </w:r>
      <w:r>
        <w:rPr>
          <w:lang w:val="en-US"/>
        </w:rPr>
        <w:t>6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0"/>
        <w:gridCol w:w="3811"/>
        <w:gridCol w:w="669"/>
      </w:tblGrid>
      <w:tr w:rsidR="00E07900" w14:paraId="24E441B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6C722D" w14:textId="453FE23F" w:rsidR="00E07900" w:rsidRDefault="00A75ABE">
            <w:pPr>
              <w:pStyle w:val="Cell"/>
            </w:pPr>
            <w:proofErr w:type="spellStart"/>
            <w:r w:rsidRPr="003904E8">
              <w:rPr>
                <w:rFonts w:ascii="Nirmala UI" w:hAnsi="Nirmala UI" w:cs="Nirmala UI" w:hint="cs"/>
                <w:lang w:bidi="kn-IN"/>
              </w:rPr>
              <w:t>ಪ್ರೊ</w:t>
            </w:r>
            <w:r w:rsidRPr="003904E8">
              <w:rPr>
                <w:rFonts w:ascii="Nirmala UI" w:hAnsi="Nirmala UI" w:cs="Nirmala UI"/>
                <w:lang w:bidi="kn-IN"/>
              </w:rPr>
              <w:t>.</w:t>
            </w:r>
            <w:r w:rsidRPr="00BB535D">
              <w:rPr>
                <w:rFonts w:ascii="Nirmala UI" w:hAnsi="Nirmala UI" w:cs="Nirmala UI" w:hint="cs"/>
                <w:lang w:bidi="kn-IN"/>
              </w:rPr>
              <w:t>ಜಿ</w:t>
            </w:r>
            <w:proofErr w:type="spellEnd"/>
            <w:r w:rsidRPr="00BB535D">
              <w:rPr>
                <w:rFonts w:ascii="Nirmala UI" w:hAnsi="Nirmala UI" w:cs="Nirmala UI"/>
                <w:lang w:bidi="kn-IN"/>
              </w:rPr>
              <w:t>.</w:t>
            </w:r>
            <w:r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="0077474F" w:rsidRPr="0077474F">
              <w:rPr>
                <w:rFonts w:ascii="Nirmala UI" w:hAnsi="Nirmala UI" w:cs="Nirmala UI" w:hint="cs"/>
              </w:rPr>
              <w:t>ವೆಂಕಟಸುಬ್ಬಯ್ಯನವರು</w:t>
            </w:r>
            <w:proofErr w:type="spellEnd"/>
            <w:r w:rsidR="0077474F" w:rsidRPr="0077474F">
              <w:rPr>
                <w:rFonts w:ascii="Nirmala UI" w:hAnsi="Nirmala UI" w:cs="Nirmala UI"/>
              </w:rPr>
              <w:t xml:space="preserve"> ........................ </w:t>
            </w:r>
            <w:proofErr w:type="spellStart"/>
            <w:r w:rsidR="0077474F" w:rsidRPr="0077474F">
              <w:rPr>
                <w:rFonts w:ascii="Nirmala UI" w:hAnsi="Nirmala UI" w:cs="Nirmala UI" w:hint="cs"/>
              </w:rPr>
              <w:t>ತಾಲೂಕಿನಲ್ಲಿ</w:t>
            </w:r>
            <w:proofErr w:type="spellEnd"/>
            <w:r w:rsidR="0077474F" w:rsidRPr="0077474F">
              <w:rPr>
                <w:rFonts w:ascii="Nirmala UI" w:hAnsi="Nirmala UI" w:cs="Nirmala UI"/>
              </w:rPr>
              <w:t xml:space="preserve"> </w:t>
            </w:r>
            <w:proofErr w:type="spellStart"/>
            <w:r w:rsidR="0077474F" w:rsidRPr="0077474F">
              <w:rPr>
                <w:rFonts w:ascii="Nirmala UI" w:hAnsi="Nirmala UI" w:cs="Nirmala UI" w:hint="cs"/>
              </w:rPr>
              <w:t>ಪ್ರಯಾಣ</w:t>
            </w:r>
            <w:proofErr w:type="spellEnd"/>
            <w:r w:rsidR="0077474F" w:rsidRPr="0077474F">
              <w:rPr>
                <w:rFonts w:ascii="Nirmala UI" w:hAnsi="Nirmala UI" w:cs="Nirmala UI"/>
              </w:rPr>
              <w:t xml:space="preserve"> </w:t>
            </w:r>
            <w:proofErr w:type="spellStart"/>
            <w:r w:rsidR="0077474F" w:rsidRPr="0077474F">
              <w:rPr>
                <w:rFonts w:ascii="Nirmala UI" w:hAnsi="Nirmala UI" w:cs="Nirmala UI" w:hint="cs"/>
              </w:rPr>
              <w:t>ಮಾಡಿ</w:t>
            </w:r>
            <w:proofErr w:type="spellEnd"/>
            <w:r w:rsidR="0077474F" w:rsidRPr="0077474F">
              <w:rPr>
                <w:rFonts w:ascii="Nirmala UI" w:hAnsi="Nirmala UI" w:cs="Nirmala UI"/>
              </w:rPr>
              <w:t xml:space="preserve">, </w:t>
            </w:r>
            <w:proofErr w:type="spellStart"/>
            <w:r w:rsidR="0077474F" w:rsidRPr="0077474F">
              <w:rPr>
                <w:rFonts w:ascii="Nirmala UI" w:hAnsi="Nirmala UI" w:cs="Nirmala UI" w:hint="cs"/>
              </w:rPr>
              <w:t>ತಮ್ಮ</w:t>
            </w:r>
            <w:proofErr w:type="spellEnd"/>
            <w:r w:rsidR="0077474F" w:rsidRPr="0077474F">
              <w:rPr>
                <w:rFonts w:ascii="Nirmala UI" w:hAnsi="Nirmala UI" w:cs="Nirmala UI"/>
              </w:rPr>
              <w:t xml:space="preserve"> </w:t>
            </w:r>
            <w:proofErr w:type="spellStart"/>
            <w:r w:rsidR="0077474F" w:rsidRPr="0077474F">
              <w:rPr>
                <w:rFonts w:ascii="Nirmala UI" w:hAnsi="Nirmala UI" w:cs="Nirmala UI" w:hint="cs"/>
              </w:rPr>
              <w:t>ಭಾಷಣದ</w:t>
            </w:r>
            <w:proofErr w:type="spellEnd"/>
            <w:r w:rsidR="0077474F" w:rsidRPr="0077474F">
              <w:rPr>
                <w:rFonts w:ascii="Nirmala UI" w:hAnsi="Nirmala UI" w:cs="Nirmala UI"/>
              </w:rPr>
              <w:t xml:space="preserve"> </w:t>
            </w:r>
            <w:proofErr w:type="spellStart"/>
            <w:proofErr w:type="gramStart"/>
            <w:r w:rsidR="0077474F" w:rsidRPr="0077474F">
              <w:rPr>
                <w:rFonts w:ascii="Nirmala UI" w:hAnsi="Nirmala UI" w:cs="Nirmala UI" w:hint="cs"/>
              </w:rPr>
              <w:t>ಮೂಲಕ</w:t>
            </w:r>
            <w:proofErr w:type="spellEnd"/>
            <w:r w:rsidR="0077474F" w:rsidRPr="0077474F">
              <w:rPr>
                <w:rFonts w:ascii="Nirmala UI" w:hAnsi="Nirmala UI" w:cs="Nirmala UI"/>
              </w:rPr>
              <w:t xml:space="preserve">  ..........................</w:t>
            </w:r>
            <w:proofErr w:type="gramEnd"/>
            <w:r w:rsidR="0077474F" w:rsidRPr="0077474F">
              <w:rPr>
                <w:rFonts w:ascii="Nirmala UI" w:hAnsi="Nirmala UI" w:cs="Nirmala UI"/>
              </w:rPr>
              <w:t xml:space="preserve"> </w:t>
            </w:r>
            <w:proofErr w:type="spellStart"/>
            <w:r w:rsidR="0077474F" w:rsidRPr="0077474F">
              <w:rPr>
                <w:rFonts w:ascii="Nirmala UI" w:hAnsi="Nirmala UI" w:cs="Nirmala UI" w:hint="cs"/>
              </w:rPr>
              <w:t>ಭಾಷೆಯ</w:t>
            </w:r>
            <w:proofErr w:type="spellEnd"/>
            <w:r w:rsidR="0077474F" w:rsidRPr="0077474F">
              <w:rPr>
                <w:rFonts w:ascii="Nirmala UI" w:hAnsi="Nirmala UI" w:cs="Nirmala UI"/>
              </w:rPr>
              <w:t xml:space="preserve"> </w:t>
            </w:r>
            <w:proofErr w:type="spellStart"/>
            <w:r w:rsidR="0077474F" w:rsidRPr="0077474F">
              <w:rPr>
                <w:rFonts w:ascii="Nirmala UI" w:hAnsi="Nirmala UI" w:cs="Nirmala UI" w:hint="cs"/>
              </w:rPr>
              <w:t>ಹಿರಿಮೆಯ</w:t>
            </w:r>
            <w:proofErr w:type="spellEnd"/>
            <w:r w:rsidR="0077474F" w:rsidRPr="0077474F">
              <w:rPr>
                <w:rFonts w:ascii="Nirmala UI" w:hAnsi="Nirmala UI" w:cs="Nirmala UI"/>
              </w:rPr>
              <w:t xml:space="preserve"> </w:t>
            </w:r>
            <w:proofErr w:type="spellStart"/>
            <w:r w:rsidR="000F2AE1" w:rsidRPr="000F2AE1">
              <w:rPr>
                <w:rFonts w:ascii="Nirmala UI" w:hAnsi="Nirmala UI" w:cs="Nirmala UI" w:hint="cs"/>
              </w:rPr>
              <w:t>ಪ್ರಚಾರಮಾಡಿದರು</w:t>
            </w:r>
            <w:proofErr w:type="spellEnd"/>
            <w:r w:rsidR="000F2AE1" w:rsidRPr="000F2AE1">
              <w:rPr>
                <w:rFonts w:ascii="Nirmala UI" w:hAnsi="Nirmala UI" w:cs="Nirmala UI"/>
              </w:rP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4ECFB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2124BC5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B9A594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11FD06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7DF8450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5A9520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17AA97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0841217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7C5BFB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E18893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6F7BBE2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AD45DE" w14:textId="77777777" w:rsidR="00E07900" w:rsidRDefault="00C157D8">
            <w:pPr>
              <w:pStyle w:val="TableRowHead"/>
              <w:jc w:val="right"/>
            </w:pPr>
            <w:r>
              <w:t xml:space="preserve">Penalty for each </w:t>
            </w:r>
            <w:r>
              <w:t>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5E309D" w14:textId="77777777" w:rsidR="00E07900" w:rsidRDefault="00E07900">
            <w:pPr>
              <w:pStyle w:val="Cell"/>
              <w:ind w:left="0"/>
            </w:pPr>
          </w:p>
        </w:tc>
      </w:tr>
      <w:tr w:rsidR="00E07900" w14:paraId="1309E7AA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A5360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9D8415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E0FD5C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648333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33E1C1F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0917B5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F6860" w14:textId="3E79AED9" w:rsidR="00E07900" w:rsidRDefault="0077474F">
            <w:pPr>
              <w:pStyle w:val="Cell"/>
            </w:pPr>
            <w:proofErr w:type="spellStart"/>
            <w:proofErr w:type="gramStart"/>
            <w:r w:rsidRPr="0077474F">
              <w:rPr>
                <w:rFonts w:ascii="Nirmala UI" w:hAnsi="Nirmala UI" w:cs="Nirmala UI" w:hint="cs"/>
                <w:lang w:bidi="kn-IN"/>
              </w:rPr>
              <w:t>ಭಾಲ್ಕಿ</w:t>
            </w:r>
            <w:proofErr w:type="spellEnd"/>
            <w:r w:rsidRPr="0077474F">
              <w:rPr>
                <w:rFonts w:ascii="Nirmala UI" w:hAnsi="Nirmala UI" w:cs="Nirmala UI"/>
                <w:lang w:bidi="kn-IN"/>
              </w:rPr>
              <w:t xml:space="preserve">,  </w:t>
            </w:r>
            <w:proofErr w:type="spellStart"/>
            <w:r w:rsidRPr="0077474F">
              <w:rPr>
                <w:rFonts w:ascii="Nirmala UI" w:hAnsi="Nirmala UI" w:cs="Nirmala UI" w:hint="cs"/>
                <w:lang w:bidi="kn-IN"/>
              </w:rPr>
              <w:t>ಮರಾಠ</w:t>
            </w:r>
            <w:proofErr w:type="spellEnd"/>
            <w:proofErr w:type="gram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3FAD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AA433A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70DD296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DBF068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2BC64" w14:textId="73AEA2BC" w:rsidR="00E07900" w:rsidRDefault="0077474F">
            <w:pPr>
              <w:pStyle w:val="Cell"/>
            </w:pPr>
            <w:proofErr w:type="spellStart"/>
            <w:proofErr w:type="gramStart"/>
            <w:r w:rsidRPr="0077474F">
              <w:rPr>
                <w:rFonts w:ascii="Nirmala UI" w:hAnsi="Nirmala UI" w:cs="Nirmala UI"/>
              </w:rPr>
              <w:t>ಭಾಲ್ಕಿ</w:t>
            </w:r>
            <w:proofErr w:type="spellEnd"/>
            <w:r w:rsidRPr="0077474F">
              <w:t xml:space="preserve"> ,</w:t>
            </w:r>
            <w:proofErr w:type="gramEnd"/>
            <w:r w:rsidRPr="0077474F">
              <w:t xml:space="preserve"> </w:t>
            </w:r>
            <w:proofErr w:type="spellStart"/>
            <w:r w:rsidRPr="0077474F">
              <w:rPr>
                <w:rFonts w:ascii="Nirmala UI" w:hAnsi="Nirmala UI" w:cs="Nirmala UI"/>
              </w:rPr>
              <w:t>ಕನ್ನಡ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2236D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9EF9AC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0708BC1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8A402A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CC6CE4" w14:textId="0283980D" w:rsidR="00E07900" w:rsidRDefault="0077474F">
            <w:pPr>
              <w:pStyle w:val="Cell"/>
            </w:pPr>
            <w:proofErr w:type="spellStart"/>
            <w:r w:rsidRPr="0077474F">
              <w:rPr>
                <w:rFonts w:ascii="Nirmala UI" w:hAnsi="Nirmala UI" w:cs="Nirmala UI"/>
              </w:rPr>
              <w:t>ರಾಯಚೂರು</w:t>
            </w:r>
            <w:proofErr w:type="spellEnd"/>
            <w:r w:rsidRPr="0077474F">
              <w:t xml:space="preserve">, </w:t>
            </w:r>
            <w:proofErr w:type="spellStart"/>
            <w:r w:rsidRPr="0077474F">
              <w:rPr>
                <w:rFonts w:ascii="Nirmala UI" w:hAnsi="Nirmala UI" w:cs="Nirmala UI"/>
              </w:rPr>
              <w:t>ಕನ್ನಡ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7A3461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384701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74AAC2C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23B5AF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FDEEC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E8AB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DD0F90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45ED8134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003B37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EC99D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D7171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9E81FB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43828E05" w14:textId="77777777" w:rsidR="00E07900" w:rsidRDefault="00C157D8">
      <w:pPr>
        <w:pStyle w:val="Heading2"/>
      </w:pPr>
      <w:r>
        <w:t>Question 0</w:t>
      </w:r>
      <w:r>
        <w:rPr>
          <w:lang w:val="en-US"/>
        </w:rPr>
        <w:t>7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2"/>
        <w:gridCol w:w="3810"/>
        <w:gridCol w:w="668"/>
      </w:tblGrid>
      <w:tr w:rsidR="00E07900" w14:paraId="6B183D8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8F1F66" w14:textId="59295D97" w:rsidR="00E07900" w:rsidRDefault="0077474F">
            <w:pPr>
              <w:pStyle w:val="Cell"/>
            </w:pPr>
            <w:proofErr w:type="spellStart"/>
            <w:r w:rsidRPr="0077474F">
              <w:rPr>
                <w:rFonts w:ascii="Nirmala UI" w:hAnsi="Nirmala UI" w:cs="Nirmala UI"/>
              </w:rPr>
              <w:lastRenderedPageBreak/>
              <w:t>ಏಕೀಕರಣದ</w:t>
            </w:r>
            <w:proofErr w:type="spellEnd"/>
            <w:r w:rsidRPr="0077474F">
              <w:t xml:space="preserve"> </w:t>
            </w:r>
            <w:proofErr w:type="spellStart"/>
            <w:r w:rsidRPr="0077474F">
              <w:rPr>
                <w:rFonts w:ascii="Nirmala UI" w:hAnsi="Nirmala UI" w:cs="Nirmala UI"/>
              </w:rPr>
              <w:t>ಉದ್ದಗಲಕ್ಕೂ</w:t>
            </w:r>
            <w:proofErr w:type="spellEnd"/>
            <w:r w:rsidR="000F2AE1">
              <w:rPr>
                <w:rFonts w:ascii="Nirmala UI" w:hAnsi="Nirmala UI" w:cs="Nirmala UI"/>
              </w:rPr>
              <w:t xml:space="preserve"> </w:t>
            </w:r>
            <w:r w:rsidRPr="0077474F">
              <w:t>..................................</w:t>
            </w:r>
            <w:r w:rsidR="000F2AE1" w:rsidRPr="0077474F">
              <w:rPr>
                <w:rFonts w:ascii="Nirmala UI" w:hAnsi="Nirmala UI" w:cs="Nirmala UI"/>
              </w:rPr>
              <w:t xml:space="preserve"> </w:t>
            </w:r>
            <w:proofErr w:type="spellStart"/>
            <w:r w:rsidR="000F2AE1" w:rsidRPr="0077474F">
              <w:rPr>
                <w:rFonts w:ascii="Nirmala UI" w:hAnsi="Nirmala UI" w:cs="Nirmala UI"/>
              </w:rPr>
              <w:t>ಹೆಸರು</w:t>
            </w:r>
            <w:proofErr w:type="spellEnd"/>
            <w:r w:rsidR="000F2AE1">
              <w:rPr>
                <w:rFonts w:ascii="Nirmala UI" w:hAnsi="Nirmala UI" w:cs="Nirmala UI"/>
              </w:rPr>
              <w:t xml:space="preserve"> </w:t>
            </w:r>
            <w:proofErr w:type="spellStart"/>
            <w:r w:rsidR="000F2AE1" w:rsidRPr="000F2AE1">
              <w:rPr>
                <w:rFonts w:ascii="Nirmala UI" w:hAnsi="Nirmala UI" w:cs="Nirmala UI" w:hint="cs"/>
              </w:rPr>
              <w:t>ಕಾಣುತ್ತದೆ</w:t>
            </w:r>
            <w:proofErr w:type="spellEnd"/>
            <w:r w:rsidR="000F2AE1" w:rsidRPr="000F2AE1">
              <w:rPr>
                <w:rFonts w:ascii="Nirmala UI" w:hAnsi="Nirmala UI" w:cs="Nirmala UI"/>
              </w:rP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B44DC4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4EE2790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C84E3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82B83B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7CDA9DF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49502A" w14:textId="77777777" w:rsidR="00E07900" w:rsidRDefault="00C157D8">
            <w:pPr>
              <w:pStyle w:val="TableRowHead"/>
              <w:jc w:val="right"/>
            </w:pPr>
            <w:r>
              <w:t xml:space="preserve">Shuffle the </w:t>
            </w:r>
            <w:r>
              <w:t>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5408F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34482E4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EAFBC6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C9BC42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293D1B3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2549C4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8BBF77" w14:textId="77777777" w:rsidR="00E07900" w:rsidRDefault="00E07900">
            <w:pPr>
              <w:pStyle w:val="Cell"/>
              <w:ind w:left="0"/>
            </w:pPr>
          </w:p>
        </w:tc>
      </w:tr>
      <w:tr w:rsidR="00E07900" w14:paraId="3F22CA41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49BE6F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1B7DAB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0DEB1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BF06A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7E9B241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B5FED9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EAAF7" w14:textId="0D74A47B" w:rsidR="00E07900" w:rsidRDefault="0077474F">
            <w:pPr>
              <w:pStyle w:val="Cell"/>
            </w:pPr>
            <w:proofErr w:type="spellStart"/>
            <w:r w:rsidRPr="007F619E">
              <w:rPr>
                <w:rFonts w:ascii="Nirmala UI" w:hAnsi="Nirmala UI" w:cs="Nirmala UI"/>
              </w:rPr>
              <w:t>ಆಲೂರು</w:t>
            </w:r>
            <w:proofErr w:type="spellEnd"/>
            <w:r w:rsidRPr="007F619E">
              <w:t xml:space="preserve"> </w:t>
            </w:r>
            <w:proofErr w:type="spellStart"/>
            <w:r w:rsidRPr="007F619E">
              <w:rPr>
                <w:rFonts w:ascii="Nirmala UI" w:hAnsi="Nirmala UI" w:cs="Nirmala UI"/>
              </w:rPr>
              <w:t>ವೆಂಕಟರಾಯರು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F1A14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C592BC" w14:textId="43B97627" w:rsidR="00E07900" w:rsidRDefault="0077474F">
            <w:pPr>
              <w:pStyle w:val="QFGrade"/>
            </w:pPr>
            <w:r>
              <w:t>100</w:t>
            </w:r>
          </w:p>
        </w:tc>
      </w:tr>
      <w:tr w:rsidR="00E07900" w14:paraId="07CF1E8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C37DFD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51646" w14:textId="13BE0004" w:rsidR="00E07900" w:rsidRDefault="0077474F">
            <w:pPr>
              <w:pStyle w:val="Cell"/>
            </w:pPr>
            <w:proofErr w:type="spellStart"/>
            <w:r w:rsidRPr="0077474F">
              <w:rPr>
                <w:rFonts w:ascii="Nirmala UI" w:hAnsi="Nirmala UI" w:cs="Nirmala UI" w:hint="cs"/>
                <w:lang w:bidi="kn-IN"/>
              </w:rPr>
              <w:t>ಶ್ರೀರಂಗರು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43A3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6A586D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4FB09DD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D2B4C0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CFAD3" w14:textId="6840053D" w:rsidR="00E07900" w:rsidRDefault="00A75ABE">
            <w:pPr>
              <w:pStyle w:val="Cell"/>
            </w:pPr>
            <w:proofErr w:type="spellStart"/>
            <w:r w:rsidRPr="003904E8">
              <w:rPr>
                <w:rFonts w:ascii="Nirmala UI" w:hAnsi="Nirmala UI" w:cs="Nirmala UI" w:hint="cs"/>
                <w:lang w:bidi="kn-IN"/>
              </w:rPr>
              <w:t>ಪ್ರೊ</w:t>
            </w:r>
            <w:r w:rsidRPr="003904E8">
              <w:rPr>
                <w:rFonts w:ascii="Nirmala UI" w:hAnsi="Nirmala UI" w:cs="Nirmala UI"/>
                <w:lang w:bidi="kn-IN"/>
              </w:rPr>
              <w:t>.</w:t>
            </w:r>
            <w:r w:rsidRPr="00BB535D">
              <w:rPr>
                <w:rFonts w:ascii="Nirmala UI" w:hAnsi="Nirmala UI" w:cs="Nirmala UI" w:hint="cs"/>
                <w:lang w:bidi="kn-IN"/>
              </w:rPr>
              <w:t>ಜಿ</w:t>
            </w:r>
            <w:proofErr w:type="spellEnd"/>
            <w:r w:rsidRPr="00BB535D">
              <w:rPr>
                <w:rFonts w:ascii="Nirmala UI" w:hAnsi="Nirmala UI" w:cs="Nirmala UI"/>
                <w:lang w:bidi="kn-IN"/>
              </w:rPr>
              <w:t>.</w:t>
            </w:r>
            <w:r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="0077474F" w:rsidRPr="0077474F">
              <w:rPr>
                <w:rFonts w:ascii="Nirmala UI" w:hAnsi="Nirmala UI" w:cs="Nirmala UI"/>
              </w:rPr>
              <w:t>ವೆಂಕಟಸುಬ್ಬಯ್ಯ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F38A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D7439" w14:textId="23A05EF2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74AB680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A38FCD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D097BF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A3FE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5309CB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3351A81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C349C8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F26B20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0492F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841D1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5EAA9142" w14:textId="77777777" w:rsidR="00E07900" w:rsidRDefault="00C157D8">
      <w:pPr>
        <w:pStyle w:val="Heading2"/>
      </w:pPr>
      <w:r>
        <w:t>Question 0</w:t>
      </w:r>
      <w:r>
        <w:rPr>
          <w:lang w:val="en-US"/>
        </w:rPr>
        <w:t>8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7E7145D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938A6F" w14:textId="6DECAEF6" w:rsidR="00E07900" w:rsidRDefault="0077474F">
            <w:pPr>
              <w:pStyle w:val="Cell"/>
            </w:pPr>
            <w:proofErr w:type="spellStart"/>
            <w:r w:rsidRPr="0077474F">
              <w:rPr>
                <w:rFonts w:ascii="Nirmala UI" w:hAnsi="Nirmala UI" w:cs="Nirmala UI"/>
                <w:lang w:bidi="kn-IN"/>
              </w:rPr>
              <w:t>ಐವತ್ತು</w:t>
            </w:r>
            <w:proofErr w:type="spellEnd"/>
            <w:r w:rsidRPr="0077474F">
              <w:rPr>
                <w:rFonts w:cs="Nirmala UI"/>
                <w:lang w:bidi="kn-IN"/>
              </w:rPr>
              <w:t xml:space="preserve"> </w:t>
            </w:r>
            <w:proofErr w:type="spellStart"/>
            <w:r w:rsidRPr="0077474F">
              <w:rPr>
                <w:rFonts w:ascii="Nirmala UI" w:hAnsi="Nirmala UI" w:cs="Nirmala UI"/>
                <w:lang w:bidi="kn-IN"/>
              </w:rPr>
              <w:t>ವರ್ಷದ</w:t>
            </w:r>
            <w:proofErr w:type="spellEnd"/>
            <w:r w:rsidRPr="0077474F">
              <w:rPr>
                <w:rFonts w:cs="Nirmala UI"/>
                <w:lang w:bidi="kn-IN"/>
              </w:rPr>
              <w:t xml:space="preserve"> </w:t>
            </w:r>
            <w:proofErr w:type="spellStart"/>
            <w:r w:rsidRPr="0077474F">
              <w:rPr>
                <w:rFonts w:ascii="Nirmala UI" w:hAnsi="Nirmala UI" w:cs="Nirmala UI"/>
                <w:lang w:bidi="kn-IN"/>
              </w:rPr>
              <w:t>ಆಚರಣೆಯನ್ನು</w:t>
            </w:r>
            <w:proofErr w:type="spellEnd"/>
            <w:r w:rsidRPr="0077474F">
              <w:rPr>
                <w:rFonts w:cs="Nirmala UI"/>
                <w:lang w:bidi="kn-IN"/>
              </w:rPr>
              <w:t xml:space="preserve"> ...........................</w:t>
            </w:r>
            <w:proofErr w:type="spellStart"/>
            <w:r w:rsidRPr="0077474F">
              <w:rPr>
                <w:rFonts w:ascii="Nirmala UI" w:hAnsi="Nirmala UI" w:cs="Nirmala UI"/>
                <w:lang w:bidi="kn-IN"/>
              </w:rPr>
              <w:t>ಎಂತಲೂ</w:t>
            </w:r>
            <w:proofErr w:type="spellEnd"/>
            <w:r w:rsidRPr="0077474F">
              <w:rPr>
                <w:rFonts w:cs="Nirmala UI"/>
                <w:lang w:bidi="kn-IN"/>
              </w:rPr>
              <w:t xml:space="preserve"> </w:t>
            </w:r>
            <w:proofErr w:type="spellStart"/>
            <w:r w:rsidRPr="0077474F">
              <w:rPr>
                <w:rFonts w:ascii="Nirmala UI" w:hAnsi="Nirmala UI" w:cs="Nirmala UI"/>
                <w:lang w:bidi="kn-IN"/>
              </w:rPr>
              <w:t>ಕರೆಯುತ್ತಾರೆ</w:t>
            </w:r>
            <w:proofErr w:type="spellEnd"/>
            <w:r w:rsidRPr="0077474F">
              <w:rPr>
                <w:rFonts w:cs="Nirmala UI"/>
                <w:lang w:bidi="kn-IN"/>
              </w:rP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2AF06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3BED5EC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0CF40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6BA032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26A6938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58DB9F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EE28F9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0BD953C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5746F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00A57C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7A23B22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EAE17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196AD1" w14:textId="77777777" w:rsidR="00E07900" w:rsidRDefault="00E07900">
            <w:pPr>
              <w:pStyle w:val="Cell"/>
              <w:ind w:left="0"/>
            </w:pPr>
          </w:p>
        </w:tc>
      </w:tr>
      <w:tr w:rsidR="00E07900" w14:paraId="36157F24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77A23F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81763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C61C43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371461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3CC9056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B60DE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007DB" w14:textId="5BAF39AA" w:rsidR="00E07900" w:rsidRDefault="0077474F" w:rsidP="007F619E">
            <w:pPr>
              <w:pStyle w:val="Cell"/>
              <w:ind w:left="0"/>
            </w:pPr>
            <w:proofErr w:type="spellStart"/>
            <w:r w:rsidRPr="0077474F">
              <w:rPr>
                <w:rFonts w:ascii="Nirmala UI" w:hAnsi="Nirmala UI" w:cs="Nirmala UI" w:hint="cs"/>
                <w:lang w:bidi="kn-IN"/>
              </w:rPr>
              <w:t>ವಜ್ರೋತ್ಸವ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BA22EB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A5A59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01B8351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E086F4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5E5E7" w14:textId="613B3227" w:rsidR="00E07900" w:rsidRDefault="0077474F" w:rsidP="007F619E">
            <w:pPr>
              <w:pStyle w:val="Cell"/>
              <w:ind w:left="0"/>
            </w:pPr>
            <w:proofErr w:type="spellStart"/>
            <w:r w:rsidRPr="0077474F">
              <w:rPr>
                <w:rFonts w:ascii="Nirmala UI" w:hAnsi="Nirmala UI" w:cs="Nirmala UI" w:hint="cs"/>
              </w:rPr>
              <w:t>ಸುವರ್ಣ</w:t>
            </w:r>
            <w:proofErr w:type="spellEnd"/>
            <w:r w:rsidRPr="0077474F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7474F">
              <w:rPr>
                <w:rFonts w:ascii="Nirmala UI" w:hAnsi="Nirmala UI" w:cs="Nirmala UI" w:hint="cs"/>
              </w:rPr>
              <w:t>ಮಹೋತ್ಸವ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71AFA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6053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55E507B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D933CF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54320" w14:textId="41D9EE68" w:rsidR="00E07900" w:rsidRDefault="0077474F">
            <w:pPr>
              <w:pStyle w:val="Cell"/>
            </w:pPr>
            <w:proofErr w:type="spellStart"/>
            <w:r w:rsidRPr="0077474F">
              <w:rPr>
                <w:rFonts w:ascii="Nirmala UI" w:hAnsi="Nirmala UI" w:cs="Nirmala UI" w:hint="cs"/>
              </w:rPr>
              <w:t>ರಜತ</w:t>
            </w:r>
            <w:proofErr w:type="spellEnd"/>
            <w:r w:rsidRPr="0077474F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7474F">
              <w:rPr>
                <w:rFonts w:ascii="Nirmala UI" w:hAnsi="Nirmala UI" w:cs="Nirmala UI" w:hint="cs"/>
              </w:rPr>
              <w:t>ಮಹೋತ್ಸವ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0CF29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C2C3FA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0F54725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66C729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F34024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F0938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84B7B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3C2BDD8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275F4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63D40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C9E7D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CFC7AC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79DECF9F" w14:textId="77777777" w:rsidR="00E07900" w:rsidRDefault="00C157D8">
      <w:pPr>
        <w:pStyle w:val="Heading2"/>
      </w:pPr>
      <w:r>
        <w:t>Question 0</w:t>
      </w:r>
      <w:r>
        <w:rPr>
          <w:lang w:val="en-US"/>
        </w:rPr>
        <w:t>9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1"/>
        <w:gridCol w:w="3811"/>
        <w:gridCol w:w="669"/>
      </w:tblGrid>
      <w:tr w:rsidR="00E07900" w14:paraId="78A734E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FF474" w14:textId="2FEBB315" w:rsidR="00E07900" w:rsidRDefault="007F619E">
            <w:pPr>
              <w:pStyle w:val="Cell"/>
            </w:pPr>
            <w:r>
              <w:rPr>
                <w:rFonts w:ascii="Nirmala UI" w:hAnsi="Nirmala UI" w:cs="Nirmala UI"/>
                <w:b/>
                <w:bCs/>
              </w:rPr>
              <w:t>‘</w:t>
            </w:r>
            <w:proofErr w:type="spellStart"/>
            <w:proofErr w:type="gramStart"/>
            <w:r w:rsidR="00913B7D" w:rsidRPr="00913B7D">
              <w:rPr>
                <w:rFonts w:ascii="Nirmala UI" w:hAnsi="Nirmala UI" w:cs="Nirmala UI" w:hint="cs"/>
                <w:b/>
                <w:bCs/>
              </w:rPr>
              <w:t>ಔಪಚಾರಿಕ</w:t>
            </w:r>
            <w:proofErr w:type="spellEnd"/>
            <w:r w:rsidR="00913B7D">
              <w:rPr>
                <w:rFonts w:ascii="Nirmala UI" w:hAnsi="Nirmala UI" w:cs="Nirmala UI"/>
                <w:b/>
                <w:bCs/>
              </w:rPr>
              <w:t xml:space="preserve">‘  </w:t>
            </w:r>
            <w:proofErr w:type="spellStart"/>
            <w:proofErr w:type="gramEnd"/>
            <w:r w:rsidRPr="007F619E">
              <w:rPr>
                <w:rFonts w:ascii="Nirmala UI" w:hAnsi="Nirmala UI" w:cs="Nirmala UI"/>
              </w:rPr>
              <w:t>ಪದದ</w:t>
            </w:r>
            <w:proofErr w:type="spellEnd"/>
            <w:r w:rsidRPr="007F619E">
              <w:t xml:space="preserve"> </w:t>
            </w:r>
            <w:proofErr w:type="spellStart"/>
            <w:r w:rsidRPr="007F619E">
              <w:rPr>
                <w:rFonts w:ascii="Nirmala UI" w:hAnsi="Nirmala UI" w:cs="Nirmala UI"/>
              </w:rPr>
              <w:t>ವಿರುದ್ಧ</w:t>
            </w:r>
            <w:proofErr w:type="spellEnd"/>
            <w:r w:rsidRPr="007F619E">
              <w:t xml:space="preserve"> </w:t>
            </w:r>
            <w:proofErr w:type="spellStart"/>
            <w:r w:rsidRPr="007F619E">
              <w:rPr>
                <w:rFonts w:ascii="Nirmala UI" w:hAnsi="Nirmala UI" w:cs="Nirmala UI"/>
              </w:rPr>
              <w:t>ರೂಪ</w:t>
            </w:r>
            <w:proofErr w:type="spellEnd"/>
            <w:r w:rsidRPr="007F619E">
              <w:t xml:space="preserve"> ..............................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E20359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75994DB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A4D436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DFD3F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01E2F84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47AB85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BC3C9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028CF30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5A5709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C9DF6B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1E75C34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4F1C4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CBE74F" w14:textId="77777777" w:rsidR="00E07900" w:rsidRDefault="00E07900">
            <w:pPr>
              <w:pStyle w:val="Cell"/>
              <w:ind w:left="0"/>
            </w:pPr>
          </w:p>
        </w:tc>
      </w:tr>
      <w:tr w:rsidR="00E07900" w14:paraId="1A99A78C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D04A57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0A826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FF8AA7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770222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499E262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BD6D7E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1E4720" w14:textId="75370B88" w:rsidR="00E07900" w:rsidRDefault="00913B7D">
            <w:pPr>
              <w:pStyle w:val="Cell"/>
            </w:pPr>
            <w:proofErr w:type="spellStart"/>
            <w:r w:rsidRPr="00913B7D">
              <w:rPr>
                <w:rFonts w:ascii="Nirmala UI" w:hAnsi="Nirmala UI" w:cs="Nirmala UI" w:hint="cs"/>
                <w:lang w:bidi="kn-IN"/>
              </w:rPr>
              <w:t>ಅನೌಪಚಾರಿಕ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B73F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BD70D3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69C5DF8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2B1F74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28B32" w14:textId="05E56AB0" w:rsidR="00E07900" w:rsidRDefault="00913B7D">
            <w:pPr>
              <w:pStyle w:val="Cell"/>
            </w:pPr>
            <w:proofErr w:type="spellStart"/>
            <w:r w:rsidRPr="00913B7D">
              <w:rPr>
                <w:rFonts w:ascii="Nirmala UI" w:hAnsi="Nirmala UI" w:cs="Nirmala UI" w:hint="cs"/>
                <w:lang w:bidi="kn-IN"/>
              </w:rPr>
              <w:t>ಉಪಚಾರ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82BFC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3FB21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0C89B954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1E17C3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827121" w14:textId="31FB054F" w:rsidR="00E07900" w:rsidRDefault="00913B7D">
            <w:pPr>
              <w:pStyle w:val="Cell"/>
            </w:pPr>
            <w:proofErr w:type="spellStart"/>
            <w:r w:rsidRPr="00913B7D">
              <w:rPr>
                <w:rFonts w:ascii="Nirmala UI" w:hAnsi="Nirmala UI" w:cs="Nirmala UI" w:hint="cs"/>
                <w:lang w:bidi="kn-IN"/>
              </w:rPr>
              <w:t>ಅಔಪಚಾರಿಕ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3AB7F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AF2776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68CBD98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978EBB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4B4CC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CDA55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4CF123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4FD6BA0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65F094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B4F5C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03DFB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6C3E9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7BAC80F3" w14:textId="77777777" w:rsidR="00E07900" w:rsidRDefault="00C157D8">
      <w:pPr>
        <w:pStyle w:val="Heading2"/>
      </w:pPr>
      <w:r>
        <w:t>Question 1</w:t>
      </w:r>
      <w:r>
        <w:rPr>
          <w:lang w:val="en-US"/>
        </w:rPr>
        <w:t>0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2"/>
        <w:gridCol w:w="3810"/>
        <w:gridCol w:w="668"/>
      </w:tblGrid>
      <w:tr w:rsidR="00E07900" w14:paraId="04F2415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BF0A0" w14:textId="0CCDD96B" w:rsidR="00E07900" w:rsidRDefault="00E60DCD">
            <w:pPr>
              <w:pStyle w:val="Cell"/>
            </w:pPr>
            <w:proofErr w:type="spellStart"/>
            <w:r w:rsidRPr="00E60DCD">
              <w:rPr>
                <w:rFonts w:ascii="Nirmala UI" w:hAnsi="Nirmala UI" w:cs="Nirmala UI" w:hint="cs"/>
              </w:rPr>
              <w:lastRenderedPageBreak/>
              <w:t>ಡಿ</w:t>
            </w:r>
            <w:r w:rsidRPr="00E60DCD">
              <w:rPr>
                <w:rFonts w:ascii="Nirmala UI" w:hAnsi="Nirmala UI" w:cs="Nirmala UI"/>
              </w:rPr>
              <w:t>.</w:t>
            </w:r>
            <w:proofErr w:type="gramStart"/>
            <w:r w:rsidRPr="00E60DCD">
              <w:rPr>
                <w:rFonts w:ascii="Nirmala UI" w:hAnsi="Nirmala UI" w:cs="Nirmala UI" w:hint="cs"/>
              </w:rPr>
              <w:t>ವಿ</w:t>
            </w:r>
            <w:r w:rsidRPr="00E60DCD">
              <w:rPr>
                <w:rFonts w:ascii="Nirmala UI" w:hAnsi="Nirmala UI" w:cs="Nirmala UI"/>
              </w:rPr>
              <w:t>.</w:t>
            </w:r>
            <w:r w:rsidRPr="00E60DCD">
              <w:rPr>
                <w:rFonts w:ascii="Nirmala UI" w:hAnsi="Nirmala UI" w:cs="Nirmala UI" w:hint="cs"/>
              </w:rPr>
              <w:t>ಜಿಯವರ</w:t>
            </w:r>
            <w:proofErr w:type="spellEnd"/>
            <w:proofErr w:type="gramEnd"/>
            <w:r w:rsidRPr="00E60DC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60DCD">
              <w:rPr>
                <w:rFonts w:ascii="Nirmala UI" w:hAnsi="Nirmala UI" w:cs="Nirmala UI" w:hint="cs"/>
              </w:rPr>
              <w:t>ಪೂರ್ಣ</w:t>
            </w:r>
            <w:proofErr w:type="spellEnd"/>
            <w:r w:rsidRPr="00E60DC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60DCD">
              <w:rPr>
                <w:rFonts w:ascii="Nirmala UI" w:hAnsi="Nirmala UI" w:cs="Nirmala UI" w:hint="cs"/>
              </w:rPr>
              <w:t>ಹೆಸರು</w:t>
            </w:r>
            <w:proofErr w:type="spellEnd"/>
            <w:r w:rsidRPr="00E60DCD">
              <w:rPr>
                <w:rFonts w:ascii="Nirmala UI" w:hAnsi="Nirmala UI" w:cs="Nirmala UI"/>
              </w:rPr>
              <w:t xml:space="preserve"> 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AAF7D3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6222A29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20285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E78694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0BC54C2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C3ADD4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F08259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33B50D2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063F84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F8744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25B9289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C655A7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0C242" w14:textId="77777777" w:rsidR="00E07900" w:rsidRDefault="00E07900">
            <w:pPr>
              <w:pStyle w:val="Cell"/>
              <w:ind w:left="0"/>
            </w:pPr>
          </w:p>
        </w:tc>
      </w:tr>
      <w:tr w:rsidR="00E07900" w14:paraId="66CBEF6E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5798DA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8FB52A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60185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52F7F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5E72015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AD3610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FFDB40" w14:textId="59D9A355" w:rsidR="00E07900" w:rsidRDefault="00E60DCD">
            <w:pPr>
              <w:pStyle w:val="Cell"/>
            </w:pPr>
            <w:proofErr w:type="spellStart"/>
            <w:r w:rsidRPr="00E60DCD">
              <w:rPr>
                <w:rFonts w:ascii="Nirmala UI" w:hAnsi="Nirmala UI" w:cs="Nirmala UI" w:hint="cs"/>
                <w:lang w:bidi="kn-IN"/>
              </w:rPr>
              <w:t>ದೇವನೂರು</w:t>
            </w:r>
            <w:proofErr w:type="spellEnd"/>
            <w:r w:rsidRPr="00E60DCD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E60DCD">
              <w:rPr>
                <w:rFonts w:ascii="Nirmala UI" w:hAnsi="Nirmala UI" w:cs="Nirmala UI" w:hint="cs"/>
                <w:lang w:bidi="kn-IN"/>
              </w:rPr>
              <w:t>ವೆಂಕಟರಮಣಯ್ಯ</w:t>
            </w:r>
            <w:proofErr w:type="spellEnd"/>
            <w:r w:rsidRPr="00E60DCD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E60DCD">
              <w:rPr>
                <w:rFonts w:ascii="Nirmala UI" w:hAnsi="Nirmala UI" w:cs="Nirmala UI" w:hint="cs"/>
                <w:lang w:bidi="kn-IN"/>
              </w:rPr>
              <w:t>ಗುಂಡಪ್ಪ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8B257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29A37E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756C58E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B893B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BC6F9B" w14:textId="389C4566" w:rsidR="00E07900" w:rsidRDefault="00E60DCD">
            <w:pPr>
              <w:pStyle w:val="Cell"/>
            </w:pPr>
            <w:proofErr w:type="spellStart"/>
            <w:r w:rsidRPr="00E60DCD">
              <w:rPr>
                <w:rFonts w:ascii="Nirmala UI" w:hAnsi="Nirmala UI" w:cs="Nirmala UI" w:hint="cs"/>
              </w:rPr>
              <w:t>ದೇವನ</w:t>
            </w:r>
            <w:proofErr w:type="spellEnd"/>
            <w:r w:rsidRPr="00E60DC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60DCD">
              <w:rPr>
                <w:rFonts w:ascii="Nirmala UI" w:hAnsi="Nirmala UI" w:cs="Nirmala UI" w:hint="cs"/>
              </w:rPr>
              <w:t>ವೆಂಕಟರಮಣ</w:t>
            </w:r>
            <w:proofErr w:type="spellEnd"/>
            <w:r w:rsidRPr="00E60DC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60DCD">
              <w:rPr>
                <w:rFonts w:ascii="Nirmala UI" w:hAnsi="Nirmala UI" w:cs="Nirmala UI" w:hint="cs"/>
              </w:rPr>
              <w:t>ಗುಂಡಪ್ಪ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12589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DE4792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3C04B29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9C2801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79948" w14:textId="2C24B33E" w:rsidR="00E07900" w:rsidRDefault="00E60DCD">
            <w:pPr>
              <w:pStyle w:val="Cell"/>
            </w:pPr>
            <w:proofErr w:type="spellStart"/>
            <w:r w:rsidRPr="00E60DCD">
              <w:rPr>
                <w:rFonts w:ascii="Nirmala UI" w:hAnsi="Nirmala UI" w:cs="Nirmala UI" w:hint="cs"/>
              </w:rPr>
              <w:t>ದೇವನಹಳ್ಳಿ</w:t>
            </w:r>
            <w:proofErr w:type="spellEnd"/>
            <w:r w:rsidRPr="00E60DC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60DCD">
              <w:rPr>
                <w:rFonts w:ascii="Nirmala UI" w:hAnsi="Nirmala UI" w:cs="Nirmala UI" w:hint="cs"/>
              </w:rPr>
              <w:t>ವೆಂಕಟರಮಣಯ್ಯ</w:t>
            </w:r>
            <w:proofErr w:type="spellEnd"/>
            <w:r w:rsidRPr="00E60DC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60DCD">
              <w:rPr>
                <w:rFonts w:ascii="Nirmala UI" w:hAnsi="Nirmala UI" w:cs="Nirmala UI" w:hint="cs"/>
              </w:rPr>
              <w:t>ಗುಂಡಪ್ಪ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80671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FF30EC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245D775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41111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4F743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2A674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C8EDF3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7C60AB0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B82C4F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88952A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CF242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AAD956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21C37E08" w14:textId="53F6C1E6" w:rsidR="00E07900" w:rsidRDefault="00C157D8">
      <w:pPr>
        <w:pStyle w:val="Heading2"/>
      </w:pPr>
      <w:r>
        <w:t xml:space="preserve">Question </w:t>
      </w:r>
      <w:r w:rsidR="00A12F4F">
        <w:rPr>
          <w:lang w:val="en-US"/>
        </w:rPr>
        <w:t>11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E07900" w14:paraId="3DA1F67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C6B166" w14:textId="6A1EC9EC" w:rsidR="00E07900" w:rsidRDefault="00E146B6">
            <w:pPr>
              <w:pStyle w:val="Cell"/>
              <w:ind w:left="0"/>
            </w:pPr>
            <w:proofErr w:type="spellStart"/>
            <w:r w:rsidRPr="00E146B6">
              <w:rPr>
                <w:rFonts w:ascii="Nirmala UI" w:hAnsi="Nirmala UI" w:cs="Nirmala UI"/>
              </w:rPr>
              <w:t>ನಗುವ</w:t>
            </w:r>
            <w:proofErr w:type="spellEnd"/>
            <w:r w:rsidRPr="00E146B6">
              <w:t xml:space="preserve">, </w:t>
            </w:r>
            <w:proofErr w:type="spellStart"/>
            <w:r w:rsidRPr="00E146B6">
              <w:rPr>
                <w:rFonts w:ascii="Nirmala UI" w:hAnsi="Nirmala UI" w:cs="Nirmala UI"/>
              </w:rPr>
              <w:t>ನಗಿಸುವ</w:t>
            </w:r>
            <w:proofErr w:type="spellEnd"/>
            <w:r w:rsidRPr="00E146B6">
              <w:t xml:space="preserve">    </w:t>
            </w:r>
            <w:proofErr w:type="spellStart"/>
            <w:r w:rsidRPr="00E146B6">
              <w:rPr>
                <w:rFonts w:ascii="Nirmala UI" w:hAnsi="Nirmala UI" w:cs="Nirmala UI"/>
              </w:rPr>
              <w:t>ನಗಿಸಿ</w:t>
            </w:r>
            <w:proofErr w:type="spellEnd"/>
            <w:r w:rsidRPr="00E146B6">
              <w:t xml:space="preserve"> ................... </w:t>
            </w:r>
            <w:proofErr w:type="spellStart"/>
            <w:r w:rsidR="00D475BB" w:rsidRPr="00D475BB">
              <w:rPr>
                <w:rFonts w:ascii="Nirmala UI" w:hAnsi="Nirmala UI" w:cs="Nirmala UI"/>
              </w:rPr>
              <w:t>ಬಾಳುವ</w:t>
            </w:r>
            <w:proofErr w:type="spellEnd"/>
            <w:r w:rsidR="00D475BB" w:rsidRPr="00D475BB">
              <w:t xml:space="preserve"> </w:t>
            </w:r>
            <w:r w:rsidR="00D475BB">
              <w:t xml:space="preserve">   </w:t>
            </w:r>
            <w:proofErr w:type="gramStart"/>
            <w:r w:rsidR="00D475BB">
              <w:t xml:space="preserve">-  </w:t>
            </w:r>
            <w:proofErr w:type="spellStart"/>
            <w:r w:rsidRPr="00E146B6">
              <w:rPr>
                <w:rFonts w:ascii="Nirmala UI" w:hAnsi="Nirmala UI" w:cs="Nirmala UI"/>
              </w:rPr>
              <w:t>ಬಾಳನ್ನು</w:t>
            </w:r>
            <w:proofErr w:type="spellEnd"/>
            <w:proofErr w:type="gramEnd"/>
            <w:r w:rsidRPr="00E146B6">
              <w:t xml:space="preserve"> </w:t>
            </w:r>
            <w:proofErr w:type="spellStart"/>
            <w:r w:rsidRPr="00E146B6">
              <w:rPr>
                <w:rFonts w:ascii="Nirmala UI" w:hAnsi="Nirmala UI" w:cs="Nirmala UI"/>
              </w:rPr>
              <w:t>ಕೇಳಬೇಕೆಂದು</w:t>
            </w:r>
            <w:proofErr w:type="spellEnd"/>
            <w:r w:rsidRPr="00E146B6">
              <w:t xml:space="preserve"> </w:t>
            </w:r>
            <w:proofErr w:type="spellStart"/>
            <w:r w:rsidRPr="00E146B6">
              <w:rPr>
                <w:rFonts w:ascii="Nirmala UI" w:hAnsi="Nirmala UI" w:cs="Nirmala UI"/>
              </w:rPr>
              <w:t>ಕವಿ</w:t>
            </w:r>
            <w:proofErr w:type="spellEnd"/>
            <w:r w:rsidRPr="00E146B6">
              <w:t xml:space="preserve"> </w:t>
            </w:r>
            <w:proofErr w:type="spellStart"/>
            <w:r w:rsidRPr="00E146B6">
              <w:rPr>
                <w:rFonts w:ascii="Nirmala UI" w:hAnsi="Nirmala UI" w:cs="Nirmala UI"/>
              </w:rPr>
              <w:t>ಸೂಚಿಸುತ್ತಾರೆ</w:t>
            </w:r>
            <w:proofErr w:type="spellEnd"/>
            <w:r w:rsidRPr="00E146B6"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90949B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2241067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A271A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3AD66E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7BD2028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A1C82A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88D14B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755ACBA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B73461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615086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7C05426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433DCD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A6B89E" w14:textId="77777777" w:rsidR="00E07900" w:rsidRDefault="00E07900">
            <w:pPr>
              <w:pStyle w:val="Cell"/>
              <w:ind w:left="0"/>
            </w:pPr>
          </w:p>
        </w:tc>
      </w:tr>
      <w:tr w:rsidR="00E07900" w14:paraId="68840797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D0CA9F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FA1CF1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3501AC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8DFF32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6AA9F93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24114F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B8DB49" w14:textId="4FD0A2F3" w:rsidR="00E07900" w:rsidRDefault="00E146B6">
            <w:pPr>
              <w:pStyle w:val="Cell"/>
            </w:pPr>
            <w:proofErr w:type="spellStart"/>
            <w:r w:rsidRPr="00E146B6">
              <w:rPr>
                <w:rFonts w:ascii="Nirmala UI" w:hAnsi="Nirmala UI" w:cs="Nirmala UI" w:hint="cs"/>
                <w:lang w:bidi="kn-IN"/>
              </w:rPr>
              <w:t>ಹಾಡುತ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C18CB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3EF781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7B519A4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CA754B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028E93" w14:textId="2EA2284F" w:rsidR="00E07900" w:rsidRDefault="00E146B6">
            <w:pPr>
              <w:pStyle w:val="Cell"/>
            </w:pPr>
            <w:proofErr w:type="spellStart"/>
            <w:r w:rsidRPr="00E146B6">
              <w:rPr>
                <w:rFonts w:ascii="Nirmala UI" w:hAnsi="Nirmala UI" w:cs="Nirmala UI" w:hint="cs"/>
                <w:lang w:bidi="kn-IN"/>
              </w:rPr>
              <w:t>ನಗುತ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24461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A1AC08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068EF9F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987ACD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ABB840" w14:textId="5268E569" w:rsidR="00E07900" w:rsidRDefault="00E146B6">
            <w:pPr>
              <w:pStyle w:val="Cell"/>
            </w:pPr>
            <w:proofErr w:type="spellStart"/>
            <w:r w:rsidRPr="00E146B6">
              <w:rPr>
                <w:rFonts w:ascii="Nirmala UI" w:hAnsi="Nirmala UI" w:cs="Nirmala UI" w:hint="cs"/>
                <w:lang w:bidi="kn-IN"/>
              </w:rPr>
              <w:t>ನಗಿಸುತ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86EC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EA7FB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6539099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370B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A76615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03F93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7D6930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7BE4EF1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32A832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6B700A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5FC5B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2F43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18B4FF5A" w14:textId="1B58D5AC" w:rsidR="00E07900" w:rsidRDefault="00C157D8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2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3"/>
        <w:gridCol w:w="669"/>
      </w:tblGrid>
      <w:tr w:rsidR="00E07900" w14:paraId="4327955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B4E9F2" w14:textId="0365952D" w:rsidR="00E07900" w:rsidRDefault="00D17A8E">
            <w:pPr>
              <w:pStyle w:val="Cell"/>
              <w:ind w:left="0"/>
            </w:pPr>
            <w:proofErr w:type="spellStart"/>
            <w:r w:rsidRPr="00D17A8E">
              <w:rPr>
                <w:rFonts w:ascii="Nirmala UI" w:hAnsi="Nirmala UI" w:cs="Nirmala UI"/>
              </w:rPr>
              <w:t>ಕಷ್ಟಗಳ</w:t>
            </w:r>
            <w:proofErr w:type="spellEnd"/>
            <w:r w:rsidRPr="00D17A8E">
              <w:t xml:space="preserve"> </w:t>
            </w:r>
            <w:proofErr w:type="spellStart"/>
            <w:r w:rsidRPr="00D17A8E">
              <w:rPr>
                <w:rFonts w:ascii="Nirmala UI" w:hAnsi="Nirmala UI" w:cs="Nirmala UI"/>
              </w:rPr>
              <w:t>ಮಳೆಯ</w:t>
            </w:r>
            <w:proofErr w:type="spellEnd"/>
            <w:r w:rsidRPr="00D17A8E">
              <w:t xml:space="preserve"> </w:t>
            </w:r>
            <w:proofErr w:type="spellStart"/>
            <w:r w:rsidRPr="00D17A8E">
              <w:rPr>
                <w:rFonts w:ascii="Nirmala UI" w:hAnsi="Nirmala UI" w:cs="Nirmala UI"/>
              </w:rPr>
              <w:t>ವಿಧಿ</w:t>
            </w:r>
            <w:proofErr w:type="spellEnd"/>
            <w:r w:rsidRPr="00D17A8E">
              <w:t xml:space="preserve"> </w:t>
            </w:r>
            <w:proofErr w:type="spellStart"/>
            <w:r w:rsidRPr="00D17A8E">
              <w:rPr>
                <w:rFonts w:ascii="Nirmala UI" w:hAnsi="Nirmala UI" w:cs="Nirmala UI"/>
              </w:rPr>
              <w:t>ಸುರಿಯುವಾಗ</w:t>
            </w:r>
            <w:proofErr w:type="spellEnd"/>
            <w:r w:rsidRPr="00D17A8E">
              <w:t xml:space="preserve"> ............. </w:t>
            </w:r>
            <w:proofErr w:type="spellStart"/>
            <w:r w:rsidRPr="00D17A8E">
              <w:rPr>
                <w:rFonts w:ascii="Nirmala UI" w:hAnsi="Nirmala UI" w:cs="Nirmala UI"/>
              </w:rPr>
              <w:t>ಆಗ</w:t>
            </w:r>
            <w:proofErr w:type="spellEnd"/>
            <w:r w:rsidRPr="00D17A8E">
              <w:t xml:space="preserve"> </w:t>
            </w:r>
            <w:proofErr w:type="spellStart"/>
            <w:r w:rsidRPr="00D17A8E">
              <w:rPr>
                <w:rFonts w:ascii="Nirmala UI" w:hAnsi="Nirmala UI" w:cs="Nirmala UI"/>
              </w:rPr>
              <w:t>ಬೇಕೆಂದು</w:t>
            </w:r>
            <w:proofErr w:type="spellEnd"/>
            <w:r w:rsidRPr="00D17A8E">
              <w:t xml:space="preserve"> </w:t>
            </w:r>
            <w:proofErr w:type="spellStart"/>
            <w:r w:rsidRPr="00D17A8E">
              <w:rPr>
                <w:rFonts w:ascii="Nirmala UI" w:hAnsi="Nirmala UI" w:cs="Nirmala UI"/>
              </w:rPr>
              <w:t>ಡಿ</w:t>
            </w:r>
            <w:r w:rsidRPr="00D17A8E">
              <w:t>.</w:t>
            </w:r>
            <w:proofErr w:type="gramStart"/>
            <w:r w:rsidRPr="00D17A8E">
              <w:rPr>
                <w:rFonts w:ascii="Nirmala UI" w:hAnsi="Nirmala UI" w:cs="Nirmala UI"/>
              </w:rPr>
              <w:t>ವಿ</w:t>
            </w:r>
            <w:r w:rsidRPr="00D17A8E">
              <w:t>.</w:t>
            </w:r>
            <w:r w:rsidRPr="00D17A8E">
              <w:rPr>
                <w:rFonts w:ascii="Nirmala UI" w:hAnsi="Nirmala UI" w:cs="Nirmala UI"/>
              </w:rPr>
              <w:t>ಜಿ</w:t>
            </w:r>
            <w:proofErr w:type="spellEnd"/>
            <w:proofErr w:type="gramEnd"/>
            <w:r w:rsidRPr="00D17A8E">
              <w:t xml:space="preserve"> </w:t>
            </w:r>
            <w:proofErr w:type="spellStart"/>
            <w:r w:rsidRPr="00D17A8E">
              <w:rPr>
                <w:rFonts w:ascii="Nirmala UI" w:hAnsi="Nirmala UI" w:cs="Nirmala UI"/>
              </w:rPr>
              <w:t>ತಿಳಿಸಿದ್ದಾರೆ</w:t>
            </w:r>
            <w:proofErr w:type="spellEnd"/>
            <w:r w:rsidRPr="00D17A8E"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FE958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0DC7D8B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98B8D7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F7FD93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46B715F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1453C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59F273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1D83063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D1BB87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142959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41EC5CE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12485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2EE4A" w14:textId="77777777" w:rsidR="00E07900" w:rsidRDefault="00E07900">
            <w:pPr>
              <w:pStyle w:val="Cell"/>
              <w:ind w:left="0"/>
            </w:pPr>
          </w:p>
        </w:tc>
      </w:tr>
      <w:tr w:rsidR="00E07900" w14:paraId="3F138D7A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509D3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469973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79BAA6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FA6578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2B6DE8D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2755D6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14EEC0" w14:textId="6E9441E4" w:rsidR="00E07900" w:rsidRDefault="00D17A8E">
            <w:pPr>
              <w:pStyle w:val="Cell"/>
              <w:ind w:left="0"/>
            </w:pPr>
            <w:proofErr w:type="spellStart"/>
            <w:r w:rsidRPr="00D17A8E">
              <w:rPr>
                <w:rFonts w:ascii="Nirmala UI" w:hAnsi="Nirmala UI" w:cs="Nirmala UI"/>
              </w:rPr>
              <w:t>ಸಕ್ಕರೆ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806E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CDACE0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1F1326F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8B37CF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E8CBA7" w14:textId="799B6435" w:rsidR="00E07900" w:rsidRDefault="00D17A8E">
            <w:pPr>
              <w:pStyle w:val="Cell"/>
            </w:pPr>
            <w:proofErr w:type="spellStart"/>
            <w:r w:rsidRPr="00D17A8E">
              <w:rPr>
                <w:rFonts w:ascii="Nirmala UI" w:hAnsi="Nirmala UI" w:cs="Nirmala UI"/>
              </w:rPr>
              <w:t>ಮಣ್ಣು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D99C22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7B5B9" w14:textId="4FEBD3DF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3FA83E7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C9AFE3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6D641E" w14:textId="552B48FC" w:rsidR="00E07900" w:rsidRDefault="00D17A8E">
            <w:pPr>
              <w:pStyle w:val="Cell"/>
            </w:pPr>
            <w:proofErr w:type="spellStart"/>
            <w:r w:rsidRPr="00D17A8E">
              <w:rPr>
                <w:rFonts w:ascii="Nirmala UI" w:hAnsi="Nirmala UI" w:cs="Nirmala UI"/>
              </w:rPr>
              <w:t>ಕಲ್ಲು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A6A5C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24C5C" w14:textId="21939567" w:rsidR="00E07900" w:rsidRDefault="00822246">
            <w:pPr>
              <w:pStyle w:val="QFGrade"/>
            </w:pPr>
            <w:r>
              <w:t>100</w:t>
            </w:r>
          </w:p>
        </w:tc>
      </w:tr>
      <w:tr w:rsidR="00E07900" w14:paraId="40B8DA1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70206F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9922AE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45DA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1AA856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7245035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926418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169CC0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8835C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84372A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5C9D626A" w14:textId="2BBC6C04" w:rsidR="00E07900" w:rsidRDefault="00C157D8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3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4"/>
        <w:gridCol w:w="3809"/>
        <w:gridCol w:w="668"/>
      </w:tblGrid>
      <w:tr w:rsidR="00E07900" w14:paraId="0D97583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D55FA4" w14:textId="2E6F5364" w:rsidR="00E07900" w:rsidRDefault="00716F3A">
            <w:pPr>
              <w:pStyle w:val="Cell"/>
              <w:ind w:left="0"/>
            </w:pPr>
            <w:proofErr w:type="spellStart"/>
            <w:r w:rsidRPr="00716F3A">
              <w:rPr>
                <w:rFonts w:ascii="Nirmala UI" w:hAnsi="Nirmala UI" w:cs="Nirmala UI"/>
              </w:rPr>
              <w:lastRenderedPageBreak/>
              <w:t>ಹೊಸ</w:t>
            </w:r>
            <w:proofErr w:type="spellEnd"/>
            <w:r w:rsidRPr="00716F3A">
              <w:t xml:space="preserve"> </w:t>
            </w:r>
            <w:proofErr w:type="spellStart"/>
            <w:r w:rsidRPr="00716F3A">
              <w:rPr>
                <w:rFonts w:ascii="Nirmala UI" w:hAnsi="Nirmala UI" w:cs="Nirmala UI"/>
              </w:rPr>
              <w:t>ಚಿಗುರು</w:t>
            </w:r>
            <w:proofErr w:type="spellEnd"/>
            <w:r w:rsidRPr="00716F3A">
              <w:t xml:space="preserve"> </w:t>
            </w:r>
            <w:proofErr w:type="spellStart"/>
            <w:r w:rsidRPr="00716F3A">
              <w:rPr>
                <w:rFonts w:ascii="Nirmala UI" w:hAnsi="Nirmala UI" w:cs="Nirmala UI"/>
              </w:rPr>
              <w:t>ಹಳೆ</w:t>
            </w:r>
            <w:proofErr w:type="spellEnd"/>
            <w:r w:rsidRPr="00716F3A">
              <w:t xml:space="preserve"> </w:t>
            </w:r>
            <w:proofErr w:type="spellStart"/>
            <w:r w:rsidRPr="00716F3A">
              <w:rPr>
                <w:rFonts w:ascii="Nirmala UI" w:hAnsi="Nirmala UI" w:cs="Nirmala UI"/>
              </w:rPr>
              <w:t>ಬೇರು</w:t>
            </w:r>
            <w:proofErr w:type="spellEnd"/>
            <w:r w:rsidRPr="00716F3A">
              <w:t xml:space="preserve"> </w:t>
            </w:r>
            <w:proofErr w:type="spellStart"/>
            <w:r w:rsidRPr="00716F3A">
              <w:rPr>
                <w:rFonts w:ascii="Nirmala UI" w:hAnsi="Nirmala UI" w:cs="Nirmala UI"/>
              </w:rPr>
              <w:t>ಕೂಡಿರಲು</w:t>
            </w:r>
            <w:proofErr w:type="spellEnd"/>
            <w:r w:rsidRPr="00716F3A">
              <w:t xml:space="preserve"> </w:t>
            </w:r>
            <w:proofErr w:type="spellStart"/>
            <w:r w:rsidRPr="00716F3A">
              <w:rPr>
                <w:rFonts w:ascii="Nirmala UI" w:hAnsi="Nirmala UI" w:cs="Nirmala UI"/>
              </w:rPr>
              <w:t>ಮರಸೊಬಗು</w:t>
            </w:r>
            <w:proofErr w:type="spellEnd"/>
            <w:r w:rsidRPr="00716F3A">
              <w:t xml:space="preserve">- </w:t>
            </w:r>
            <w:r w:rsidRPr="00716F3A">
              <w:rPr>
                <w:rFonts w:ascii="Nirmala UI" w:hAnsi="Nirmala UI" w:cs="Nirmala UI"/>
              </w:rPr>
              <w:t>ಈ</w:t>
            </w:r>
            <w:r w:rsidRPr="00716F3A">
              <w:t xml:space="preserve"> </w:t>
            </w:r>
            <w:proofErr w:type="spellStart"/>
            <w:r w:rsidRPr="00716F3A">
              <w:rPr>
                <w:rFonts w:ascii="Nirmala UI" w:hAnsi="Nirmala UI" w:cs="Nirmala UI"/>
              </w:rPr>
              <w:t>ಪದ್ಯ</w:t>
            </w:r>
            <w:proofErr w:type="spellEnd"/>
            <w:r w:rsidRPr="00716F3A">
              <w:t xml:space="preserve"> </w:t>
            </w:r>
            <w:proofErr w:type="spellStart"/>
            <w:r w:rsidRPr="00716F3A">
              <w:rPr>
                <w:rFonts w:ascii="Nirmala UI" w:hAnsi="Nirmala UI" w:cs="Nirmala UI"/>
              </w:rPr>
              <w:t>ಭಾಗದ</w:t>
            </w:r>
            <w:proofErr w:type="spellEnd"/>
            <w:r w:rsidRPr="00716F3A">
              <w:t xml:space="preserve"> </w:t>
            </w:r>
            <w:proofErr w:type="spellStart"/>
            <w:r w:rsidRPr="00716F3A">
              <w:rPr>
                <w:rFonts w:ascii="Nirmala UI" w:hAnsi="Nirmala UI" w:cs="Nirmala UI"/>
              </w:rPr>
              <w:t>ಮುಂದಿನ</w:t>
            </w:r>
            <w:proofErr w:type="spellEnd"/>
            <w:r w:rsidRPr="00716F3A">
              <w:t xml:space="preserve"> </w:t>
            </w:r>
            <w:proofErr w:type="spellStart"/>
            <w:r w:rsidRPr="00716F3A">
              <w:rPr>
                <w:rFonts w:ascii="Nirmala UI" w:hAnsi="Nirmala UI" w:cs="Nirmala UI"/>
              </w:rPr>
              <w:t>ಸಾಲು</w:t>
            </w:r>
            <w:proofErr w:type="spellEnd"/>
            <w:r w:rsidRPr="00716F3A">
              <w:t xml:space="preserve"> 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C2D5F8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154CA9C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1F4C7C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5EE1E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5AAA047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1AF116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F987E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6E4B234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7A629C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25CD8B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7629455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95A6E6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30974E" w14:textId="77777777" w:rsidR="00E07900" w:rsidRDefault="00E07900">
            <w:pPr>
              <w:pStyle w:val="Cell"/>
              <w:ind w:left="0"/>
            </w:pPr>
          </w:p>
        </w:tc>
      </w:tr>
      <w:tr w:rsidR="00E07900" w14:paraId="2B18E8A2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5597FC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46ABF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0172E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35E181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41A653A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A1665D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E103FB" w14:textId="00B425F2" w:rsidR="00E07900" w:rsidRDefault="00716F3A">
            <w:pPr>
              <w:pStyle w:val="Cell"/>
            </w:pPr>
            <w:proofErr w:type="spellStart"/>
            <w:r w:rsidRPr="00716F3A">
              <w:rPr>
                <w:rFonts w:ascii="Nirmala UI" w:hAnsi="Nirmala UI" w:cs="Nirmala UI" w:hint="cs"/>
                <w:lang w:bidi="kn-IN"/>
              </w:rPr>
              <w:t>ಹಳೆತತ್ತ್ವದೊಡಗೂಡೆ</w:t>
            </w:r>
            <w:proofErr w:type="spellEnd"/>
            <w:r w:rsidRPr="00716F3A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716F3A">
              <w:rPr>
                <w:rFonts w:ascii="Nirmala UI" w:hAnsi="Nirmala UI" w:cs="Nirmala UI" w:hint="cs"/>
                <w:lang w:bidi="kn-IN"/>
              </w:rPr>
              <w:t>ಧರ್ಮ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629A5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C6B8A4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5B854CA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E4130C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B83FB" w14:textId="4912958C" w:rsidR="00E07900" w:rsidRDefault="00716F3A">
            <w:pPr>
              <w:pStyle w:val="Cell"/>
            </w:pPr>
            <w:proofErr w:type="spellStart"/>
            <w:r w:rsidRPr="00716F3A">
              <w:rPr>
                <w:rFonts w:ascii="Nirmala UI" w:hAnsi="Nirmala UI" w:cs="Nirmala UI" w:hint="cs"/>
                <w:lang w:bidi="kn-IN"/>
              </w:rPr>
              <w:t>ಹೊಸ</w:t>
            </w:r>
            <w:proofErr w:type="spellEnd"/>
            <w:r w:rsidRPr="00716F3A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716F3A">
              <w:rPr>
                <w:rFonts w:ascii="Nirmala UI" w:hAnsi="Nirmala UI" w:cs="Nirmala UI" w:hint="cs"/>
                <w:lang w:bidi="kn-IN"/>
              </w:rPr>
              <w:t>ಯುಕ್ತಿ</w:t>
            </w:r>
            <w:proofErr w:type="spellEnd"/>
            <w:r w:rsidRPr="00716F3A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716F3A">
              <w:rPr>
                <w:rFonts w:ascii="Nirmala UI" w:hAnsi="Nirmala UI" w:cs="Nirmala UI" w:hint="cs"/>
                <w:lang w:bidi="kn-IN"/>
              </w:rPr>
              <w:t>ಹಳೆತತ್ತ್ವದೊಡಗೂಡೆ</w:t>
            </w:r>
            <w:proofErr w:type="spellEnd"/>
            <w:r w:rsidRPr="00716F3A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716F3A">
              <w:rPr>
                <w:rFonts w:ascii="Nirmala UI" w:hAnsi="Nirmala UI" w:cs="Nirmala UI" w:hint="cs"/>
                <w:lang w:bidi="kn-IN"/>
              </w:rPr>
              <w:t>ಧರ್ಮ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C31F1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8D305D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14DB07B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AA006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9DB9A" w14:textId="21E9CB48" w:rsidR="00E07900" w:rsidRDefault="00716F3A">
            <w:pPr>
              <w:pStyle w:val="Cell"/>
              <w:ind w:left="0"/>
            </w:pPr>
            <w:proofErr w:type="spellStart"/>
            <w:r w:rsidRPr="00716F3A">
              <w:rPr>
                <w:rFonts w:ascii="Nirmala UI" w:hAnsi="Nirmala UI" w:cs="Nirmala UI" w:hint="cs"/>
                <w:lang w:bidi="kn-IN"/>
              </w:rPr>
              <w:t>ಹೊಸ</w:t>
            </w:r>
            <w:proofErr w:type="spellEnd"/>
            <w:r w:rsidRPr="00716F3A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716F3A">
              <w:rPr>
                <w:rFonts w:ascii="Nirmala UI" w:hAnsi="Nirmala UI" w:cs="Nirmala UI" w:hint="cs"/>
                <w:lang w:bidi="kn-IN"/>
              </w:rPr>
              <w:t>ಯುಕ್ತಿ</w:t>
            </w:r>
            <w:proofErr w:type="spellEnd"/>
            <w:r w:rsidRPr="00716F3A">
              <w:rPr>
                <w:rFonts w:ascii="Nirmala UI" w:hAnsi="Nirmala UI" w:cs="Nirmala UI"/>
                <w:lang w:bidi="kn-IN"/>
              </w:rPr>
              <w:t xml:space="preserve"> -</w:t>
            </w:r>
            <w:proofErr w:type="spellStart"/>
            <w:r w:rsidRPr="00716F3A">
              <w:rPr>
                <w:rFonts w:ascii="Nirmala UI" w:hAnsi="Nirmala UI" w:cs="Nirmala UI" w:hint="cs"/>
                <w:lang w:bidi="kn-IN"/>
              </w:rPr>
              <w:t>ತತ್ತ್ವದೊಡಗೂಡೆ</w:t>
            </w:r>
            <w:proofErr w:type="spellEnd"/>
            <w:r w:rsidRPr="00716F3A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716F3A">
              <w:rPr>
                <w:rFonts w:ascii="Nirmala UI" w:hAnsi="Nirmala UI" w:cs="Nirmala UI" w:hint="cs"/>
                <w:lang w:bidi="kn-IN"/>
              </w:rPr>
              <w:t>ಧರ್ಮ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AA591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29BA41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7BC8E97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C49303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89A27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4EAF9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43E5A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16CA42D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B28F11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27689A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E4A53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36E46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687393B6" w14:textId="74692589" w:rsidR="00E07900" w:rsidRDefault="00C157D8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4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1"/>
        <w:gridCol w:w="3811"/>
        <w:gridCol w:w="668"/>
      </w:tblGrid>
      <w:tr w:rsidR="00E07900" w14:paraId="4A5F36B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F6AA40" w14:textId="1787B57C" w:rsidR="00E07900" w:rsidRDefault="00FC56E6">
            <w:pPr>
              <w:pStyle w:val="Cell"/>
            </w:pPr>
            <w:r w:rsidRPr="00FC56E6">
              <w:t>"</w:t>
            </w:r>
            <w:proofErr w:type="spellStart"/>
            <w:r w:rsidR="00716F3A" w:rsidRPr="00716F3A">
              <w:rPr>
                <w:rFonts w:ascii="Nirmala UI" w:hAnsi="Nirmala UI" w:cs="Nirmala UI" w:hint="cs"/>
              </w:rPr>
              <w:t>ಗೌರವಿಸು</w:t>
            </w:r>
            <w:proofErr w:type="spellEnd"/>
            <w:r w:rsidR="00716F3A" w:rsidRPr="00716F3A">
              <w:rPr>
                <w:rFonts w:ascii="Nirmala UI" w:hAnsi="Nirmala UI" w:cs="Nirmala UI"/>
              </w:rPr>
              <w:t xml:space="preserve"> </w:t>
            </w:r>
            <w:proofErr w:type="spellStart"/>
            <w:r w:rsidR="00716F3A" w:rsidRPr="00716F3A">
              <w:rPr>
                <w:rFonts w:ascii="Nirmala UI" w:hAnsi="Nirmala UI" w:cs="Nirmala UI" w:hint="cs"/>
              </w:rPr>
              <w:t>ಜೀವನವ</w:t>
            </w:r>
            <w:proofErr w:type="spellEnd"/>
            <w:r w:rsidR="00716F3A" w:rsidRPr="00716F3A">
              <w:rPr>
                <w:rFonts w:ascii="Nirmala UI" w:hAnsi="Nirmala UI" w:cs="Nirmala UI"/>
              </w:rPr>
              <w:t xml:space="preserve">, </w:t>
            </w:r>
            <w:proofErr w:type="spellStart"/>
            <w:r w:rsidR="00716F3A" w:rsidRPr="00716F3A">
              <w:rPr>
                <w:rFonts w:ascii="Nirmala UI" w:hAnsi="Nirmala UI" w:cs="Nirmala UI" w:hint="cs"/>
              </w:rPr>
              <w:t>ಗೌರವಿಸು</w:t>
            </w:r>
            <w:proofErr w:type="spellEnd"/>
            <w:r w:rsidR="00716F3A" w:rsidRPr="00716F3A">
              <w:rPr>
                <w:rFonts w:ascii="Nirmala UI" w:hAnsi="Nirmala UI" w:cs="Nirmala UI"/>
              </w:rPr>
              <w:t xml:space="preserve"> </w:t>
            </w:r>
            <w:proofErr w:type="spellStart"/>
            <w:r w:rsidR="00716F3A" w:rsidRPr="00716F3A">
              <w:rPr>
                <w:rFonts w:ascii="Nirmala UI" w:hAnsi="Nirmala UI" w:cs="Nirmala UI" w:hint="cs"/>
              </w:rPr>
              <w:t>ಚೇತನವ</w:t>
            </w:r>
            <w:proofErr w:type="spellEnd"/>
            <w:r w:rsidRPr="00FC56E6">
              <w:t>, .......................................(</w:t>
            </w:r>
            <w:r w:rsidRPr="00FC56E6">
              <w:rPr>
                <w:rFonts w:ascii="Nirmala UI" w:hAnsi="Nirmala UI" w:cs="Nirmala UI"/>
              </w:rPr>
              <w:t>ಈ</w:t>
            </w:r>
            <w:r w:rsidRPr="00FC56E6">
              <w:t xml:space="preserve"> </w:t>
            </w:r>
            <w:proofErr w:type="spellStart"/>
            <w:r w:rsidRPr="00FC56E6">
              <w:rPr>
                <w:rFonts w:ascii="Nirmala UI" w:hAnsi="Nirmala UI" w:cs="Nirmala UI"/>
              </w:rPr>
              <w:t>ಪದ್ಯದ</w:t>
            </w:r>
            <w:proofErr w:type="spellEnd"/>
            <w:r w:rsidRPr="00FC56E6">
              <w:t xml:space="preserve"> </w:t>
            </w:r>
            <w:proofErr w:type="spellStart"/>
            <w:r w:rsidRPr="00FC56E6">
              <w:rPr>
                <w:rFonts w:ascii="Nirmala UI" w:hAnsi="Nirmala UI" w:cs="Nirmala UI"/>
              </w:rPr>
              <w:t>ಸಾಲನ್ನು</w:t>
            </w:r>
            <w:proofErr w:type="spellEnd"/>
            <w:r w:rsidRPr="00FC56E6">
              <w:t xml:space="preserve"> </w:t>
            </w:r>
            <w:proofErr w:type="spellStart"/>
            <w:r w:rsidRPr="00FC56E6">
              <w:rPr>
                <w:rFonts w:ascii="Nirmala UI" w:hAnsi="Nirmala UI" w:cs="Nirmala UI"/>
              </w:rPr>
              <w:t>ಪೂರ್ಣಗೊಳಿಸಿ</w:t>
            </w:r>
            <w:proofErr w:type="spellEnd"/>
            <w:r w:rsidRPr="00FC56E6">
              <w:t>)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EE19C3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145DEAC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C3D5E3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14E84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280C275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3CEEB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6014A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5DFDE07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4EC617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2601B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3B15F08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9954AD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525F11" w14:textId="77777777" w:rsidR="00E07900" w:rsidRDefault="00E07900">
            <w:pPr>
              <w:pStyle w:val="Cell"/>
              <w:ind w:left="0"/>
            </w:pPr>
          </w:p>
        </w:tc>
      </w:tr>
      <w:tr w:rsidR="00E07900" w14:paraId="546DC05A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B88331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8DD214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C13CF5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4C47DD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6B404DF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91916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C4130B" w14:textId="1D8C6412" w:rsidR="00E07900" w:rsidRDefault="00716F3A">
            <w:pPr>
              <w:pStyle w:val="Cell"/>
            </w:pPr>
            <w:proofErr w:type="spellStart"/>
            <w:r w:rsidRPr="00716F3A">
              <w:rPr>
                <w:rFonts w:ascii="Nirmala UI" w:hAnsi="Nirmala UI" w:cs="Nirmala UI" w:hint="cs"/>
              </w:rPr>
              <w:t>ಆರದೋ</w:t>
            </w:r>
            <w:proofErr w:type="spellEnd"/>
            <w:r w:rsidRPr="00716F3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16F3A">
              <w:rPr>
                <w:rFonts w:ascii="Nirmala UI" w:hAnsi="Nirmala UI" w:cs="Nirmala UI" w:hint="cs"/>
              </w:rPr>
              <w:t>ಜಗವೆಂದು</w:t>
            </w:r>
            <w:proofErr w:type="spellEnd"/>
            <w:r w:rsidRPr="00716F3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16F3A">
              <w:rPr>
                <w:rFonts w:ascii="Nirmala UI" w:hAnsi="Nirmala UI" w:cs="Nirmala UI" w:hint="cs"/>
              </w:rPr>
              <w:t>ಭೇದವೆಣಿಸದಿರು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1B73B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335B3F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3CD4F47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FBBA8C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306128" w14:textId="43C8300D" w:rsidR="00E07900" w:rsidRDefault="00716F3A">
            <w:pPr>
              <w:pStyle w:val="Cell"/>
            </w:pPr>
            <w:proofErr w:type="spellStart"/>
            <w:r w:rsidRPr="00716F3A">
              <w:rPr>
                <w:rFonts w:ascii="Nirmala UI" w:hAnsi="Nirmala UI" w:cs="Nirmala UI"/>
              </w:rPr>
              <w:t>ಸ್ವಾರ್ಥ</w:t>
            </w:r>
            <w:proofErr w:type="spellEnd"/>
            <w:r w:rsidRPr="00716F3A">
              <w:t xml:space="preserve"> </w:t>
            </w:r>
            <w:proofErr w:type="spellStart"/>
            <w:r w:rsidRPr="00716F3A">
              <w:rPr>
                <w:rFonts w:ascii="Nirmala UI" w:hAnsi="Nirmala UI" w:cs="Nirmala UI"/>
              </w:rPr>
              <w:t>ಜಗವೆಂದು</w:t>
            </w:r>
            <w:proofErr w:type="spellEnd"/>
            <w:r w:rsidRPr="00716F3A">
              <w:t xml:space="preserve"> </w:t>
            </w:r>
            <w:proofErr w:type="spellStart"/>
            <w:r w:rsidRPr="00716F3A">
              <w:rPr>
                <w:rFonts w:ascii="Nirmala UI" w:hAnsi="Nirmala UI" w:cs="Nirmala UI"/>
              </w:rPr>
              <w:t>ಭೇದವೆಣಿಸದಿರು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BFC4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D9BA82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1376D2B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3D1D9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65065" w14:textId="2EECFF11" w:rsidR="00E07900" w:rsidRDefault="00716F3A">
            <w:pPr>
              <w:pStyle w:val="Cell"/>
            </w:pPr>
            <w:proofErr w:type="spellStart"/>
            <w:r w:rsidRPr="00716F3A">
              <w:rPr>
                <w:rFonts w:ascii="Nirmala UI" w:hAnsi="Nirmala UI" w:cs="Nirmala UI" w:hint="cs"/>
                <w:lang w:bidi="kn-IN"/>
              </w:rPr>
              <w:t>ನಿಸ್ವಾರ್ಥ</w:t>
            </w:r>
            <w:proofErr w:type="spellEnd"/>
            <w:r w:rsidRPr="00716F3A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716F3A">
              <w:rPr>
                <w:rFonts w:ascii="Nirmala UI" w:hAnsi="Nirmala UI" w:cs="Nirmala UI" w:hint="cs"/>
                <w:lang w:bidi="kn-IN"/>
              </w:rPr>
              <w:t>ಜಗವೆಂದು</w:t>
            </w:r>
            <w:proofErr w:type="spellEnd"/>
            <w:r w:rsidRPr="00716F3A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716F3A">
              <w:rPr>
                <w:rFonts w:ascii="Nirmala UI" w:hAnsi="Nirmala UI" w:cs="Nirmala UI" w:hint="cs"/>
                <w:lang w:bidi="kn-IN"/>
              </w:rPr>
              <w:t>ಭೇದವೆಣಿಸದಿರು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6EF02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C0209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710208D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7F4A5E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54CA5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375C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2A04AD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1317572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1AB99C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F7FD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86A2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CDDD7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01762E30" w14:textId="12493A35" w:rsidR="00E07900" w:rsidRDefault="00C157D8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5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51320FF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68676" w14:textId="35C57DF1" w:rsidR="00E07900" w:rsidRDefault="00716F3A">
            <w:pPr>
              <w:pStyle w:val="Cell"/>
            </w:pPr>
            <w:proofErr w:type="spellStart"/>
            <w:r w:rsidRPr="00716F3A">
              <w:rPr>
                <w:rFonts w:ascii="Nirmala UI" w:hAnsi="Nirmala UI" w:cs="Nirmala UI" w:hint="cs"/>
              </w:rPr>
              <w:t>ದೀನ</w:t>
            </w:r>
            <w:proofErr w:type="spellEnd"/>
            <w:r w:rsidRPr="00716F3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16F3A">
              <w:rPr>
                <w:rFonts w:ascii="Nirmala UI" w:hAnsi="Nirmala UI" w:cs="Nirmala UI" w:hint="cs"/>
              </w:rPr>
              <w:t>ದುರ್ಬಲರ</w:t>
            </w:r>
            <w:proofErr w:type="spellEnd"/>
            <w:r w:rsidRPr="00716F3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16F3A">
              <w:rPr>
                <w:rFonts w:ascii="Nirmala UI" w:hAnsi="Nirmala UI" w:cs="Nirmala UI" w:hint="cs"/>
              </w:rPr>
              <w:t>ಪಾಲಿಗೆ</w:t>
            </w:r>
            <w:proofErr w:type="spellEnd"/>
            <w:r w:rsidRPr="00716F3A">
              <w:rPr>
                <w:rFonts w:ascii="Nirmala UI" w:hAnsi="Nirmala UI" w:cs="Nirmala UI"/>
              </w:rPr>
              <w:t xml:space="preserve"> .............................</w:t>
            </w:r>
            <w:proofErr w:type="spellStart"/>
            <w:r w:rsidRPr="00716F3A">
              <w:rPr>
                <w:rFonts w:ascii="Nirmala UI" w:hAnsi="Nirmala UI" w:cs="Nirmala UI" w:hint="cs"/>
              </w:rPr>
              <w:t>ಆಗಬೇಕು</w:t>
            </w:r>
            <w:proofErr w:type="spellEnd"/>
            <w:r w:rsidRPr="00716F3A">
              <w:rPr>
                <w:rFonts w:ascii="Nirmala UI" w:hAnsi="Nirmala UI" w:cs="Nirmala UI"/>
              </w:rP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F117FD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210F653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9AC6F8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FC042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5B42362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ABB704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98F6D5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338EEEF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52C4D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21322F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617FDFC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736FC7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93CF2E" w14:textId="77777777" w:rsidR="00E07900" w:rsidRDefault="00E07900">
            <w:pPr>
              <w:pStyle w:val="Cell"/>
              <w:ind w:left="0"/>
            </w:pPr>
          </w:p>
        </w:tc>
      </w:tr>
      <w:tr w:rsidR="00E07900" w14:paraId="0DCEA804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B93E8D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A1457F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F3DB4D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30F25D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52773DA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1046D8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7A9873" w14:textId="5F97710E" w:rsidR="00E07900" w:rsidRDefault="00716F3A">
            <w:pPr>
              <w:pStyle w:val="Cell"/>
            </w:pPr>
            <w:proofErr w:type="spellStart"/>
            <w:r w:rsidRPr="00716F3A">
              <w:rPr>
                <w:rFonts w:ascii="Nirmala UI" w:hAnsi="Nirmala UI" w:cs="Nirmala UI" w:hint="cs"/>
              </w:rPr>
              <w:t>ಬೆಲ್ಲ</w:t>
            </w:r>
            <w:proofErr w:type="spellEnd"/>
            <w:r w:rsidRPr="00716F3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16F3A">
              <w:rPr>
                <w:rFonts w:ascii="Nirmala UI" w:hAnsi="Nirmala UI" w:cs="Nirmala UI" w:hint="cs"/>
              </w:rPr>
              <w:t>ಸಕ್ಕರೆ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372E4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7EE21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05D4F38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43AEE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D59673" w14:textId="27CEE02C" w:rsidR="00E07900" w:rsidRDefault="00716F3A">
            <w:pPr>
              <w:pStyle w:val="Cell"/>
            </w:pPr>
            <w:proofErr w:type="spellStart"/>
            <w:r w:rsidRPr="00716F3A">
              <w:rPr>
                <w:rFonts w:ascii="Nirmala UI" w:hAnsi="Nirmala UI" w:cs="Nirmala UI" w:hint="cs"/>
              </w:rPr>
              <w:t>ಕಲ್ಲುಸಕ್ಕರೆ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F9996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7E3C1E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663161A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EAD4D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9B3799" w14:textId="34195DA5" w:rsidR="00E07900" w:rsidRDefault="00FC56E6" w:rsidP="00FC56E6">
            <w:pPr>
              <w:pStyle w:val="Cell"/>
              <w:ind w:left="0"/>
            </w:pPr>
            <w:r>
              <w:rPr>
                <w:rFonts w:cs="Nirmala UI"/>
                <w:cs/>
                <w:lang w:bidi="kn-IN"/>
              </w:rPr>
              <w:t xml:space="preserve"> </w:t>
            </w:r>
            <w:proofErr w:type="spellStart"/>
            <w:r w:rsidR="00716F3A" w:rsidRPr="00716F3A">
              <w:rPr>
                <w:rFonts w:ascii="Nirmala UI" w:hAnsi="Nirmala UI" w:cs="Nirmala UI" w:hint="cs"/>
                <w:lang w:bidi="kn-IN"/>
              </w:rPr>
              <w:t>ಸಿಹಿ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0D441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CB9C20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5D0237F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7BF7F9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E4B6B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4176B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4698E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1A2CC2F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29CE3B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D97C90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8C4C9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34A79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42409B14" w14:textId="344B15DB" w:rsidR="00E07900" w:rsidRDefault="00C157D8">
      <w:pPr>
        <w:pStyle w:val="Heading2"/>
      </w:pPr>
      <w:r>
        <w:lastRenderedPageBreak/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6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06C5482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A3930" w14:textId="13669B1D" w:rsidR="00E07900" w:rsidRDefault="0094795A">
            <w:pPr>
              <w:pStyle w:val="Cell"/>
            </w:pPr>
            <w:r w:rsidRPr="0094795A">
              <w:rPr>
                <w:b/>
                <w:bCs/>
              </w:rPr>
              <w:t>"</w:t>
            </w:r>
            <w:proofErr w:type="spellStart"/>
            <w:r w:rsidRPr="0094795A">
              <w:rPr>
                <w:rFonts w:ascii="Nirmala UI" w:hAnsi="Nirmala UI" w:cs="Nirmala UI"/>
                <w:b/>
                <w:bCs/>
              </w:rPr>
              <w:t>ಉಕ್ಕಿನ</w:t>
            </w:r>
            <w:proofErr w:type="spellEnd"/>
            <w:r w:rsidRPr="0094795A">
              <w:rPr>
                <w:b/>
                <w:bCs/>
              </w:rPr>
              <w:t xml:space="preserve"> </w:t>
            </w:r>
            <w:proofErr w:type="spellStart"/>
            <w:r w:rsidRPr="0094795A">
              <w:rPr>
                <w:rFonts w:ascii="Nirmala UI" w:hAnsi="Nirmala UI" w:cs="Nirmala UI"/>
                <w:b/>
                <w:bCs/>
              </w:rPr>
              <w:t>ಕಡಲೆ</w:t>
            </w:r>
            <w:proofErr w:type="spellEnd"/>
            <w:r w:rsidRPr="0094795A">
              <w:rPr>
                <w:b/>
                <w:bCs/>
              </w:rPr>
              <w:t xml:space="preserve">" </w:t>
            </w:r>
            <w:proofErr w:type="spellStart"/>
            <w:r w:rsidRPr="0094795A">
              <w:rPr>
                <w:rFonts w:ascii="Nirmala UI" w:hAnsi="Nirmala UI" w:cs="Nirmala UI"/>
              </w:rPr>
              <w:t>ನುಡಿಗಟ್ಟಿನ</w:t>
            </w:r>
            <w:proofErr w:type="spellEnd"/>
            <w:r w:rsidRPr="0094795A">
              <w:t xml:space="preserve"> </w:t>
            </w:r>
            <w:proofErr w:type="spellStart"/>
            <w:r w:rsidRPr="0094795A">
              <w:rPr>
                <w:rFonts w:ascii="Nirmala UI" w:hAnsi="Nirmala UI" w:cs="Nirmala UI"/>
              </w:rPr>
              <w:t>ಅರ್ಥವಿದು</w:t>
            </w:r>
            <w:proofErr w:type="spellEnd"/>
            <w:r w:rsidRPr="0094795A">
              <w:rPr>
                <w:b/>
                <w:bCs/>
              </w:rPr>
              <w:t>.</w:t>
            </w:r>
            <w:r w:rsidR="008C6ADE" w:rsidRPr="008C6ADE">
              <w:t>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0C7FF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722480A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D8A5B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1B9DF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62E74F4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90618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BCF2A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44F3842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D85803" w14:textId="77777777" w:rsidR="00E07900" w:rsidRDefault="00C157D8">
            <w:pPr>
              <w:pStyle w:val="TableRowHead"/>
              <w:jc w:val="right"/>
            </w:pPr>
            <w:r>
              <w:t xml:space="preserve">Number the </w:t>
            </w:r>
            <w:r>
              <w:t>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B55E68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416B607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220491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60931" w14:textId="77777777" w:rsidR="00E07900" w:rsidRDefault="00E07900">
            <w:pPr>
              <w:pStyle w:val="Cell"/>
              <w:ind w:left="0"/>
            </w:pPr>
          </w:p>
        </w:tc>
      </w:tr>
      <w:tr w:rsidR="00E07900" w14:paraId="6A33DE86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606988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BD5801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E5F0C9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53215E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0D55B64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CB08A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D939F" w14:textId="4974D916" w:rsidR="00E07900" w:rsidRDefault="0094795A">
            <w:pPr>
              <w:pStyle w:val="Cell"/>
            </w:pPr>
            <w:proofErr w:type="spellStart"/>
            <w:r w:rsidRPr="0094795A">
              <w:rPr>
                <w:rFonts w:ascii="Nirmala UI" w:hAnsi="Nirmala UI" w:cs="Nirmala UI" w:hint="cs"/>
                <w:lang w:bidi="kn-IN"/>
              </w:rPr>
              <w:t>ಅತ್ಯಂತ</w:t>
            </w:r>
            <w:proofErr w:type="spellEnd"/>
            <w:r w:rsidRPr="0094795A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94795A">
              <w:rPr>
                <w:rFonts w:ascii="Nirmala UI" w:hAnsi="Nirmala UI" w:cs="Nirmala UI" w:hint="cs"/>
                <w:lang w:bidi="kn-IN"/>
              </w:rPr>
              <w:t>ಕಠಿಣವಾದ</w:t>
            </w:r>
            <w:proofErr w:type="spellEnd"/>
            <w:r w:rsidRPr="0094795A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94795A">
              <w:rPr>
                <w:rFonts w:ascii="Nirmala UI" w:hAnsi="Nirmala UI" w:cs="Nirmala UI" w:hint="cs"/>
                <w:lang w:bidi="kn-IN"/>
              </w:rPr>
              <w:t>ವಿಷಯ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550D6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F03609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3965A26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3EDF25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35301" w14:textId="58AE2A1A" w:rsidR="00E07900" w:rsidRDefault="0094795A">
            <w:pPr>
              <w:pStyle w:val="Cell"/>
            </w:pPr>
            <w:proofErr w:type="spellStart"/>
            <w:r w:rsidRPr="0094795A">
              <w:rPr>
                <w:rFonts w:ascii="Nirmala UI" w:hAnsi="Nirmala UI" w:cs="Nirmala UI" w:hint="cs"/>
                <w:lang w:bidi="kn-IN"/>
              </w:rPr>
              <w:t>ಒಂದು</w:t>
            </w:r>
            <w:proofErr w:type="spellEnd"/>
            <w:r w:rsidRPr="0094795A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94795A">
              <w:rPr>
                <w:rFonts w:ascii="Nirmala UI" w:hAnsi="Nirmala UI" w:cs="Nirmala UI" w:hint="cs"/>
                <w:lang w:bidi="kn-IN"/>
              </w:rPr>
              <w:t>ಧಾನ್ಯ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4088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191C76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77C7676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14F4FC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722AA" w14:textId="576AAD36" w:rsidR="00E07900" w:rsidRDefault="0094795A">
            <w:pPr>
              <w:pStyle w:val="Cell"/>
            </w:pPr>
            <w:proofErr w:type="spellStart"/>
            <w:r w:rsidRPr="0094795A">
              <w:rPr>
                <w:rFonts w:ascii="Nirmala UI" w:hAnsi="Nirmala UI" w:cs="Nirmala UI" w:hint="cs"/>
                <w:lang w:bidi="kn-IN"/>
              </w:rPr>
              <w:t>ಉಕ್ಕಿನ</w:t>
            </w:r>
            <w:proofErr w:type="spellEnd"/>
            <w:r w:rsidR="00D475BB">
              <w:rPr>
                <w:rFonts w:ascii="Nirmala UI" w:hAnsi="Nirmala UI" w:cs="Nirmala UI"/>
                <w:lang w:bidi="kn-IN"/>
              </w:rPr>
              <w:t xml:space="preserve">    </w:t>
            </w:r>
            <w:proofErr w:type="spellStart"/>
            <w:r w:rsidRPr="0094795A">
              <w:rPr>
                <w:rFonts w:ascii="Nirmala UI" w:hAnsi="Nirmala UI" w:cs="Nirmala UI" w:hint="cs"/>
                <w:lang w:bidi="kn-IN"/>
              </w:rPr>
              <w:t>ವಿಷಯ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C9B9A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E4636E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53F76184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D69862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A0C9D5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6BCF3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FA2F59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0C494DD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64EC47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C94C24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7ACD9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D9210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733C5618" w14:textId="6AADA51C" w:rsidR="00E07900" w:rsidRDefault="00C157D8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7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1"/>
        <w:gridCol w:w="3811"/>
        <w:gridCol w:w="669"/>
      </w:tblGrid>
      <w:tr w:rsidR="00E07900" w14:paraId="485D9DA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FD5DF" w14:textId="7B15F4E9" w:rsidR="00E07900" w:rsidRDefault="001029E6">
            <w:pPr>
              <w:pStyle w:val="Cell"/>
            </w:pPr>
            <w:r>
              <w:rPr>
                <w:rFonts w:ascii="Nirmala UI" w:hAnsi="Nirmala UI" w:cs="Nirmala UI"/>
                <w:b/>
                <w:bCs/>
              </w:rPr>
              <w:t>‘</w:t>
            </w:r>
            <w:proofErr w:type="spellStart"/>
            <w:r w:rsidRPr="001029E6">
              <w:rPr>
                <w:rFonts w:ascii="Nirmala UI" w:hAnsi="Nirmala UI" w:cs="Nirmala UI"/>
                <w:b/>
                <w:bCs/>
              </w:rPr>
              <w:t>ಕೀರ್ತನೆ</w:t>
            </w:r>
            <w:proofErr w:type="spellEnd"/>
            <w:r w:rsidRPr="001029E6"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‘</w:t>
            </w:r>
            <w:r w:rsidR="00A75ABE">
              <w:rPr>
                <w:b/>
                <w:bCs/>
              </w:rPr>
              <w:t xml:space="preserve"> </w:t>
            </w:r>
            <w:proofErr w:type="spellStart"/>
            <w:r w:rsidR="008C6ADE" w:rsidRPr="008C6ADE">
              <w:rPr>
                <w:rFonts w:ascii="Nirmala UI" w:hAnsi="Nirmala UI" w:cs="Nirmala UI"/>
              </w:rPr>
              <w:t>ಪದದ</w:t>
            </w:r>
            <w:proofErr w:type="spellEnd"/>
            <w:proofErr w:type="gramEnd"/>
            <w:r w:rsidR="008C6ADE" w:rsidRPr="008C6ADE">
              <w:t xml:space="preserve"> </w:t>
            </w:r>
            <w:proofErr w:type="spellStart"/>
            <w:r w:rsidR="008C6ADE" w:rsidRPr="008C6ADE">
              <w:rPr>
                <w:rFonts w:ascii="Nirmala UI" w:hAnsi="Nirmala UI" w:cs="Nirmala UI"/>
              </w:rPr>
              <w:t>ಅರ್ಥ</w:t>
            </w:r>
            <w:proofErr w:type="spellEnd"/>
            <w:r w:rsidR="008C6ADE" w:rsidRPr="008C6ADE">
              <w:t xml:space="preserve"> ...........................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7CAF4B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0188BC6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75B522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2AC4D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6D23F64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AF5D67" w14:textId="77777777" w:rsidR="00E07900" w:rsidRDefault="00C157D8">
            <w:pPr>
              <w:pStyle w:val="TableRowHead"/>
              <w:jc w:val="right"/>
            </w:pPr>
            <w:r>
              <w:t xml:space="preserve">Shuffle the </w:t>
            </w:r>
            <w:r>
              <w:t>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9F30E7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21AB19B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C7610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39FCFB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4625E82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06C7AB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26AF74" w14:textId="77777777" w:rsidR="00E07900" w:rsidRDefault="00E07900">
            <w:pPr>
              <w:pStyle w:val="Cell"/>
              <w:ind w:left="0"/>
            </w:pPr>
          </w:p>
        </w:tc>
      </w:tr>
      <w:tr w:rsidR="00E07900" w14:paraId="08CF8F50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48197A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063A14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EF0C85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042CD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6EE60F5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B9A590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11534F" w14:textId="20200AD1" w:rsidR="00E07900" w:rsidRDefault="001029E6">
            <w:pPr>
              <w:pStyle w:val="Cell"/>
            </w:pPr>
            <w:proofErr w:type="spellStart"/>
            <w:r w:rsidRPr="001029E6">
              <w:rPr>
                <w:rFonts w:ascii="Nirmala UI" w:hAnsi="Nirmala UI" w:cs="Nirmala UI" w:hint="cs"/>
                <w:lang w:bidi="kn-IN"/>
              </w:rPr>
              <w:t>ಪದ್ಯವೂ</w:t>
            </w:r>
            <w:proofErr w:type="spellEnd"/>
            <w:r w:rsidRPr="001029E6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1029E6">
              <w:rPr>
                <w:rFonts w:ascii="Nirmala UI" w:hAnsi="Nirmala UI" w:cs="Nirmala UI" w:hint="cs"/>
                <w:lang w:bidi="kn-IN"/>
              </w:rPr>
              <w:t>ಅಲ್ಲದ</w:t>
            </w:r>
            <w:proofErr w:type="spellEnd"/>
            <w:r w:rsidRPr="001029E6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1029E6">
              <w:rPr>
                <w:rFonts w:ascii="Nirmala UI" w:hAnsi="Nirmala UI" w:cs="Nirmala UI" w:hint="cs"/>
                <w:lang w:bidi="kn-IN"/>
              </w:rPr>
              <w:t>ಗದ್ಯವೂ</w:t>
            </w:r>
            <w:proofErr w:type="spellEnd"/>
            <w:r w:rsidRPr="001029E6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1029E6">
              <w:rPr>
                <w:rFonts w:ascii="Nirmala UI" w:hAnsi="Nirmala UI" w:cs="Nirmala UI" w:hint="cs"/>
                <w:lang w:bidi="kn-IN"/>
              </w:rPr>
              <w:t>ಅಲ್ಲದ</w:t>
            </w:r>
            <w:proofErr w:type="spellEnd"/>
            <w:r w:rsidRPr="001029E6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1029E6">
              <w:rPr>
                <w:rFonts w:ascii="Nirmala UI" w:hAnsi="Nirmala UI" w:cs="Nirmala UI" w:hint="cs"/>
                <w:lang w:bidi="kn-IN"/>
              </w:rPr>
              <w:t>ಸಾಹಿತ್ಯ</w:t>
            </w:r>
            <w:proofErr w:type="spellEnd"/>
            <w:r w:rsidRPr="001029E6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1029E6">
              <w:rPr>
                <w:rFonts w:ascii="Nirmala UI" w:hAnsi="Nirmala UI" w:cs="Nirmala UI" w:hint="cs"/>
                <w:lang w:bidi="kn-IN"/>
              </w:rPr>
              <w:t>ಪ್ರಕಾರ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B6014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5BB2C6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1EC6001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E6C23D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B664F7" w14:textId="3C624DCC" w:rsidR="00E07900" w:rsidRDefault="001029E6">
            <w:pPr>
              <w:pStyle w:val="Cell"/>
            </w:pPr>
            <w:proofErr w:type="spellStart"/>
            <w:r w:rsidRPr="001029E6">
              <w:rPr>
                <w:rFonts w:ascii="Nirmala UI" w:hAnsi="Nirmala UI" w:cs="Nirmala UI" w:hint="cs"/>
                <w:lang w:bidi="kn-IN"/>
              </w:rPr>
              <w:t>ಭಜಿಸು</w:t>
            </w:r>
            <w:proofErr w:type="spellEnd"/>
            <w:r w:rsidRPr="001029E6">
              <w:rPr>
                <w:rFonts w:ascii="Nirmala UI" w:hAnsi="Nirmala UI" w:cs="Nirmala UI"/>
                <w:lang w:bidi="kn-IN"/>
              </w:rPr>
              <w:t>/</w:t>
            </w:r>
            <w:proofErr w:type="spellStart"/>
            <w:r w:rsidRPr="001029E6">
              <w:rPr>
                <w:rFonts w:ascii="Nirmala UI" w:hAnsi="Nirmala UI" w:cs="Nirmala UI" w:hint="cs"/>
                <w:lang w:bidi="kn-IN"/>
              </w:rPr>
              <w:t>ಸ್ತುತಿಸು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C4A8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D3B4A5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52E03BC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FE96F9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2AAC5" w14:textId="769B7093" w:rsidR="00E07900" w:rsidRDefault="001029E6">
            <w:pPr>
              <w:pStyle w:val="Cell"/>
            </w:pPr>
            <w:proofErr w:type="spellStart"/>
            <w:r w:rsidRPr="001029E6">
              <w:rPr>
                <w:rFonts w:ascii="Nirmala UI" w:hAnsi="Nirmala UI" w:cs="Nirmala UI" w:hint="cs"/>
                <w:lang w:bidi="kn-IN"/>
              </w:rPr>
              <w:t>ಕೀರ್ತಿ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8E190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6272F0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6A55A54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620BEB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03346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6BFCD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CF9A0C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0DF3ECB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B3B790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9616C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F4E01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54EFC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61CD1A25" w14:textId="0905C411" w:rsidR="00E07900" w:rsidRDefault="00C157D8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8</w:t>
      </w:r>
      <w:r>
        <w:t xml:space="preserve"> (MC)</w:t>
      </w:r>
    </w:p>
    <w:tbl>
      <w:tblPr>
        <w:tblW w:w="5009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7"/>
        <w:gridCol w:w="3819"/>
        <w:gridCol w:w="669"/>
      </w:tblGrid>
      <w:tr w:rsidR="00E07900" w14:paraId="435FF7A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70EC57" w14:textId="007C1361" w:rsidR="00E07900" w:rsidRDefault="001029E6">
            <w:pPr>
              <w:pStyle w:val="Cell"/>
            </w:pPr>
            <w:proofErr w:type="spellStart"/>
            <w:r w:rsidRPr="001029E6">
              <w:rPr>
                <w:rFonts w:ascii="Nirmala UI" w:hAnsi="Nirmala UI" w:cs="Nirmala UI" w:hint="cs"/>
                <w:lang w:bidi="kn-IN"/>
              </w:rPr>
              <w:t>ಪುರಂದರದಾಸರ</w:t>
            </w:r>
            <w:proofErr w:type="spellEnd"/>
            <w:r w:rsidRPr="001029E6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1029E6">
              <w:rPr>
                <w:rFonts w:ascii="Nirmala UI" w:hAnsi="Nirmala UI" w:cs="Nirmala UI" w:hint="cs"/>
                <w:lang w:bidi="kn-IN"/>
              </w:rPr>
              <w:t>ಅಂಕಿತನಾಮ</w:t>
            </w:r>
            <w:proofErr w:type="spellEnd"/>
            <w:r w:rsidR="008C6ADE" w:rsidRPr="008C6ADE">
              <w:rPr>
                <w:rFonts w:cs="Nirmala UI"/>
                <w:lang w:bidi="kn-IN"/>
              </w:rPr>
              <w:t xml:space="preserve"> 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27727D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3B1B935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ADB8FC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9E6F2B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4CA725E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179AE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D5DDB4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15944AE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65A46C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1A218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23308E0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0A9E77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6E228F" w14:textId="77777777" w:rsidR="00E07900" w:rsidRDefault="00E07900">
            <w:pPr>
              <w:pStyle w:val="Cell"/>
              <w:ind w:left="0"/>
            </w:pPr>
          </w:p>
        </w:tc>
      </w:tr>
      <w:tr w:rsidR="00E07900" w14:paraId="400915CA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C4B633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8E8357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517F03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829133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468ADDF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5AC11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F6DF2C" w14:textId="1EB04E81" w:rsidR="00E07900" w:rsidRDefault="00A82509">
            <w:pPr>
              <w:pStyle w:val="Cell"/>
            </w:pPr>
            <w:proofErr w:type="spellStart"/>
            <w:r w:rsidRPr="00A82509">
              <w:rPr>
                <w:rFonts w:ascii="Nirmala UI" w:hAnsi="Nirmala UI" w:cs="Nirmala UI" w:hint="cs"/>
                <w:lang w:bidi="kn-IN"/>
              </w:rPr>
              <w:t>ಪುರಂದರ</w:t>
            </w:r>
            <w:proofErr w:type="spellEnd"/>
            <w:r w:rsidRPr="00A82509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A82509">
              <w:rPr>
                <w:rFonts w:ascii="Nirmala UI" w:hAnsi="Nirmala UI" w:cs="Nirmala UI" w:hint="cs"/>
                <w:lang w:bidi="kn-IN"/>
              </w:rPr>
              <w:t>ವಿಠಲ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DC4A0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113E2C" w14:textId="088363ED" w:rsidR="00E07900" w:rsidRDefault="00A82509">
            <w:pPr>
              <w:pStyle w:val="QFGrade"/>
            </w:pPr>
            <w:r>
              <w:t>100</w:t>
            </w:r>
          </w:p>
        </w:tc>
      </w:tr>
      <w:tr w:rsidR="00E07900" w14:paraId="2C9C2CC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277F1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703444" w14:textId="74C4EB1B" w:rsidR="00E07900" w:rsidRDefault="00A82509">
            <w:pPr>
              <w:pStyle w:val="Cell"/>
            </w:pPr>
            <w:proofErr w:type="spellStart"/>
            <w:r w:rsidRPr="00A82509">
              <w:rPr>
                <w:rFonts w:ascii="Nirmala UI" w:hAnsi="Nirmala UI" w:cs="Nirmala UI" w:hint="cs"/>
              </w:rPr>
              <w:t>ಪುರಂದರರಾಯ</w:t>
            </w:r>
            <w:proofErr w:type="spellEnd"/>
            <w:r w:rsidRPr="00A8250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82509">
              <w:rPr>
                <w:rFonts w:ascii="Nirmala UI" w:hAnsi="Nirmala UI" w:cs="Nirmala UI" w:hint="cs"/>
              </w:rPr>
              <w:t>ವಿಠಲ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91D4C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9C48A8" w14:textId="5C366E71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5A0B15E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6E764D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D6806" w14:textId="6FDF44B8" w:rsidR="00E07900" w:rsidRDefault="00A82509">
            <w:pPr>
              <w:pStyle w:val="Cell"/>
            </w:pPr>
            <w:proofErr w:type="spellStart"/>
            <w:r w:rsidRPr="00A82509">
              <w:rPr>
                <w:rFonts w:ascii="Nirmala UI" w:hAnsi="Nirmala UI" w:cs="Nirmala UI" w:hint="cs"/>
                <w:lang w:bidi="kn-IN"/>
              </w:rPr>
              <w:t>ಪುರಂದರರಾಯರು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4C985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7D9D5E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59CB8F0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5461A9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337E5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1AEE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1EFC8D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3B75DCC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39F4C6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7040D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74947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710FBE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33A41976" w14:textId="45E003DE" w:rsidR="00E07900" w:rsidRDefault="00C157D8">
      <w:pPr>
        <w:pStyle w:val="Heading2"/>
      </w:pPr>
      <w:r>
        <w:t xml:space="preserve">Question </w:t>
      </w:r>
      <w:r w:rsidR="00A12F4F">
        <w:rPr>
          <w:lang w:val="en-US"/>
        </w:rPr>
        <w:t>1</w:t>
      </w:r>
      <w:r>
        <w:rPr>
          <w:lang w:val="en-US"/>
        </w:rPr>
        <w:t>9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5FC4823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7182CF" w14:textId="2B9B4398" w:rsidR="00E07900" w:rsidRDefault="00AA517C">
            <w:pPr>
              <w:pStyle w:val="Cell"/>
            </w:pPr>
            <w:r w:rsidRPr="001A3489">
              <w:rPr>
                <w:b/>
                <w:bCs/>
              </w:rPr>
              <w:lastRenderedPageBreak/>
              <w:t>'</w:t>
            </w:r>
            <w:proofErr w:type="spellStart"/>
            <w:r w:rsidRPr="001A3489">
              <w:rPr>
                <w:rFonts w:ascii="Nirmala UI" w:hAnsi="Nirmala UI" w:cs="Nirmala UI"/>
                <w:b/>
                <w:bCs/>
              </w:rPr>
              <w:t>ಸಂಶಯ</w:t>
            </w:r>
            <w:proofErr w:type="spellEnd"/>
            <w:proofErr w:type="gramStart"/>
            <w:r w:rsidRPr="001A3489">
              <w:rPr>
                <w:b/>
                <w:bCs/>
              </w:rPr>
              <w:t>'</w:t>
            </w:r>
            <w:r w:rsidRPr="00AA517C">
              <w:t xml:space="preserve">  </w:t>
            </w:r>
            <w:proofErr w:type="spellStart"/>
            <w:r w:rsidRPr="00AA517C">
              <w:rPr>
                <w:rFonts w:ascii="Nirmala UI" w:hAnsi="Nirmala UI" w:cs="Nirmala UI"/>
              </w:rPr>
              <w:t>ಪದದ</w:t>
            </w:r>
            <w:proofErr w:type="spellEnd"/>
            <w:proofErr w:type="gramEnd"/>
            <w:r w:rsidRPr="00AA517C">
              <w:t xml:space="preserve"> </w:t>
            </w:r>
            <w:proofErr w:type="spellStart"/>
            <w:r w:rsidRPr="00AA517C">
              <w:rPr>
                <w:rFonts w:ascii="Nirmala UI" w:hAnsi="Nirmala UI" w:cs="Nirmala UI"/>
              </w:rPr>
              <w:t>ಸಮಾನಾರ್ಥಕ</w:t>
            </w:r>
            <w:proofErr w:type="spellEnd"/>
            <w:r w:rsidRPr="00AA517C">
              <w:t xml:space="preserve"> </w:t>
            </w:r>
            <w:proofErr w:type="spellStart"/>
            <w:r w:rsidRPr="00AA517C">
              <w:rPr>
                <w:rFonts w:ascii="Nirmala UI" w:hAnsi="Nirmala UI" w:cs="Nirmala UI"/>
              </w:rPr>
              <w:t>ಪದಗಳು</w:t>
            </w:r>
            <w:proofErr w:type="spellEnd"/>
            <w:r w:rsidRPr="00AA517C">
              <w:t xml:space="preserve"> ................... </w:t>
            </w:r>
            <w:proofErr w:type="spellStart"/>
            <w:r w:rsidRPr="00AA517C">
              <w:rPr>
                <w:rFonts w:ascii="Nirmala UI" w:hAnsi="Nirmala UI" w:cs="Nirmala UI"/>
              </w:rPr>
              <w:t>ಮತ್ತು</w:t>
            </w:r>
            <w:proofErr w:type="spellEnd"/>
            <w:r w:rsidRPr="00AA517C">
              <w:t xml:space="preserve"> 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B408DA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19FA0E2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C53F58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1BDCFF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6E7CD3B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FE078C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7458BB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7549378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D35F96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6CF3D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50D5521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3B36C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67026F" w14:textId="77777777" w:rsidR="00E07900" w:rsidRDefault="00E07900">
            <w:pPr>
              <w:pStyle w:val="Cell"/>
              <w:ind w:left="0"/>
            </w:pPr>
          </w:p>
        </w:tc>
      </w:tr>
      <w:tr w:rsidR="00E07900" w14:paraId="3E116DFE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BBEAB1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275F12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76F60D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CA399F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33410F5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B56BF6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FB892A" w14:textId="2166DB29" w:rsidR="00E07900" w:rsidRDefault="00AA517C">
            <w:pPr>
              <w:pStyle w:val="Cell"/>
            </w:pPr>
            <w:proofErr w:type="spellStart"/>
            <w:r w:rsidRPr="00AA517C">
              <w:rPr>
                <w:rFonts w:ascii="Nirmala UI" w:hAnsi="Nirmala UI" w:cs="Nirmala UI" w:hint="cs"/>
                <w:lang w:bidi="kn-IN"/>
              </w:rPr>
              <w:t>ಅನುಮಾನ</w:t>
            </w:r>
            <w:proofErr w:type="spellEnd"/>
            <w:r w:rsidRPr="00AA517C">
              <w:rPr>
                <w:rFonts w:ascii="Nirmala UI" w:hAnsi="Nirmala UI" w:cs="Nirmala UI"/>
                <w:lang w:bidi="kn-IN"/>
              </w:rPr>
              <w:t xml:space="preserve">, </w:t>
            </w:r>
            <w:proofErr w:type="spellStart"/>
            <w:r w:rsidRPr="00AA517C">
              <w:rPr>
                <w:rFonts w:ascii="Nirmala UI" w:hAnsi="Nirmala UI" w:cs="Nirmala UI" w:hint="cs"/>
                <w:lang w:bidi="kn-IN"/>
              </w:rPr>
              <w:t>ಶಂಕೆ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CA176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F1A483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3A49C2E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F6E0C3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197659" w14:textId="4354F468" w:rsidR="00E07900" w:rsidRDefault="00AA517C">
            <w:pPr>
              <w:pStyle w:val="Cell"/>
            </w:pPr>
            <w:proofErr w:type="spellStart"/>
            <w:proofErr w:type="gramStart"/>
            <w:r w:rsidRPr="00AA517C">
              <w:rPr>
                <w:rFonts w:ascii="Nirmala UI" w:hAnsi="Nirmala UI" w:cs="Nirmala UI"/>
              </w:rPr>
              <w:t>ಅಭಿಮಾನ</w:t>
            </w:r>
            <w:proofErr w:type="spellEnd"/>
            <w:r w:rsidRPr="00AA517C">
              <w:t xml:space="preserve">,  </w:t>
            </w:r>
            <w:proofErr w:type="spellStart"/>
            <w:r w:rsidRPr="00AA517C">
              <w:rPr>
                <w:rFonts w:ascii="Nirmala UI" w:hAnsi="Nirmala UI" w:cs="Nirmala UI"/>
              </w:rPr>
              <w:t>ಅಂಜಿಕೆ</w:t>
            </w:r>
            <w:proofErr w:type="spellEnd"/>
            <w:proofErr w:type="gram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DE288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C65223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4814AFF3" w14:textId="77777777" w:rsidTr="00AA517C">
        <w:trPr>
          <w:cantSplit/>
          <w:trHeight w:val="53"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C829D5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9B682" w14:textId="16676362" w:rsidR="00E07900" w:rsidRDefault="00AA517C">
            <w:pPr>
              <w:pStyle w:val="Cell"/>
            </w:pPr>
            <w:proofErr w:type="spellStart"/>
            <w:proofErr w:type="gramStart"/>
            <w:r w:rsidRPr="00AA517C">
              <w:rPr>
                <w:rFonts w:ascii="Nirmala UI" w:hAnsi="Nirmala UI" w:cs="Nirmala UI"/>
              </w:rPr>
              <w:t>ಅಂಜಿಕೆ</w:t>
            </w:r>
            <w:proofErr w:type="spellEnd"/>
            <w:r w:rsidRPr="00AA517C">
              <w:t xml:space="preserve">,   </w:t>
            </w:r>
            <w:proofErr w:type="spellStart"/>
            <w:proofErr w:type="gramEnd"/>
            <w:r w:rsidRPr="00AA517C">
              <w:rPr>
                <w:rFonts w:ascii="Nirmala UI" w:hAnsi="Nirmala UI" w:cs="Nirmala UI"/>
              </w:rPr>
              <w:t>ಅತಂಕ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DB62C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A60E9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4EA9487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AEC6EE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12878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E5410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D3364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408CA7B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4EAFFC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C248D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702D7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8D79F7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6F0AC6AF" w14:textId="4DFAFEC4" w:rsidR="00E07900" w:rsidRDefault="00C157D8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0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1"/>
        <w:gridCol w:w="3811"/>
        <w:gridCol w:w="668"/>
      </w:tblGrid>
      <w:tr w:rsidR="00E07900" w14:paraId="77E69EB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75120D" w14:textId="295ED984" w:rsidR="00E07900" w:rsidRDefault="002D3396">
            <w:pPr>
              <w:pStyle w:val="Cell"/>
            </w:pPr>
            <w:r w:rsidRPr="002D3396">
              <w:rPr>
                <w:rFonts w:ascii="Nirmala UI" w:hAnsi="Nirmala UI" w:cs="Nirmala UI"/>
              </w:rPr>
              <w:t>ಈ</w:t>
            </w:r>
            <w:r w:rsidRPr="002D3396">
              <w:t xml:space="preserve"> </w:t>
            </w:r>
            <w:proofErr w:type="spellStart"/>
            <w:r w:rsidRPr="002D3396">
              <w:rPr>
                <w:rFonts w:ascii="Nirmala UI" w:hAnsi="Nirmala UI" w:cs="Nirmala UI"/>
              </w:rPr>
              <w:t>ಪದ್ಯದ</w:t>
            </w:r>
            <w:proofErr w:type="spellEnd"/>
            <w:r w:rsidRPr="002D3396">
              <w:t xml:space="preserve"> </w:t>
            </w:r>
            <w:proofErr w:type="spellStart"/>
            <w:r w:rsidRPr="002D3396">
              <w:rPr>
                <w:rFonts w:ascii="Nirmala UI" w:hAnsi="Nirmala UI" w:cs="Nirmala UI"/>
              </w:rPr>
              <w:t>ಮುಂದಿನ</w:t>
            </w:r>
            <w:proofErr w:type="spellEnd"/>
            <w:r w:rsidRPr="002D3396">
              <w:t xml:space="preserve"> </w:t>
            </w:r>
            <w:proofErr w:type="spellStart"/>
            <w:proofErr w:type="gramStart"/>
            <w:r w:rsidRPr="002D3396">
              <w:rPr>
                <w:rFonts w:ascii="Nirmala UI" w:hAnsi="Nirmala UI" w:cs="Nirmala UI"/>
              </w:rPr>
              <w:t>ಸಾಲು</w:t>
            </w:r>
            <w:proofErr w:type="spellEnd"/>
            <w:r w:rsidRPr="002D3396">
              <w:t xml:space="preserve"> :</w:t>
            </w:r>
            <w:proofErr w:type="gramEnd"/>
            <w:r w:rsidRPr="002D3396">
              <w:t xml:space="preserve">  "</w:t>
            </w:r>
            <w:proofErr w:type="spellStart"/>
            <w:r w:rsidRPr="002D3396">
              <w:rPr>
                <w:rFonts w:ascii="Nirmala UI" w:hAnsi="Nirmala UI" w:cs="Nirmala UI"/>
              </w:rPr>
              <w:t>ಅಡವಿಯೊಳಗಾಡುವ</w:t>
            </w:r>
            <w:proofErr w:type="spellEnd"/>
            <w:r w:rsidRPr="002D3396">
              <w:t xml:space="preserve"> </w:t>
            </w:r>
            <w:proofErr w:type="spellStart"/>
            <w:r w:rsidRPr="002D3396">
              <w:rPr>
                <w:rFonts w:ascii="Nirmala UI" w:hAnsi="Nirmala UI" w:cs="Nirmala UI"/>
              </w:rPr>
              <w:t>ಮೃಗ</w:t>
            </w:r>
            <w:proofErr w:type="spellEnd"/>
            <w:r w:rsidRPr="002D3396">
              <w:t xml:space="preserve"> </w:t>
            </w:r>
            <w:proofErr w:type="spellStart"/>
            <w:r w:rsidRPr="002D3396">
              <w:rPr>
                <w:rFonts w:ascii="Nirmala UI" w:hAnsi="Nirmala UI" w:cs="Nirmala UI"/>
              </w:rPr>
              <w:t>ಪಕ್ಷಿಗಳಿಗೆಲ್ಲಾ</w:t>
            </w:r>
            <w:proofErr w:type="spellEnd"/>
            <w:r w:rsidRPr="002D3396">
              <w:t xml:space="preserve"> 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42348C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1515D89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630993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3306F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21EBE38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239AB0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20664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76F44C7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8386AE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2B19A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60EA191E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26642C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DDB809" w14:textId="77777777" w:rsidR="00E07900" w:rsidRDefault="00E07900">
            <w:pPr>
              <w:pStyle w:val="Cell"/>
              <w:ind w:left="0"/>
            </w:pPr>
          </w:p>
        </w:tc>
      </w:tr>
      <w:tr w:rsidR="00E07900" w14:paraId="0F2D5C2C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D28AD0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240B28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CBCD8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7596F7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4C070A7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35C0AD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2D8BA1" w14:textId="1B799F1B" w:rsidR="00E07900" w:rsidRDefault="002D3396">
            <w:pPr>
              <w:pStyle w:val="Cell"/>
            </w:pPr>
            <w:proofErr w:type="spellStart"/>
            <w:r w:rsidRPr="002D3396">
              <w:rPr>
                <w:rFonts w:ascii="Nirmala UI" w:hAnsi="Nirmala UI" w:cs="Nirmala UI"/>
                <w:lang w:bidi="kn-IN"/>
              </w:rPr>
              <w:t>ಅಲ್ಲಲ್ಲಿ</w:t>
            </w:r>
            <w:proofErr w:type="spellEnd"/>
            <w:r w:rsidRPr="002D3396">
              <w:rPr>
                <w:rFonts w:cs="Nirmala UI"/>
                <w:lang w:bidi="kn-IN"/>
              </w:rPr>
              <w:t xml:space="preserve"> </w:t>
            </w:r>
            <w:proofErr w:type="spellStart"/>
            <w:r w:rsidRPr="002D3396">
              <w:rPr>
                <w:rFonts w:ascii="Nirmala UI" w:hAnsi="Nirmala UI" w:cs="Nirmala UI"/>
                <w:lang w:bidi="kn-IN"/>
              </w:rPr>
              <w:t>ಆಹಾರವಿತ್ತವರು</w:t>
            </w:r>
            <w:proofErr w:type="spellEnd"/>
            <w:r w:rsidRPr="002D3396">
              <w:rPr>
                <w:rFonts w:cs="Nirmala UI"/>
                <w:lang w:bidi="kn-IN"/>
              </w:rPr>
              <w:t xml:space="preserve"> </w:t>
            </w:r>
            <w:proofErr w:type="spellStart"/>
            <w:r w:rsidRPr="002D3396">
              <w:rPr>
                <w:rFonts w:ascii="Nirmala UI" w:hAnsi="Nirmala UI" w:cs="Nirmala UI"/>
                <w:lang w:bidi="kn-IN"/>
              </w:rPr>
              <w:t>ಯಾರು</w:t>
            </w:r>
            <w:proofErr w:type="spellEnd"/>
            <w:r w:rsidRPr="002D3396">
              <w:rPr>
                <w:rFonts w:cs="Nirmala UI"/>
                <w:lang w:bidi="kn-IN"/>
              </w:rPr>
              <w:t>?</w:t>
            </w:r>
            <w:r>
              <w:t xml:space="preserve">   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29712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7A89D8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62DA7AAC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2A7A9C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AE8FA9" w14:textId="26EE28C7" w:rsidR="00E07900" w:rsidRDefault="002D3396">
            <w:pPr>
              <w:pStyle w:val="Cell"/>
            </w:pPr>
            <w:proofErr w:type="spellStart"/>
            <w:r w:rsidRPr="002D3396">
              <w:rPr>
                <w:rFonts w:ascii="Nirmala UI" w:hAnsi="Nirmala UI" w:cs="Nirmala UI"/>
              </w:rPr>
              <w:t>ಅಡಿಗಡಿಗೆ</w:t>
            </w:r>
            <w:proofErr w:type="spellEnd"/>
            <w:r w:rsidRPr="002D3396">
              <w:t xml:space="preserve"> </w:t>
            </w:r>
            <w:proofErr w:type="spellStart"/>
            <w:r w:rsidRPr="002D3396">
              <w:rPr>
                <w:rFonts w:ascii="Nirmala UI" w:hAnsi="Nirmala UI" w:cs="Nirmala UI"/>
              </w:rPr>
              <w:t>ಆಹಾರವಿತ್ತವರು</w:t>
            </w:r>
            <w:proofErr w:type="spellEnd"/>
            <w:r w:rsidRPr="002D3396">
              <w:t xml:space="preserve"> </w:t>
            </w:r>
            <w:proofErr w:type="spellStart"/>
            <w:r w:rsidRPr="002D3396">
              <w:rPr>
                <w:rFonts w:ascii="Nirmala UI" w:hAnsi="Nirmala UI" w:cs="Nirmala UI"/>
              </w:rPr>
              <w:t>ಯಾ</w:t>
            </w:r>
            <w:r w:rsidRPr="002D3396">
              <w:rPr>
                <w:rFonts w:ascii="Nirmala UI" w:hAnsi="Nirmala UI" w:cs="Nirmala UI" w:hint="cs"/>
              </w:rPr>
              <w:t>ರೊ</w:t>
            </w:r>
            <w:proofErr w:type="spellEnd"/>
            <w:r w:rsidRPr="002D3396">
              <w:t>?</w:t>
            </w:r>
            <w:r>
              <w:t xml:space="preserve">   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A09D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E7F623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01285E5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A11024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F5385B" w14:textId="182B4A3B" w:rsidR="00E07900" w:rsidRDefault="002D3396">
            <w:pPr>
              <w:pStyle w:val="Cell"/>
            </w:pPr>
            <w:proofErr w:type="spellStart"/>
            <w:r w:rsidRPr="002D3396">
              <w:rPr>
                <w:rFonts w:ascii="Nirmala UI" w:hAnsi="Nirmala UI" w:cs="Nirmala UI"/>
                <w:lang w:bidi="kn-IN"/>
              </w:rPr>
              <w:t>ಎಲ್ಲೆಲ್ಲಿ</w:t>
            </w:r>
            <w:proofErr w:type="spellEnd"/>
            <w:r w:rsidRPr="002D3396">
              <w:rPr>
                <w:rFonts w:cs="Nirmala UI"/>
                <w:lang w:bidi="kn-IN"/>
              </w:rPr>
              <w:t xml:space="preserve"> </w:t>
            </w:r>
            <w:proofErr w:type="spellStart"/>
            <w:r w:rsidRPr="002D3396">
              <w:rPr>
                <w:rFonts w:ascii="Nirmala UI" w:hAnsi="Nirmala UI" w:cs="Nirmala UI"/>
                <w:lang w:bidi="kn-IN"/>
              </w:rPr>
              <w:t>ಆಹಾರವಿತ್ತವರು</w:t>
            </w:r>
            <w:proofErr w:type="spellEnd"/>
            <w:r w:rsidRPr="002D3396">
              <w:rPr>
                <w:rFonts w:cs="Nirmala UI"/>
                <w:lang w:bidi="kn-IN"/>
              </w:rPr>
              <w:t xml:space="preserve"> </w:t>
            </w:r>
            <w:proofErr w:type="spellStart"/>
            <w:r w:rsidRPr="002D3396">
              <w:rPr>
                <w:rFonts w:ascii="Nirmala UI" w:hAnsi="Nirmala UI" w:cs="Nirmala UI"/>
                <w:lang w:bidi="kn-IN"/>
              </w:rPr>
              <w:t>ಯಾ</w:t>
            </w:r>
            <w:r w:rsidRPr="002D3396">
              <w:rPr>
                <w:rFonts w:ascii="Nirmala UI" w:hAnsi="Nirmala UI" w:cs="Nirmala UI" w:hint="cs"/>
                <w:lang w:bidi="kn-IN"/>
              </w:rPr>
              <w:t>ರೊ</w:t>
            </w:r>
            <w:proofErr w:type="spellEnd"/>
            <w:r w:rsidRPr="002D3396">
              <w:rPr>
                <w:rFonts w:cs="Nirmala UI"/>
                <w:lang w:bidi="kn-IN"/>
              </w:rPr>
              <w:t>?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FB78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B07FED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3172EC0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7449D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FDFD4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A8E1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A8450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08D5CCE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D55881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B11ACA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5D8DA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0F0F97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0D218FFC" w14:textId="468F84E2" w:rsidR="00E07900" w:rsidRDefault="00C157D8">
      <w:pPr>
        <w:pStyle w:val="Heading2"/>
      </w:pPr>
      <w:r>
        <w:t xml:space="preserve">Question </w:t>
      </w:r>
      <w:r w:rsidR="00A12F4F">
        <w:rPr>
          <w:lang w:val="en-US"/>
        </w:rPr>
        <w:t>2</w:t>
      </w:r>
      <w:r>
        <w:t>1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E07900" w14:paraId="51AD7F6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9D6B85" w14:textId="4ACCBB94" w:rsidR="00E07900" w:rsidRDefault="002D3396">
            <w:pPr>
              <w:pStyle w:val="Cell"/>
            </w:pPr>
            <w:proofErr w:type="spellStart"/>
            <w:r w:rsidRPr="002D3396">
              <w:rPr>
                <w:rFonts w:ascii="Nirmala UI" w:hAnsi="Nirmala UI" w:cs="Nirmala UI"/>
                <w:lang w:bidi="kn-IN"/>
              </w:rPr>
              <w:t>ಇವುಗಳಲ್ಲಿ</w:t>
            </w:r>
            <w:proofErr w:type="spellEnd"/>
            <w:r w:rsidRPr="002D3396">
              <w:rPr>
                <w:rFonts w:cs="Nirmala UI"/>
                <w:lang w:bidi="kn-IN"/>
              </w:rPr>
              <w:t xml:space="preserve"> </w:t>
            </w:r>
            <w:proofErr w:type="spellStart"/>
            <w:proofErr w:type="gramStart"/>
            <w:r w:rsidRPr="002D3396">
              <w:rPr>
                <w:rFonts w:ascii="Nirmala UI" w:hAnsi="Nirmala UI" w:cs="Nirmala UI"/>
                <w:lang w:bidi="kn-IN"/>
              </w:rPr>
              <w:t>ಜೋಡಿಪದವನ್ನು</w:t>
            </w:r>
            <w:proofErr w:type="spellEnd"/>
            <w:r w:rsidRPr="002D3396">
              <w:rPr>
                <w:rFonts w:cs="Nirmala UI"/>
                <w:lang w:bidi="kn-IN"/>
              </w:rPr>
              <w:t xml:space="preserve">  </w:t>
            </w:r>
            <w:proofErr w:type="spellStart"/>
            <w:r w:rsidRPr="002D3396">
              <w:rPr>
                <w:rFonts w:ascii="Nirmala UI" w:hAnsi="Nirmala UI" w:cs="Nirmala UI"/>
                <w:lang w:bidi="kn-IN"/>
              </w:rPr>
              <w:t>ಗುರ್ತಿಸಿ</w:t>
            </w:r>
            <w:proofErr w:type="spellEnd"/>
            <w:proofErr w:type="gramEnd"/>
            <w:r w:rsidRPr="002D3396">
              <w:rPr>
                <w:rFonts w:cs="Nirmala UI"/>
                <w:lang w:bidi="kn-IN"/>
              </w:rPr>
              <w:t>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32B744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0604BEB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FD41C7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D11AFB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5AD7762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1445EB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B3C5C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72F4928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CA31E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6A6D6C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028A43E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A77F59" w14:textId="77777777" w:rsidR="00E07900" w:rsidRDefault="00C157D8">
            <w:pPr>
              <w:pStyle w:val="TableRowHead"/>
              <w:jc w:val="right"/>
            </w:pPr>
            <w:r>
              <w:t xml:space="preserve">Penalty for each </w:t>
            </w:r>
            <w:r>
              <w:t>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CD3580" w14:textId="77777777" w:rsidR="00E07900" w:rsidRDefault="00E07900">
            <w:pPr>
              <w:pStyle w:val="Cell"/>
              <w:ind w:left="0"/>
            </w:pPr>
          </w:p>
        </w:tc>
      </w:tr>
      <w:tr w:rsidR="00E07900" w14:paraId="4EA7A6D0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A89B9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622B2A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1EDA81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B13E15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374C101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B75BCC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49599A" w14:textId="6EC1B658" w:rsidR="00E07900" w:rsidRDefault="00AA517C" w:rsidP="00AA517C">
            <w:pPr>
              <w:pStyle w:val="Cell"/>
              <w:ind w:left="0"/>
            </w:pPr>
            <w:proofErr w:type="spellStart"/>
            <w:r w:rsidRPr="00AA517C">
              <w:rPr>
                <w:rFonts w:ascii="Nirmala UI" w:hAnsi="Nirmala UI" w:cs="Nirmala UI"/>
              </w:rPr>
              <w:t>ಮೃಗ</w:t>
            </w:r>
            <w:r w:rsidRPr="00AA517C">
              <w:t>-</w:t>
            </w:r>
            <w:r w:rsidRPr="00AA517C">
              <w:rPr>
                <w:rFonts w:ascii="Nirmala UI" w:hAnsi="Nirmala UI" w:cs="Nirmala UI"/>
              </w:rPr>
              <w:t>ಪಕ್ಷಿ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FF678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26B52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61442C1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1314E1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4EE9B" w14:textId="04D4B6CA" w:rsidR="00E07900" w:rsidRDefault="00AA517C">
            <w:pPr>
              <w:pStyle w:val="Cell"/>
              <w:ind w:left="0"/>
            </w:pPr>
            <w:proofErr w:type="spellStart"/>
            <w:r w:rsidRPr="00AA517C">
              <w:rPr>
                <w:rFonts w:ascii="Nirmala UI" w:hAnsi="Nirmala UI" w:cs="Nirmala UI"/>
              </w:rPr>
              <w:t>ಪಟಪಟ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127551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B896F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05B6900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CFE46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937D92" w14:textId="36D8306D" w:rsidR="00E07900" w:rsidRDefault="00AA517C">
            <w:pPr>
              <w:pStyle w:val="Cell"/>
              <w:ind w:left="0"/>
            </w:pPr>
            <w:proofErr w:type="spellStart"/>
            <w:r w:rsidRPr="00AA517C">
              <w:rPr>
                <w:rFonts w:ascii="Nirmala UI" w:hAnsi="Nirmala UI" w:cs="Nirmala UI"/>
              </w:rPr>
              <w:t>ಬೇಗಬೇಗ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454872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F9015F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3624F07E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103D6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BCFCA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35CA0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93E780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5D39491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AE731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F41F57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630C9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E701B4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79B66E3E" w14:textId="40250094" w:rsidR="00E07900" w:rsidRDefault="00C157D8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2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0735CA5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B02DC4" w14:textId="4C742BBC" w:rsidR="00E07900" w:rsidRDefault="001A3489">
            <w:pPr>
              <w:pStyle w:val="Cell"/>
            </w:pPr>
            <w:proofErr w:type="spellStart"/>
            <w:r w:rsidRPr="001A3489">
              <w:rPr>
                <w:rFonts w:ascii="Nirmala UI" w:hAnsi="Nirmala UI" w:cs="Nirmala UI" w:hint="cs"/>
              </w:rPr>
              <w:lastRenderedPageBreak/>
              <w:t>ಕೀರ್ತನಾಕಾರರು</w:t>
            </w:r>
            <w:proofErr w:type="spellEnd"/>
            <w:r w:rsidRPr="001A348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1A3489">
              <w:rPr>
                <w:rFonts w:ascii="Nirmala UI" w:hAnsi="Nirmala UI" w:cs="Nirmala UI" w:hint="cs"/>
              </w:rPr>
              <w:t>ಸಮಾಜದ</w:t>
            </w:r>
            <w:proofErr w:type="spellEnd"/>
            <w:r w:rsidRPr="001A3489">
              <w:rPr>
                <w:rFonts w:ascii="Nirmala UI" w:hAnsi="Nirmala UI" w:cs="Nirmala UI"/>
              </w:rPr>
              <w:t xml:space="preserve"> ..................... </w:t>
            </w:r>
            <w:proofErr w:type="spellStart"/>
            <w:r w:rsidRPr="001A3489">
              <w:rPr>
                <w:rFonts w:ascii="Nirmala UI" w:hAnsi="Nirmala UI" w:cs="Nirmala UI" w:hint="cs"/>
              </w:rPr>
              <w:t>ಮತ್ತು</w:t>
            </w:r>
            <w:proofErr w:type="spellEnd"/>
            <w:r w:rsidRPr="001A3489">
              <w:rPr>
                <w:rFonts w:ascii="Nirmala UI" w:hAnsi="Nirmala UI" w:cs="Nirmala UI"/>
              </w:rPr>
              <w:t xml:space="preserve"> ...........................</w:t>
            </w:r>
            <w:proofErr w:type="spellStart"/>
            <w:r w:rsidRPr="001A3489">
              <w:rPr>
                <w:rFonts w:ascii="Nirmala UI" w:hAnsi="Nirmala UI" w:cs="Nirmala UI" w:hint="cs"/>
              </w:rPr>
              <w:t>ಗಳನ್ನು</w:t>
            </w:r>
            <w:proofErr w:type="spellEnd"/>
            <w:r w:rsidRPr="001A348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1A3489">
              <w:rPr>
                <w:rFonts w:ascii="Nirmala UI" w:hAnsi="Nirmala UI" w:cs="Nirmala UI" w:hint="cs"/>
              </w:rPr>
              <w:t>ಧಿಕ್ಕರಿಸಿ</w:t>
            </w:r>
            <w:proofErr w:type="spellEnd"/>
            <w:r w:rsidRPr="001A348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1A3489">
              <w:rPr>
                <w:rFonts w:ascii="Nirmala UI" w:hAnsi="Nirmala UI" w:cs="Nirmala UI" w:hint="cs"/>
              </w:rPr>
              <w:t>ನಿಂತರು</w:t>
            </w:r>
            <w:proofErr w:type="spellEnd"/>
            <w:r w:rsidRPr="001A3489">
              <w:rPr>
                <w:rFonts w:ascii="Nirmala UI" w:hAnsi="Nirmala UI" w:cs="Nirmala UI"/>
              </w:rP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D8B21D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16AE089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9F5FB7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27C499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427AA86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8D1925" w14:textId="77777777" w:rsidR="00E07900" w:rsidRDefault="00C157D8">
            <w:pPr>
              <w:pStyle w:val="TableRowHead"/>
              <w:jc w:val="right"/>
            </w:pPr>
            <w:r>
              <w:t xml:space="preserve">Shuffle the </w:t>
            </w:r>
            <w:r>
              <w:t>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A7D6E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0C78712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B16CF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70786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26B36C7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98C37A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8FD38C" w14:textId="77777777" w:rsidR="00E07900" w:rsidRDefault="00E07900">
            <w:pPr>
              <w:pStyle w:val="Cell"/>
              <w:ind w:left="0"/>
            </w:pPr>
          </w:p>
        </w:tc>
      </w:tr>
      <w:tr w:rsidR="00E07900" w14:paraId="1DEFDFB7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5CDF4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ADB9E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57E4F0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688EE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6C3C5C0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62D60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E770B3" w14:textId="460CBA67" w:rsidR="00E07900" w:rsidRDefault="001A3489">
            <w:pPr>
              <w:pStyle w:val="Cell"/>
            </w:pPr>
            <w:proofErr w:type="spellStart"/>
            <w:proofErr w:type="gramStart"/>
            <w:r w:rsidRPr="001A3489">
              <w:rPr>
                <w:rFonts w:ascii="Nirmala UI" w:hAnsi="Nirmala UI" w:cs="Nirmala UI" w:hint="cs"/>
                <w:lang w:bidi="kn-IN"/>
              </w:rPr>
              <w:t>ಡಾಂಬಿಕತೆ</w:t>
            </w:r>
            <w:proofErr w:type="spellEnd"/>
            <w:r w:rsidRPr="001A3489">
              <w:rPr>
                <w:rFonts w:ascii="Nirmala UI" w:hAnsi="Nirmala UI" w:cs="Nirmala UI"/>
                <w:lang w:bidi="kn-IN"/>
              </w:rPr>
              <w:t xml:space="preserve"> ,</w:t>
            </w:r>
            <w:proofErr w:type="gramEnd"/>
            <w:r w:rsidRPr="001A3489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1A3489">
              <w:rPr>
                <w:rFonts w:ascii="Nirmala UI" w:hAnsi="Nirmala UI" w:cs="Nirmala UI" w:hint="cs"/>
                <w:lang w:bidi="kn-IN"/>
              </w:rPr>
              <w:t>ಆಸೆ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DB5F0B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D9DE92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03AA349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A291D1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C0D7B8" w14:textId="72DD9A1E" w:rsidR="00E07900" w:rsidRDefault="001A3489">
            <w:pPr>
              <w:pStyle w:val="Cell"/>
            </w:pPr>
            <w:proofErr w:type="spellStart"/>
            <w:r w:rsidRPr="001A3489">
              <w:rPr>
                <w:rFonts w:ascii="Nirmala UI" w:hAnsi="Nirmala UI" w:cs="Nirmala UI" w:hint="cs"/>
                <w:lang w:bidi="kn-IN"/>
              </w:rPr>
              <w:t>ಪ್ರೀತಿ</w:t>
            </w:r>
            <w:proofErr w:type="spellEnd"/>
            <w:r w:rsidRPr="001A3489">
              <w:rPr>
                <w:rFonts w:ascii="Nirmala UI" w:hAnsi="Nirmala UI" w:cs="Nirmala UI"/>
                <w:lang w:bidi="kn-IN"/>
              </w:rPr>
              <w:t xml:space="preserve">, </w:t>
            </w:r>
            <w:proofErr w:type="spellStart"/>
            <w:r w:rsidRPr="001A3489">
              <w:rPr>
                <w:rFonts w:ascii="Nirmala UI" w:hAnsi="Nirmala UI" w:cs="Nirmala UI" w:hint="cs"/>
                <w:lang w:bidi="kn-IN"/>
              </w:rPr>
              <w:t>ದ್ವೇಷ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206AB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A9A84C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1247E68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B05B8C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B4E9C5" w14:textId="0C9C73FA" w:rsidR="00E07900" w:rsidRDefault="001A3489">
            <w:pPr>
              <w:pStyle w:val="Cell"/>
            </w:pPr>
            <w:proofErr w:type="spellStart"/>
            <w:proofErr w:type="gramStart"/>
            <w:r w:rsidRPr="001A3489">
              <w:rPr>
                <w:rFonts w:ascii="Nirmala UI" w:hAnsi="Nirmala UI" w:cs="Nirmala UI"/>
              </w:rPr>
              <w:t>ಡಾಂಬಿಕತೆ</w:t>
            </w:r>
            <w:proofErr w:type="spellEnd"/>
            <w:r w:rsidRPr="001A3489">
              <w:t xml:space="preserve">,  </w:t>
            </w:r>
            <w:proofErr w:type="spellStart"/>
            <w:r w:rsidRPr="001A3489">
              <w:rPr>
                <w:rFonts w:ascii="Nirmala UI" w:hAnsi="Nirmala UI" w:cs="Nirmala UI"/>
              </w:rPr>
              <w:t>ಪ್ರೀತಿ</w:t>
            </w:r>
            <w:proofErr w:type="spellEnd"/>
            <w:proofErr w:type="gram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78F13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CAFC8F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012D8D2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35DCC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124103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4EB2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CD1F10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14F46DC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8C803C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2055B0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8428B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1ABDE9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00247F35" w14:textId="59D4A162" w:rsidR="00E07900" w:rsidRDefault="00C157D8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3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E07900" w14:paraId="3BF200C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30B6CD" w14:textId="06732FB0" w:rsidR="00E07900" w:rsidRDefault="00CF267C">
            <w:pPr>
              <w:pStyle w:val="Cell"/>
            </w:pPr>
            <w:proofErr w:type="spellStart"/>
            <w:r w:rsidRPr="00CF267C">
              <w:rPr>
                <w:rFonts w:ascii="Nirmala UI" w:hAnsi="Nirmala UI" w:cs="Nirmala UI" w:hint="cs"/>
              </w:rPr>
              <w:t>ಕೀರ್ತನಾಕಾರರು</w:t>
            </w:r>
            <w:proofErr w:type="spellEnd"/>
            <w:r w:rsidRPr="00CF267C">
              <w:rPr>
                <w:rFonts w:ascii="Nirmala UI" w:hAnsi="Nirmala UI" w:cs="Nirmala UI"/>
              </w:rPr>
              <w:t xml:space="preserve"> ....................... </w:t>
            </w:r>
            <w:proofErr w:type="spellStart"/>
            <w:r w:rsidRPr="00CF267C">
              <w:rPr>
                <w:rFonts w:ascii="Nirmala UI" w:hAnsi="Nirmala UI" w:cs="Nirmala UI" w:hint="cs"/>
              </w:rPr>
              <w:t>ನ್ನು</w:t>
            </w:r>
            <w:proofErr w:type="spellEnd"/>
            <w:r w:rsidRPr="00CF267C">
              <w:rPr>
                <w:rFonts w:ascii="Nirmala UI" w:hAnsi="Nirmala UI" w:cs="Nirmala UI"/>
              </w:rPr>
              <w:t xml:space="preserve"> </w:t>
            </w:r>
            <w:proofErr w:type="spellStart"/>
            <w:r w:rsidRPr="00CF267C">
              <w:rPr>
                <w:rFonts w:ascii="Nirmala UI" w:hAnsi="Nirmala UI" w:cs="Nirmala UI" w:hint="cs"/>
              </w:rPr>
              <w:t>ನಂಬಿದ್ದರು</w:t>
            </w:r>
            <w:proofErr w:type="spellEnd"/>
            <w:r w:rsidRPr="00CF267C">
              <w:rPr>
                <w:rFonts w:ascii="Nirmala UI" w:hAnsi="Nirmala UI" w:cs="Nirmala UI"/>
              </w:rP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E17FD5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39FFCDA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49BA6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4027B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3E22C91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803BA8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7D6F47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00443A4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885596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82F1D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73B746D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CD8B0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1AD6E" w14:textId="77777777" w:rsidR="00E07900" w:rsidRDefault="00E07900">
            <w:pPr>
              <w:pStyle w:val="Cell"/>
              <w:ind w:left="0"/>
            </w:pPr>
          </w:p>
        </w:tc>
      </w:tr>
      <w:tr w:rsidR="00E07900" w14:paraId="2C2D09F6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5F6A1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736BD0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FBBE91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CA7667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3D2DD9F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3F337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67574" w14:textId="0F14D0CF" w:rsidR="00E07900" w:rsidRDefault="00CF267C" w:rsidP="00CF267C">
            <w:pPr>
              <w:pStyle w:val="Cell"/>
              <w:ind w:left="0"/>
            </w:pPr>
            <w:proofErr w:type="spellStart"/>
            <w:r w:rsidRPr="00CF267C">
              <w:rPr>
                <w:rFonts w:ascii="Nirmala UI" w:hAnsi="Nirmala UI" w:cs="Nirmala UI" w:hint="cs"/>
                <w:lang w:bidi="kn-IN"/>
              </w:rPr>
              <w:t>ಹರಿಯ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488E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04F4BE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7F38E9B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0EBFE1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E3DF9A" w14:textId="7AA8950D" w:rsidR="00E07900" w:rsidRDefault="00CF267C">
            <w:pPr>
              <w:pStyle w:val="Cell"/>
            </w:pPr>
            <w:proofErr w:type="spellStart"/>
            <w:r w:rsidRPr="00CF267C">
              <w:rPr>
                <w:rFonts w:ascii="Nirmala UI" w:hAnsi="Nirmala UI" w:cs="Nirmala UI"/>
              </w:rPr>
              <w:t>ಹರನ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5C7A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C907B2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0BE96E5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6AF835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C0E44B" w14:textId="5A162572" w:rsidR="00E07900" w:rsidRDefault="00CF267C">
            <w:pPr>
              <w:pStyle w:val="Cell"/>
            </w:pPr>
            <w:proofErr w:type="spellStart"/>
            <w:r w:rsidRPr="00CF267C">
              <w:rPr>
                <w:rFonts w:ascii="Nirmala UI" w:hAnsi="Nirmala UI" w:cs="Nirmala UI" w:hint="cs"/>
                <w:lang w:bidi="kn-IN"/>
              </w:rPr>
              <w:t>ಡಾಂಬಿಕ</w:t>
            </w:r>
            <w:proofErr w:type="spellEnd"/>
            <w:r w:rsidRPr="00CF267C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CF267C">
              <w:rPr>
                <w:rFonts w:ascii="Nirmala UI" w:hAnsi="Nirmala UI" w:cs="Nirmala UI" w:hint="cs"/>
                <w:lang w:bidi="kn-IN"/>
              </w:rPr>
              <w:t>ಭಕ್ತಿಯ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02DF5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3E30F8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1B1C334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9D333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6800B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F0B81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D20525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0B4CA16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E83F01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5C7C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8E02E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11F0B8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15D8DA91" w14:textId="2C8BCB7E" w:rsidR="00E07900" w:rsidRDefault="00C157D8">
      <w:pPr>
        <w:pStyle w:val="Heading2"/>
      </w:pPr>
      <w:r w:rsidRPr="00DF02FF">
        <w:t>Question</w:t>
      </w:r>
      <w:r>
        <w:t xml:space="preserve"> </w:t>
      </w:r>
      <w:r w:rsidR="00A12F4F">
        <w:t>2</w:t>
      </w:r>
      <w:r>
        <w:rPr>
          <w:lang w:val="en-US"/>
        </w:rPr>
        <w:t>4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1C7B91D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45A09A" w14:textId="0EE8482D" w:rsidR="00E07900" w:rsidRDefault="009F2C3C">
            <w:pPr>
              <w:pStyle w:val="Cell"/>
            </w:pPr>
            <w:proofErr w:type="spellStart"/>
            <w:r w:rsidRPr="009F2C3C">
              <w:rPr>
                <w:rFonts w:ascii="Nirmala UI" w:hAnsi="Nirmala UI" w:cs="Nirmala UI" w:hint="cs"/>
                <w:lang w:bidi="kn-IN"/>
              </w:rPr>
              <w:t>ಮಾಸ್ತಿಯವರ</w:t>
            </w:r>
            <w:proofErr w:type="spellEnd"/>
            <w:r>
              <w:rPr>
                <w:rFonts w:ascii="Nirmala UI" w:hAnsi="Nirmala UI" w:cs="Nirmala UI"/>
                <w:lang w:bidi="kn-IN"/>
              </w:rPr>
              <w:t xml:space="preserve"> ……………………..</w:t>
            </w:r>
            <w:r w:rsidR="00B564F1" w:rsidRPr="00B564F1">
              <w:rPr>
                <w:rFonts w:ascii="Nirmala UI" w:hAnsi="Nirmala UI" w:cs="Nirmala UI"/>
                <w:lang w:bidi="kn-IN"/>
              </w:rPr>
              <w:t>.......</w:t>
            </w:r>
            <w:proofErr w:type="spellStart"/>
            <w:r w:rsidR="00B564F1" w:rsidRPr="00B564F1">
              <w:rPr>
                <w:rFonts w:ascii="Nirmala UI" w:hAnsi="Nirmala UI" w:cs="Nirmala UI" w:hint="cs"/>
                <w:lang w:bidi="kn-IN"/>
              </w:rPr>
              <w:t>ಕೃತಿಗೆ</w:t>
            </w:r>
            <w:proofErr w:type="spellEnd"/>
            <w:r w:rsidR="00B564F1" w:rsidRPr="00B564F1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="00B564F1" w:rsidRPr="00B564F1">
              <w:rPr>
                <w:rFonts w:ascii="Nirmala UI" w:hAnsi="Nirmala UI" w:cs="Nirmala UI" w:hint="cs"/>
                <w:lang w:bidi="kn-IN"/>
              </w:rPr>
              <w:t>ಜ್ಞಾನ</w:t>
            </w:r>
            <w:proofErr w:type="spellEnd"/>
            <w:r w:rsidR="00B564F1" w:rsidRPr="00B564F1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="00B564F1" w:rsidRPr="00B564F1">
              <w:rPr>
                <w:rFonts w:ascii="Nirmala UI" w:hAnsi="Nirmala UI" w:cs="Nirmala UI" w:hint="cs"/>
                <w:lang w:bidi="kn-IN"/>
              </w:rPr>
              <w:t>ಪೀಠ</w:t>
            </w:r>
            <w:proofErr w:type="spellEnd"/>
            <w:r w:rsidR="00B564F1" w:rsidRPr="00B564F1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="00B564F1" w:rsidRPr="00B564F1">
              <w:rPr>
                <w:rFonts w:ascii="Nirmala UI" w:hAnsi="Nirmala UI" w:cs="Nirmala UI" w:hint="cs"/>
                <w:lang w:bidi="kn-IN"/>
              </w:rPr>
              <w:t>ಪ್ರಶಸ್ತಿ</w:t>
            </w:r>
            <w:proofErr w:type="spellEnd"/>
            <w:r w:rsidR="00B564F1" w:rsidRPr="00B564F1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="00B564F1" w:rsidRPr="00B564F1">
              <w:rPr>
                <w:rFonts w:ascii="Nirmala UI" w:hAnsi="Nirmala UI" w:cs="Nirmala UI" w:hint="cs"/>
                <w:lang w:bidi="kn-IN"/>
              </w:rPr>
              <w:t>ಬಂದಿದೆ</w:t>
            </w:r>
            <w:proofErr w:type="spellEnd"/>
            <w:r w:rsidR="00B564F1" w:rsidRPr="00B564F1">
              <w:rPr>
                <w:rFonts w:ascii="Nirmala UI" w:hAnsi="Nirmala UI" w:cs="Nirmala UI"/>
                <w:lang w:bidi="kn-IN"/>
              </w:rPr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2F0910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409BD87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6B5A7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C3AB9F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235E748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B2D42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941E62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547DFEA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A98AED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439A29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6F627EE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9FD5FE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E12C05" w14:textId="77777777" w:rsidR="00E07900" w:rsidRDefault="00E07900">
            <w:pPr>
              <w:pStyle w:val="Cell"/>
              <w:ind w:left="0"/>
            </w:pPr>
          </w:p>
        </w:tc>
      </w:tr>
      <w:tr w:rsidR="00E07900" w14:paraId="035FB94D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AA5285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2C9335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181864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6CA0C1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1BC743A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546065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02B69D" w14:textId="0E94A82D" w:rsidR="00E07900" w:rsidRDefault="009F2C3C">
            <w:pPr>
              <w:pStyle w:val="Cell"/>
            </w:pPr>
            <w:proofErr w:type="spellStart"/>
            <w:r w:rsidRPr="009F2C3C">
              <w:rPr>
                <w:rFonts w:ascii="Nirmala UI" w:hAnsi="Nirmala UI" w:cs="Nirmala UI" w:hint="cs"/>
                <w:lang w:bidi="kn-IN"/>
              </w:rPr>
              <w:t>ನಾಕುತಂತಿ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24A08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ECEFB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7794004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7B6104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45C041" w14:textId="1F2749DA" w:rsidR="00E07900" w:rsidRDefault="00B564F1">
            <w:pPr>
              <w:pStyle w:val="Cell"/>
            </w:pPr>
            <w:proofErr w:type="spellStart"/>
            <w:r w:rsidRPr="00B564F1">
              <w:rPr>
                <w:rFonts w:ascii="Nirmala UI" w:hAnsi="Nirmala UI" w:cs="Nirmala UI" w:hint="cs"/>
                <w:lang w:bidi="kn-IN"/>
              </w:rPr>
              <w:t>ಭಾರತಸಿಂಧು</w:t>
            </w:r>
            <w:proofErr w:type="spellEnd"/>
            <w:r w:rsidRPr="00B564F1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B564F1">
              <w:rPr>
                <w:rFonts w:ascii="Nirmala UI" w:hAnsi="Nirmala UI" w:cs="Nirmala UI" w:hint="cs"/>
                <w:lang w:bidi="kn-IN"/>
              </w:rPr>
              <w:t>ರಶ್ಮಿ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ED435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E7178" w14:textId="3BB39A89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5AE9461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DA9A9A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9C974" w14:textId="051333B2" w:rsidR="00E07900" w:rsidRDefault="00B564F1">
            <w:pPr>
              <w:pStyle w:val="Cell"/>
            </w:pPr>
            <w:proofErr w:type="spellStart"/>
            <w:r w:rsidRPr="00B564F1">
              <w:rPr>
                <w:rFonts w:ascii="Nirmala UI" w:hAnsi="Nirmala UI" w:cs="Nirmala UI" w:hint="cs"/>
              </w:rPr>
              <w:t>ಚಿಕವೀರ</w:t>
            </w:r>
            <w:proofErr w:type="spellEnd"/>
            <w:r w:rsidRPr="00B564F1">
              <w:rPr>
                <w:rFonts w:ascii="Nirmala UI" w:hAnsi="Nirmala UI" w:cs="Nirmala UI"/>
              </w:rPr>
              <w:t xml:space="preserve"> </w:t>
            </w:r>
            <w:proofErr w:type="spellStart"/>
            <w:r w:rsidRPr="00B564F1">
              <w:rPr>
                <w:rFonts w:ascii="Nirmala UI" w:hAnsi="Nirmala UI" w:cs="Nirmala UI" w:hint="cs"/>
              </w:rPr>
              <w:t>ರಾಜೇಂದ್ರ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625A3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C6345" w14:textId="471BC1DB" w:rsidR="00E07900" w:rsidRDefault="009F2C3C">
            <w:pPr>
              <w:pStyle w:val="QFGrade"/>
            </w:pPr>
            <w:r>
              <w:t>100</w:t>
            </w:r>
          </w:p>
        </w:tc>
      </w:tr>
      <w:tr w:rsidR="00E07900" w14:paraId="4E7148D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332CFC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519BB5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CF58A1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87E537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6CBBE12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0371F5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37C3C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DB7C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02016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7EBA7ED8" w14:textId="4B0C78E0" w:rsidR="00E07900" w:rsidRDefault="00C157D8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5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E07900" w14:paraId="70F5E00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A11C47" w14:textId="49EDB65A" w:rsidR="00E07900" w:rsidRDefault="009F2C3C">
            <w:pPr>
              <w:pStyle w:val="Cell"/>
            </w:pPr>
            <w:proofErr w:type="spellStart"/>
            <w:proofErr w:type="gramStart"/>
            <w:r w:rsidRPr="009F2C3C">
              <w:rPr>
                <w:rFonts w:ascii="Nirmala UI" w:hAnsi="Nirmala UI" w:cs="Nirmala UI"/>
              </w:rPr>
              <w:lastRenderedPageBreak/>
              <w:t>ಕೀರ್ತನಾಕಾರರು</w:t>
            </w:r>
            <w:proofErr w:type="spellEnd"/>
            <w:r w:rsidRPr="009F2C3C">
              <w:t xml:space="preserve">  </w:t>
            </w:r>
            <w:proofErr w:type="spellStart"/>
            <w:r w:rsidRPr="009F2C3C">
              <w:rPr>
                <w:rFonts w:ascii="Nirmala UI" w:hAnsi="Nirmala UI" w:cs="Nirmala UI"/>
              </w:rPr>
              <w:t>ಜನತೆಗೆ</w:t>
            </w:r>
            <w:proofErr w:type="spellEnd"/>
            <w:proofErr w:type="gramEnd"/>
            <w:r w:rsidRPr="009F2C3C">
              <w:t xml:space="preserve"> ............................ </w:t>
            </w:r>
            <w:proofErr w:type="spellStart"/>
            <w:r w:rsidRPr="009F2C3C">
              <w:rPr>
                <w:rFonts w:ascii="Nirmala UI" w:hAnsi="Nirmala UI" w:cs="Nirmala UI"/>
              </w:rPr>
              <w:t>ಮಾರ್ಗವನ್ನು</w:t>
            </w:r>
            <w:proofErr w:type="spellEnd"/>
            <w:r w:rsidRPr="009F2C3C">
              <w:t xml:space="preserve"> </w:t>
            </w:r>
            <w:proofErr w:type="spellStart"/>
            <w:r w:rsidRPr="009F2C3C">
              <w:rPr>
                <w:rFonts w:ascii="Nirmala UI" w:hAnsi="Nirmala UI" w:cs="Nirmala UI"/>
              </w:rPr>
              <w:t>ತೋರಿಸಿದರು</w:t>
            </w:r>
            <w:proofErr w:type="spellEnd"/>
            <w:r w:rsidRPr="009F2C3C"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C6BAB7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1347A9F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0A624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128A11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3A2BEF8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4FF88A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FEAC7B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4065007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11032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271532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0C5134F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0E019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3228B9" w14:textId="77777777" w:rsidR="00E07900" w:rsidRDefault="00E07900">
            <w:pPr>
              <w:pStyle w:val="Cell"/>
              <w:ind w:left="0"/>
            </w:pPr>
          </w:p>
        </w:tc>
      </w:tr>
      <w:tr w:rsidR="00E07900" w14:paraId="1CAD3CBF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6A0049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99C377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EC88FE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04D2B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051A12E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021DC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1FD0C9" w14:textId="0D8A329D" w:rsidR="00E07900" w:rsidRDefault="009F2C3C">
            <w:pPr>
              <w:pStyle w:val="Cell"/>
            </w:pPr>
            <w:proofErr w:type="spellStart"/>
            <w:r w:rsidRPr="009F2C3C">
              <w:rPr>
                <w:rFonts w:ascii="Nirmala UI" w:hAnsi="Nirmala UI" w:cs="Nirmala UI"/>
              </w:rPr>
              <w:t>ವಿಜ್ಞಾನ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997D0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5E0606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58B868F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5347EF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FB81E1" w14:textId="68CE52AC" w:rsidR="00E07900" w:rsidRDefault="009F2C3C" w:rsidP="009F2C3C">
            <w:pPr>
              <w:pStyle w:val="Cell"/>
              <w:ind w:left="0"/>
            </w:pPr>
            <w:proofErr w:type="spellStart"/>
            <w:r w:rsidRPr="009F2C3C">
              <w:rPr>
                <w:rFonts w:ascii="Nirmala UI" w:hAnsi="Nirmala UI" w:cs="Nirmala UI"/>
              </w:rPr>
              <w:t>ಸುಜ್ಞಾನ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B2575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DDD88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71B7857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9FE5A2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395523" w14:textId="4FD50624" w:rsidR="00E07900" w:rsidRDefault="009F2C3C">
            <w:pPr>
              <w:pStyle w:val="Cell"/>
            </w:pPr>
            <w:proofErr w:type="spellStart"/>
            <w:r w:rsidRPr="009F2C3C">
              <w:rPr>
                <w:rFonts w:ascii="Nirmala UI" w:hAnsi="Nirmala UI" w:cs="Nirmala UI"/>
              </w:rPr>
              <w:t>ಸಂಗೀತ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83FF0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DB64D1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0997F1A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87CA1F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61E166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10F39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5E23FF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0A700C0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1EBC55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2BDDD9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EAA6E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28473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0789BFF0" w14:textId="0A277048" w:rsidR="00E07900" w:rsidRDefault="00C157D8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6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E07900" w14:paraId="6085A67F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94FC6E" w14:textId="09005DEE" w:rsidR="00E07900" w:rsidRDefault="00B564F1">
            <w:pPr>
              <w:pStyle w:val="Cell"/>
            </w:pPr>
            <w:r w:rsidRPr="00B564F1">
              <w:rPr>
                <w:rFonts w:cs="Nirmala UI"/>
                <w:lang w:bidi="kn-IN"/>
              </w:rPr>
              <w:t>"</w:t>
            </w:r>
            <w:r w:rsidR="00FE118E">
              <w:rPr>
                <w:rFonts w:hint="cs"/>
              </w:rPr>
              <w:t xml:space="preserve"> </w:t>
            </w:r>
            <w:proofErr w:type="spellStart"/>
            <w:r w:rsidR="00FE118E" w:rsidRPr="00FE118E">
              <w:rPr>
                <w:rFonts w:ascii="Nirmala UI" w:hAnsi="Nirmala UI" w:cs="Nirmala UI" w:hint="cs"/>
                <w:b/>
                <w:bCs/>
                <w:lang w:bidi="kn-IN"/>
              </w:rPr>
              <w:t>ಲೌಕಿಕ</w:t>
            </w:r>
            <w:proofErr w:type="spellEnd"/>
            <w:r w:rsidRPr="00B564F1">
              <w:rPr>
                <w:rFonts w:cs="Nirmala UI"/>
                <w:lang w:bidi="kn-IN"/>
              </w:rPr>
              <w:t xml:space="preserve">" </w:t>
            </w:r>
            <w:proofErr w:type="spellStart"/>
            <w:r w:rsidRPr="00B564F1">
              <w:rPr>
                <w:rFonts w:ascii="Nirmala UI" w:hAnsi="Nirmala UI" w:cs="Nirmala UI"/>
                <w:lang w:bidi="kn-IN"/>
              </w:rPr>
              <w:t>ಪದದ</w:t>
            </w:r>
            <w:proofErr w:type="spellEnd"/>
            <w:r w:rsidRPr="00B564F1">
              <w:rPr>
                <w:rFonts w:cs="Nirmala UI"/>
                <w:lang w:bidi="kn-IN"/>
              </w:rPr>
              <w:t xml:space="preserve"> </w:t>
            </w:r>
            <w:proofErr w:type="spellStart"/>
            <w:r w:rsidRPr="00B564F1">
              <w:rPr>
                <w:rFonts w:ascii="Nirmala UI" w:hAnsi="Nirmala UI" w:cs="Nirmala UI"/>
                <w:lang w:bidi="kn-IN"/>
              </w:rPr>
              <w:t>ವಿರುದ್ಧಾರ್ಥಕ</w:t>
            </w:r>
            <w:proofErr w:type="spellEnd"/>
            <w:r w:rsidRPr="00B564F1">
              <w:rPr>
                <w:rFonts w:cs="Nirmala UI"/>
                <w:lang w:bidi="kn-IN"/>
              </w:rPr>
              <w:t xml:space="preserve"> </w:t>
            </w:r>
            <w:proofErr w:type="spellStart"/>
            <w:r w:rsidRPr="00B564F1">
              <w:rPr>
                <w:rFonts w:ascii="Nirmala UI" w:hAnsi="Nirmala UI" w:cs="Nirmala UI"/>
                <w:lang w:bidi="kn-IN"/>
              </w:rPr>
              <w:t>ರೂಪ</w:t>
            </w:r>
            <w:proofErr w:type="spellEnd"/>
            <w:r w:rsidRPr="00B564F1">
              <w:rPr>
                <w:rFonts w:cs="Nirmala UI"/>
                <w:lang w:bidi="kn-IN"/>
              </w:rPr>
              <w:t xml:space="preserve"> .........................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4E22D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470E56E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51414A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25D9F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437F62A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28F153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BEB055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402FEBA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F970BA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6635EF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3C57A5E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0AA6F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47175A" w14:textId="77777777" w:rsidR="00E07900" w:rsidRDefault="00E07900">
            <w:pPr>
              <w:pStyle w:val="Cell"/>
              <w:ind w:left="0"/>
            </w:pPr>
          </w:p>
        </w:tc>
      </w:tr>
      <w:tr w:rsidR="00E07900" w14:paraId="3F1F6A57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851A7E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5F963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4D2BD9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7F859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7D021A71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F56C2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F03170" w14:textId="2AAB923C" w:rsidR="00E07900" w:rsidRDefault="00FE118E">
            <w:pPr>
              <w:pStyle w:val="Cell"/>
            </w:pPr>
            <w:proofErr w:type="spellStart"/>
            <w:r w:rsidRPr="00FE118E">
              <w:rPr>
                <w:rFonts w:ascii="Nirmala UI" w:hAnsi="Nirmala UI" w:cs="Nirmala UI" w:hint="cs"/>
                <w:lang w:bidi="kn-IN"/>
              </w:rPr>
              <w:t>ಅಲೌಕಿಕ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A54AC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33DF16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3E0A604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BD5DE1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77240" w14:textId="722A0D83" w:rsidR="00E07900" w:rsidRDefault="00FE118E">
            <w:pPr>
              <w:pStyle w:val="Cell"/>
            </w:pPr>
            <w:proofErr w:type="spellStart"/>
            <w:r w:rsidRPr="00FE118E">
              <w:rPr>
                <w:rFonts w:ascii="Nirmala UI" w:hAnsi="Nirmala UI" w:cs="Nirmala UI" w:hint="cs"/>
                <w:lang w:bidi="kn-IN"/>
              </w:rPr>
              <w:t>ಬಾಹ್ಯ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7089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90A4AD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7E6272A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1D7A10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E0769B" w14:textId="5880AA59" w:rsidR="00E07900" w:rsidRDefault="00FE118E">
            <w:pPr>
              <w:pStyle w:val="Cell"/>
            </w:pPr>
            <w:proofErr w:type="spellStart"/>
            <w:r w:rsidRPr="00FE118E">
              <w:rPr>
                <w:rFonts w:ascii="Nirmala UI" w:hAnsi="Nirmala UI" w:cs="Nirmala UI" w:hint="cs"/>
                <w:lang w:bidi="kn-IN"/>
              </w:rPr>
              <w:t>ಆಂತರಿಕ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32D406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FCE178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15D2D9D8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D5B4D5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87178A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9EB98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40A3A5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52A7185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FBF255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8C8FED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7A6A4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B6D25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6F5E34E5" w14:textId="183576C1" w:rsidR="00E07900" w:rsidRDefault="00C157D8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7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79"/>
        <w:gridCol w:w="3813"/>
        <w:gridCol w:w="669"/>
      </w:tblGrid>
      <w:tr w:rsidR="00E07900" w14:paraId="7DEFB3D5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202D3B" w14:textId="5B4AF399" w:rsidR="00E07900" w:rsidRDefault="00B564F1">
            <w:pPr>
              <w:pStyle w:val="Cell"/>
            </w:pPr>
            <w:r w:rsidRPr="00B564F1">
              <w:t>"</w:t>
            </w:r>
            <w:r w:rsidR="00FE118E">
              <w:rPr>
                <w:rFonts w:hint="cs"/>
              </w:rPr>
              <w:t xml:space="preserve"> </w:t>
            </w:r>
            <w:proofErr w:type="spellStart"/>
            <w:r w:rsidR="00FE118E" w:rsidRPr="00FE118E">
              <w:rPr>
                <w:rFonts w:ascii="Nirmala UI" w:hAnsi="Nirmala UI" w:cs="Nirmala UI" w:hint="cs"/>
                <w:b/>
                <w:bCs/>
              </w:rPr>
              <w:t>ಹದ್ದು</w:t>
            </w:r>
            <w:proofErr w:type="spellEnd"/>
            <w:r w:rsidRPr="00B564F1">
              <w:t xml:space="preserve">" </w:t>
            </w:r>
            <w:proofErr w:type="spellStart"/>
            <w:r w:rsidRPr="00B564F1">
              <w:rPr>
                <w:rFonts w:ascii="Nirmala UI" w:hAnsi="Nirmala UI" w:cs="Nirmala UI"/>
              </w:rPr>
              <w:t>ಪದದ</w:t>
            </w:r>
            <w:proofErr w:type="spellEnd"/>
            <w:r w:rsidRPr="00B564F1">
              <w:t xml:space="preserve"> </w:t>
            </w:r>
            <w:proofErr w:type="spellStart"/>
            <w:r w:rsidRPr="00B564F1">
              <w:rPr>
                <w:rFonts w:ascii="Nirmala UI" w:hAnsi="Nirmala UI" w:cs="Nirmala UI"/>
              </w:rPr>
              <w:t>ನಾ</w:t>
            </w:r>
            <w:r w:rsidR="00172A41" w:rsidRPr="00B564F1">
              <w:rPr>
                <w:rFonts w:ascii="Nirmala UI" w:hAnsi="Nirmala UI" w:cs="Nirmala UI"/>
              </w:rPr>
              <w:t>ನಾ</w:t>
            </w:r>
            <w:r w:rsidRPr="00B564F1">
              <w:rPr>
                <w:rFonts w:ascii="Nirmala UI" w:hAnsi="Nirmala UI" w:cs="Nirmala UI"/>
              </w:rPr>
              <w:t>ರ್ಥಕಗಳು</w:t>
            </w:r>
            <w:proofErr w:type="spellEnd"/>
            <w:r w:rsidRPr="00B564F1">
              <w:t>: 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73E39C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67C3A16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2DC40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8766B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46F53A6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134DD9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9E537A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0930F97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E350B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5C69B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5C8D9ED2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DECC7B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574F65" w14:textId="77777777" w:rsidR="00E07900" w:rsidRDefault="00E07900">
            <w:pPr>
              <w:pStyle w:val="Cell"/>
              <w:ind w:left="0"/>
            </w:pPr>
          </w:p>
        </w:tc>
      </w:tr>
      <w:tr w:rsidR="00E07900" w14:paraId="5ECB0DC6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12C2EB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C890A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B20C0B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84B971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1B63D953" w14:textId="77777777" w:rsidTr="00A75ABE">
        <w:trPr>
          <w:cantSplit/>
          <w:trHeight w:val="472"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DC4A16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9D7DD" w14:textId="77777777" w:rsidR="00A75ABE" w:rsidRPr="00A75ABE" w:rsidRDefault="00FE118E" w:rsidP="00A75ABE">
            <w:pPr>
              <w:pStyle w:val="Heading2"/>
              <w:rPr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A75ABE">
              <w:rPr>
                <w:rFonts w:ascii="Nirmala UI" w:hAnsi="Nirmala UI" w:cs="Nirmala UI"/>
                <w:sz w:val="20"/>
                <w:szCs w:val="20"/>
              </w:rPr>
              <w:t>ಗಡಿ</w:t>
            </w:r>
            <w:proofErr w:type="spellEnd"/>
            <w:r w:rsidRPr="00A75ABE">
              <w:rPr>
                <w:sz w:val="20"/>
                <w:szCs w:val="20"/>
              </w:rPr>
              <w:t xml:space="preserve">,  </w:t>
            </w:r>
            <w:proofErr w:type="spellStart"/>
            <w:r w:rsidR="00A75ABE" w:rsidRPr="00A75ABE">
              <w:rPr>
                <w:rFonts w:ascii="Nirmala UI" w:hAnsi="Nirmala UI" w:cs="Nirmala UI"/>
                <w:sz w:val="20"/>
                <w:szCs w:val="20"/>
              </w:rPr>
              <w:t>ರಣಹದ್ದು</w:t>
            </w:r>
            <w:proofErr w:type="spellEnd"/>
            <w:proofErr w:type="gramEnd"/>
            <w:r w:rsidR="00A75ABE" w:rsidRPr="00A75ABE">
              <w:rPr>
                <w:sz w:val="20"/>
                <w:szCs w:val="20"/>
              </w:rPr>
              <w:t xml:space="preserve"> </w:t>
            </w:r>
          </w:p>
          <w:p w14:paraId="5412E9B6" w14:textId="50EB160C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9CBC0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E6AC11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6730D18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951420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31FAB2" w14:textId="10C08F64" w:rsidR="00E07900" w:rsidRDefault="00FE118E">
            <w:pPr>
              <w:pStyle w:val="Cell"/>
            </w:pPr>
            <w:proofErr w:type="spellStart"/>
            <w:proofErr w:type="gramStart"/>
            <w:r w:rsidRPr="00FE118E">
              <w:rPr>
                <w:rFonts w:ascii="Nirmala UI" w:hAnsi="Nirmala UI" w:cs="Nirmala UI"/>
              </w:rPr>
              <w:t>ಭಾಗ</w:t>
            </w:r>
            <w:proofErr w:type="spellEnd"/>
            <w:r w:rsidRPr="00FE118E">
              <w:t xml:space="preserve">,   </w:t>
            </w:r>
            <w:proofErr w:type="gramEnd"/>
            <w:r w:rsidRPr="00FE118E">
              <w:t xml:space="preserve"> </w:t>
            </w:r>
            <w:proofErr w:type="spellStart"/>
            <w:r w:rsidRPr="00FE118E">
              <w:rPr>
                <w:rFonts w:ascii="Nirmala UI" w:hAnsi="Nirmala UI" w:cs="Nirmala UI"/>
              </w:rPr>
              <w:t>ಒಂದು</w:t>
            </w:r>
            <w:proofErr w:type="spellEnd"/>
            <w:r w:rsidRPr="00FE118E">
              <w:t xml:space="preserve"> </w:t>
            </w:r>
            <w:proofErr w:type="spellStart"/>
            <w:r w:rsidRPr="00FE118E">
              <w:rPr>
                <w:rFonts w:ascii="Nirmala UI" w:hAnsi="Nirmala UI" w:cs="Nirmala UI"/>
              </w:rPr>
              <w:t>ಪಕ್ಷಿ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6B6E28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6DD929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334075E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448B8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C698A8" w14:textId="6797B2B2" w:rsidR="00E07900" w:rsidRDefault="00FE118E">
            <w:pPr>
              <w:pStyle w:val="Cell"/>
            </w:pPr>
            <w:proofErr w:type="spellStart"/>
            <w:proofErr w:type="gramStart"/>
            <w:r w:rsidRPr="00FE118E">
              <w:rPr>
                <w:rFonts w:ascii="Nirmala UI" w:hAnsi="Nirmala UI" w:cs="Nirmala UI"/>
              </w:rPr>
              <w:t>ಗಡಿ</w:t>
            </w:r>
            <w:proofErr w:type="spellEnd"/>
            <w:r w:rsidRPr="00FE118E">
              <w:t xml:space="preserve">,   </w:t>
            </w:r>
            <w:proofErr w:type="spellStart"/>
            <w:proofErr w:type="gramEnd"/>
            <w:r w:rsidRPr="00FE118E">
              <w:rPr>
                <w:rFonts w:ascii="Nirmala UI" w:hAnsi="Nirmala UI" w:cs="Nirmala UI"/>
              </w:rPr>
              <w:t>ಹದ್ದು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DB2864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9697B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4441079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F870DE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0ECCD7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525E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CDC6C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0210396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CCABA2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E12AC8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333F0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06D46D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43781703" w14:textId="2F4689BD" w:rsidR="00E07900" w:rsidRDefault="00C157D8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8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3"/>
        <w:gridCol w:w="669"/>
      </w:tblGrid>
      <w:tr w:rsidR="00E07900" w14:paraId="0FF6230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17B710" w14:textId="44295438" w:rsidR="00E07900" w:rsidRDefault="00A23ADF">
            <w:pPr>
              <w:pStyle w:val="Cell"/>
            </w:pPr>
            <w:r w:rsidRPr="00A23ADF">
              <w:lastRenderedPageBreak/>
              <w:t>"</w:t>
            </w:r>
            <w:r w:rsidRPr="00A23ADF">
              <w:rPr>
                <w:b/>
                <w:bCs/>
              </w:rPr>
              <w:t>Hand book</w:t>
            </w:r>
            <w:r w:rsidRPr="00A23ADF">
              <w:t xml:space="preserve">" </w:t>
            </w:r>
            <w:r w:rsidRPr="00A23ADF">
              <w:rPr>
                <w:rFonts w:ascii="Nirmala UI" w:hAnsi="Nirmala UI" w:cs="Nirmala UI"/>
              </w:rPr>
              <w:t>ಈ</w:t>
            </w:r>
            <w:r w:rsidRPr="00A23ADF">
              <w:t xml:space="preserve"> </w:t>
            </w:r>
            <w:r w:rsidRPr="00A23ADF">
              <w:rPr>
                <w:rFonts w:ascii="Nirmala UI" w:hAnsi="Nirmala UI" w:cs="Nirmala UI"/>
              </w:rPr>
              <w:t>ಆ</w:t>
            </w:r>
            <w:r>
              <w:rPr>
                <w:rFonts w:ascii="Nirmala UI" w:hAnsi="Nirmala UI" w:cs="Nirmala UI"/>
              </w:rPr>
              <w:t>0</w:t>
            </w:r>
            <w:r w:rsidRPr="00A23ADF">
              <w:rPr>
                <w:rFonts w:ascii="Nirmala UI" w:hAnsi="Nirmala UI" w:cs="Nirmala UI"/>
              </w:rPr>
              <w:t>ಗ್ಲ</w:t>
            </w:r>
            <w:r w:rsidRPr="00A23ADF">
              <w:t xml:space="preserve"> </w:t>
            </w:r>
            <w:proofErr w:type="spellStart"/>
            <w:r w:rsidRPr="00A23ADF">
              <w:rPr>
                <w:rFonts w:ascii="Nirmala UI" w:hAnsi="Nirmala UI" w:cs="Nirmala UI"/>
              </w:rPr>
              <w:t>ಪದದ</w:t>
            </w:r>
            <w:proofErr w:type="spellEnd"/>
            <w:r w:rsidRPr="00A23ADF">
              <w:t xml:space="preserve"> </w:t>
            </w:r>
            <w:proofErr w:type="spellStart"/>
            <w:r w:rsidRPr="00A23ADF">
              <w:rPr>
                <w:rFonts w:ascii="Nirmala UI" w:hAnsi="Nirmala UI" w:cs="Nirmala UI"/>
              </w:rPr>
              <w:t>ಕನ್ನಡ</w:t>
            </w:r>
            <w:proofErr w:type="spellEnd"/>
            <w:r w:rsidRPr="00A23ADF">
              <w:t xml:space="preserve"> </w:t>
            </w:r>
            <w:proofErr w:type="spellStart"/>
            <w:r w:rsidRPr="00A23ADF">
              <w:rPr>
                <w:rFonts w:ascii="Nirmala UI" w:hAnsi="Nirmala UI" w:cs="Nirmala UI"/>
              </w:rPr>
              <w:t>ರೂಪ</w:t>
            </w:r>
            <w:proofErr w:type="spellEnd"/>
            <w:r w:rsidR="000A7146" w:rsidRPr="000A7146">
              <w:t>........................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D6E403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18389601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AA9882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A9B2AE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72D4F403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F6134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A0F49D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1EB5B64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21425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EBAF6C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5BA6C6F0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1F6950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17E487" w14:textId="77777777" w:rsidR="00E07900" w:rsidRDefault="00E07900">
            <w:pPr>
              <w:pStyle w:val="Cell"/>
              <w:ind w:left="0"/>
            </w:pPr>
          </w:p>
        </w:tc>
      </w:tr>
      <w:tr w:rsidR="00E07900" w14:paraId="588F219D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AD25C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D4DFDA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9C6C29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EE430E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597AD5C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09605A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C207C8" w14:textId="300E4059" w:rsidR="00E07900" w:rsidRDefault="00A23ADF">
            <w:pPr>
              <w:pStyle w:val="Cell"/>
            </w:pPr>
            <w:proofErr w:type="spellStart"/>
            <w:r w:rsidRPr="00A23ADF">
              <w:rPr>
                <w:rFonts w:ascii="Nirmala UI" w:hAnsi="Nirmala UI" w:cs="Nirmala UI"/>
              </w:rPr>
              <w:t>ಕೈಪಿಡಿ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B1482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2967AB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20639DBF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66FD4A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0FF839" w14:textId="12DA02EB" w:rsidR="00E07900" w:rsidRDefault="00A23ADF">
            <w:pPr>
              <w:pStyle w:val="Cell"/>
            </w:pPr>
            <w:proofErr w:type="spellStart"/>
            <w:r w:rsidRPr="00A23ADF">
              <w:rPr>
                <w:rFonts w:ascii="Nirmala UI" w:hAnsi="Nirmala UI" w:cs="Nirmala UI"/>
              </w:rPr>
              <w:t>ಪುಸ್ತಕ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B24B3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FD6DA2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405B5DEA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A75D37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FBCA1" w14:textId="17118942" w:rsidR="00E07900" w:rsidRDefault="00A23ADF" w:rsidP="00A23ADF">
            <w:pPr>
              <w:pStyle w:val="Cell"/>
              <w:ind w:left="0"/>
            </w:pPr>
            <w:proofErr w:type="spellStart"/>
            <w:r w:rsidRPr="00A23ADF">
              <w:rPr>
                <w:rFonts w:ascii="Nirmala UI" w:hAnsi="Nirmala UI" w:cs="Nirmala UI"/>
              </w:rPr>
              <w:t>ಕೈ</w:t>
            </w:r>
            <w:proofErr w:type="spellEnd"/>
            <w:r w:rsidRPr="00A23ADF">
              <w:t xml:space="preserve"> </w:t>
            </w:r>
            <w:proofErr w:type="spellStart"/>
            <w:r w:rsidRPr="00A23ADF">
              <w:rPr>
                <w:rFonts w:ascii="Nirmala UI" w:hAnsi="Nirmala UI" w:cs="Nirmala UI"/>
              </w:rPr>
              <w:t>ಪುಸ್ತಕ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E4486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BB5291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09E14E0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2EC0AA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A1E763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36B28E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CD983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05FFD5D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B61C6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62ACBD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89B743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484EB3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42BB3E0C" w14:textId="7C04459C" w:rsidR="00E07900" w:rsidRDefault="00C157D8">
      <w:pPr>
        <w:pStyle w:val="Heading2"/>
      </w:pPr>
      <w:r>
        <w:t xml:space="preserve">Question </w:t>
      </w:r>
      <w:r w:rsidR="00A12F4F">
        <w:t>2</w:t>
      </w:r>
      <w:r>
        <w:rPr>
          <w:lang w:val="en-US"/>
        </w:rPr>
        <w:t>9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82"/>
        <w:gridCol w:w="3810"/>
        <w:gridCol w:w="668"/>
      </w:tblGrid>
      <w:tr w:rsidR="00E07900" w14:paraId="12A45B2D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81AE4" w14:textId="6DD3DFCA" w:rsidR="00E07900" w:rsidRDefault="00084ABA">
            <w:pPr>
              <w:pStyle w:val="Cell"/>
            </w:pPr>
            <w:r w:rsidRPr="00084ABA">
              <w:rPr>
                <w:rFonts w:cs="Nirmala UI"/>
                <w:lang w:bidi="kn-IN"/>
              </w:rPr>
              <w:t>"</w:t>
            </w:r>
            <w:r w:rsidR="00A23ADF">
              <w:rPr>
                <w:rFonts w:hint="cs"/>
              </w:rPr>
              <w:t xml:space="preserve"> </w:t>
            </w:r>
            <w:proofErr w:type="spellStart"/>
            <w:proofErr w:type="gramStart"/>
            <w:r w:rsidR="00A23ADF" w:rsidRPr="00A23ADF">
              <w:rPr>
                <w:rFonts w:ascii="Nirmala UI" w:hAnsi="Nirmala UI" w:cs="Nirmala UI" w:hint="cs"/>
                <w:b/>
                <w:bCs/>
                <w:lang w:bidi="kn-IN"/>
              </w:rPr>
              <w:t>ಮುಂದಿಟ್ಟು</w:t>
            </w:r>
            <w:proofErr w:type="spellEnd"/>
            <w:r w:rsidR="00A23ADF">
              <w:rPr>
                <w:rFonts w:ascii="Nirmala UI" w:hAnsi="Nirmala UI" w:cs="Nirmala UI"/>
                <w:lang w:bidi="kn-IN"/>
              </w:rPr>
              <w:t xml:space="preserve">” </w:t>
            </w:r>
            <w:r w:rsidR="00A23ADF" w:rsidRPr="00A23ADF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084ABA">
              <w:rPr>
                <w:rFonts w:ascii="Nirmala UI" w:hAnsi="Nirmala UI" w:cs="Nirmala UI"/>
                <w:lang w:bidi="kn-IN"/>
              </w:rPr>
              <w:t>ಪದವನ್ನು</w:t>
            </w:r>
            <w:proofErr w:type="spellEnd"/>
            <w:proofErr w:type="gramEnd"/>
            <w:r w:rsidRPr="00084ABA">
              <w:rPr>
                <w:rFonts w:cs="Nirmala UI"/>
                <w:lang w:bidi="kn-IN"/>
              </w:rPr>
              <w:t xml:space="preserve"> </w:t>
            </w:r>
            <w:proofErr w:type="spellStart"/>
            <w:r w:rsidRPr="00084ABA">
              <w:rPr>
                <w:rFonts w:ascii="Nirmala UI" w:hAnsi="Nirmala UI" w:cs="Nirmala UI"/>
                <w:lang w:bidi="kn-IN"/>
              </w:rPr>
              <w:t>ಬಿಡಿಸಿ</w:t>
            </w:r>
            <w:proofErr w:type="spellEnd"/>
            <w:r w:rsidRPr="00084ABA">
              <w:rPr>
                <w:rFonts w:cs="Nirmala UI"/>
                <w:lang w:bidi="kn-IN"/>
              </w:rPr>
              <w:t xml:space="preserve"> </w:t>
            </w:r>
            <w:proofErr w:type="spellStart"/>
            <w:r w:rsidRPr="00084ABA">
              <w:rPr>
                <w:rFonts w:ascii="Nirmala UI" w:hAnsi="Nirmala UI" w:cs="Nirmala UI"/>
                <w:lang w:bidi="kn-IN"/>
              </w:rPr>
              <w:t>ಬರೆದಾಗ</w:t>
            </w:r>
            <w:proofErr w:type="spellEnd"/>
            <w:r w:rsidRPr="00084ABA">
              <w:rPr>
                <w:rFonts w:cs="Nirmala UI"/>
                <w:lang w:bidi="kn-IN"/>
              </w:rPr>
              <w:t xml:space="preserve"> ................ </w:t>
            </w:r>
            <w:proofErr w:type="spellStart"/>
            <w:r w:rsidRPr="00084ABA">
              <w:rPr>
                <w:rFonts w:ascii="Nirmala UI" w:hAnsi="Nirmala UI" w:cs="Nirmala UI"/>
                <w:lang w:bidi="kn-IN"/>
              </w:rPr>
              <w:t>ಆಗುತ್ತದೆ</w:t>
            </w:r>
            <w:proofErr w:type="spellEnd"/>
            <w:r w:rsidRPr="00084ABA">
              <w:rPr>
                <w:rFonts w:cs="Nirmala UI"/>
                <w:lang w:bidi="kn-IN"/>
              </w:rPr>
              <w:t>.</w:t>
            </w:r>
            <w:r>
              <w:t xml:space="preserve">   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3C7012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7A92C89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4A91E8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C52D7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446DC317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2705F3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1C3018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0BFBCB3C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E20FF0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8A4813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5CE21756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B07777" w14:textId="77777777" w:rsidR="00E07900" w:rsidRDefault="00C157D8">
            <w:pPr>
              <w:pStyle w:val="TableRowHead"/>
              <w:jc w:val="right"/>
            </w:pPr>
            <w:r>
              <w:t xml:space="preserve">Penalty for each </w:t>
            </w:r>
            <w:r>
              <w:t>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E3F2AF" w14:textId="77777777" w:rsidR="00E07900" w:rsidRDefault="00E07900">
            <w:pPr>
              <w:pStyle w:val="Cell"/>
              <w:ind w:left="0"/>
            </w:pPr>
          </w:p>
        </w:tc>
      </w:tr>
      <w:tr w:rsidR="00E07900" w14:paraId="5990AD49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A63081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9FC524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5ACEB7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B93E1D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65DE77B9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49FB0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7EF86F" w14:textId="77A6D652" w:rsidR="00E07900" w:rsidRDefault="00A23ADF">
            <w:pPr>
              <w:pStyle w:val="Cell"/>
            </w:pPr>
            <w:proofErr w:type="spellStart"/>
            <w:r w:rsidRPr="00A23ADF">
              <w:rPr>
                <w:rFonts w:ascii="Nirmala UI" w:hAnsi="Nirmala UI" w:cs="Nirmala UI" w:hint="cs"/>
              </w:rPr>
              <w:t>ಮುಂದೆ</w:t>
            </w:r>
            <w:proofErr w:type="spellEnd"/>
            <w:r w:rsidRPr="00A23ADF">
              <w:rPr>
                <w:rFonts w:ascii="Nirmala UI" w:hAnsi="Nirmala UI" w:cs="Nirmala UI"/>
              </w:rPr>
              <w:t xml:space="preserve">+ </w:t>
            </w:r>
            <w:proofErr w:type="spellStart"/>
            <w:r w:rsidRPr="00A23ADF">
              <w:rPr>
                <w:rFonts w:ascii="Nirmala UI" w:hAnsi="Nirmala UI" w:cs="Nirmala UI" w:hint="cs"/>
              </w:rPr>
              <w:t>ಇಟ್ಟು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0D7777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ACF276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6752954D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A3F2C3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A4F4AA" w14:textId="41390D5C" w:rsidR="00E07900" w:rsidRDefault="00A23ADF">
            <w:pPr>
              <w:pStyle w:val="Cell"/>
            </w:pPr>
            <w:proofErr w:type="spellStart"/>
            <w:r w:rsidRPr="00A23ADF">
              <w:rPr>
                <w:rFonts w:ascii="Nirmala UI" w:hAnsi="Nirmala UI" w:cs="Nirmala UI"/>
              </w:rPr>
              <w:t>ಮುಂದೆ</w:t>
            </w:r>
            <w:r w:rsidRPr="00A23ADF">
              <w:t>+</w:t>
            </w:r>
            <w:r w:rsidRPr="00A23ADF">
              <w:rPr>
                <w:rFonts w:ascii="Nirmala UI" w:hAnsi="Nirmala UI" w:cs="Nirmala UI"/>
              </w:rPr>
              <w:t>ಯಿಟ್ಟು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ADEB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F2531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44756C87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6A1C5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E8EF36" w14:textId="00894CCD" w:rsidR="00E07900" w:rsidRDefault="00A23ADF">
            <w:pPr>
              <w:pStyle w:val="Cell"/>
            </w:pPr>
            <w:proofErr w:type="spellStart"/>
            <w:r w:rsidRPr="00A23ADF">
              <w:rPr>
                <w:rFonts w:ascii="Nirmala UI" w:hAnsi="Nirmala UI" w:cs="Nirmala UI"/>
              </w:rPr>
              <w:t>ಮುಂದೆ</w:t>
            </w:r>
            <w:proofErr w:type="spellEnd"/>
            <w:r w:rsidRPr="00A23ADF">
              <w:t xml:space="preserve">+ </w:t>
            </w:r>
            <w:proofErr w:type="spellStart"/>
            <w:r w:rsidRPr="00A23ADF">
              <w:rPr>
                <w:rFonts w:ascii="Nirmala UI" w:hAnsi="Nirmala UI" w:cs="Nirmala UI"/>
              </w:rPr>
              <w:t>ಇಡು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2DD2FD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43517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6DB2711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D14138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BFFACD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05752C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6CE5A2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54F19380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A92EEF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A6DDB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514BF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89A0FA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52B478EE" w14:textId="609CBCC7" w:rsidR="00E07900" w:rsidRDefault="00C157D8">
      <w:pPr>
        <w:pStyle w:val="Heading2"/>
      </w:pPr>
      <w:r>
        <w:t xml:space="preserve">Question </w:t>
      </w:r>
      <w:r w:rsidR="00A12F4F">
        <w:rPr>
          <w:lang w:val="en-US"/>
        </w:rPr>
        <w:t>3</w:t>
      </w:r>
      <w:r>
        <w:rPr>
          <w:lang w:val="en-US"/>
        </w:rPr>
        <w:t>0</w:t>
      </w:r>
      <w:r>
        <w:t xml:space="preserve"> (MC)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2"/>
        <w:gridCol w:w="669"/>
      </w:tblGrid>
      <w:tr w:rsidR="00E07900" w14:paraId="698C7A54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01DB9" w14:textId="6FB21B51" w:rsidR="00E07900" w:rsidRDefault="000F2AE1">
            <w:pPr>
              <w:pStyle w:val="Cell"/>
            </w:pPr>
            <w:proofErr w:type="spellStart"/>
            <w:r w:rsidRPr="000F2AE1">
              <w:rPr>
                <w:rFonts w:ascii="Nirmala UI" w:hAnsi="Nirmala UI" w:cs="Nirmala UI"/>
              </w:rPr>
              <w:t>ಪುರಂದರದಾಸರನ್ನು</w:t>
            </w:r>
            <w:proofErr w:type="spellEnd"/>
            <w:r w:rsidRPr="000F2AE1">
              <w:t xml:space="preserve"> ...................................... </w:t>
            </w:r>
            <w:proofErr w:type="spellStart"/>
            <w:r w:rsidRPr="000F2AE1">
              <w:rPr>
                <w:rFonts w:ascii="Nirmala UI" w:hAnsi="Nirmala UI" w:cs="Nirmala UI"/>
              </w:rPr>
              <w:t>ಎಂದು</w:t>
            </w:r>
            <w:proofErr w:type="spellEnd"/>
            <w:r w:rsidRPr="000F2AE1">
              <w:t xml:space="preserve"> </w:t>
            </w:r>
            <w:proofErr w:type="spellStart"/>
            <w:r w:rsidRPr="000F2AE1">
              <w:rPr>
                <w:rFonts w:ascii="Nirmala UI" w:hAnsi="Nirmala UI" w:cs="Nirmala UI"/>
              </w:rPr>
              <w:t>ಕರೆಯುತ್ತಿದ್ದರು</w:t>
            </w:r>
            <w:proofErr w:type="spellEnd"/>
            <w:r w:rsidRPr="000F2AE1">
              <w:t>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D1252F" w14:textId="77777777" w:rsidR="00E07900" w:rsidRDefault="00C157D8">
            <w:pPr>
              <w:pStyle w:val="QFType"/>
            </w:pPr>
            <w:r>
              <w:t>MC</w:t>
            </w:r>
          </w:p>
        </w:tc>
      </w:tr>
      <w:tr w:rsidR="00E07900" w14:paraId="13C7FBB8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3DC4D4" w14:textId="77777777" w:rsidR="00E07900" w:rsidRDefault="00C157D8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B4CA76" w14:textId="77777777" w:rsidR="00E07900" w:rsidRDefault="00C157D8">
            <w:pPr>
              <w:pStyle w:val="Cell"/>
            </w:pPr>
            <w:r>
              <w:t>1</w:t>
            </w:r>
          </w:p>
        </w:tc>
      </w:tr>
      <w:tr w:rsidR="00E07900" w14:paraId="444C572A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107611" w14:textId="77777777" w:rsidR="00E07900" w:rsidRDefault="00C157D8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8E5B2A" w14:textId="77777777" w:rsidR="00E07900" w:rsidRDefault="00C157D8">
            <w:pPr>
              <w:pStyle w:val="Cell"/>
            </w:pPr>
            <w:r>
              <w:t>Yes</w:t>
            </w:r>
          </w:p>
        </w:tc>
      </w:tr>
      <w:tr w:rsidR="00E07900" w14:paraId="587B66FB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8B83B" w14:textId="77777777" w:rsidR="00E07900" w:rsidRDefault="00C157D8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807E56" w14:textId="77777777" w:rsidR="00E07900" w:rsidRDefault="00C157D8">
            <w:pPr>
              <w:pStyle w:val="Cell"/>
            </w:pPr>
            <w:r>
              <w:t>A</w:t>
            </w:r>
          </w:p>
        </w:tc>
      </w:tr>
      <w:tr w:rsidR="00E07900" w14:paraId="4084B6F9" w14:textId="77777777">
        <w:trPr>
          <w:cantSplit/>
          <w:tblHeader/>
        </w:trPr>
        <w:tc>
          <w:tcPr>
            <w:tcW w:w="76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2A9ECD" w14:textId="77777777" w:rsidR="00E07900" w:rsidRDefault="00C157D8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ADC5D" w14:textId="77777777" w:rsidR="00E07900" w:rsidRDefault="00E07900">
            <w:pPr>
              <w:pStyle w:val="Cell"/>
              <w:ind w:left="0"/>
            </w:pPr>
          </w:p>
        </w:tc>
      </w:tr>
      <w:tr w:rsidR="00E07900" w14:paraId="378A4E72" w14:textId="77777777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6C4A78" w14:textId="77777777" w:rsidR="00E07900" w:rsidRDefault="00C157D8">
            <w:pPr>
              <w:pStyle w:val="QFOptionReset"/>
            </w:pPr>
            <w:r>
              <w:t>#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71B988" w14:textId="77777777" w:rsidR="00E07900" w:rsidRDefault="00C157D8">
            <w:pPr>
              <w:pStyle w:val="TableHead"/>
            </w:pPr>
            <w:r>
              <w:t>Answers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E76B60" w14:textId="77777777" w:rsidR="00E07900" w:rsidRDefault="00C157D8">
            <w:pPr>
              <w:pStyle w:val="TableHead"/>
            </w:pPr>
            <w:r>
              <w:t>Feedback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0F1AF7" w14:textId="77777777" w:rsidR="00E07900" w:rsidRDefault="00C157D8">
            <w:pPr>
              <w:pStyle w:val="TableHead"/>
            </w:pPr>
            <w:r>
              <w:t>Grade</w:t>
            </w:r>
          </w:p>
        </w:tc>
      </w:tr>
      <w:tr w:rsidR="00E07900" w14:paraId="4414EB92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F047A6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F99C25" w14:textId="599406E2" w:rsidR="00E07900" w:rsidRDefault="000F2AE1">
            <w:pPr>
              <w:pStyle w:val="Cell"/>
            </w:pPr>
            <w:proofErr w:type="spellStart"/>
            <w:r w:rsidRPr="000F2AE1">
              <w:rPr>
                <w:rFonts w:ascii="Nirmala UI" w:hAnsi="Nirmala UI" w:cs="Nirmala UI" w:hint="cs"/>
                <w:lang w:bidi="kn-IN"/>
              </w:rPr>
              <w:t>ನವಕೋಟಿ</w:t>
            </w:r>
            <w:proofErr w:type="spellEnd"/>
            <w:r w:rsidRPr="000F2AE1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0F2AE1">
              <w:rPr>
                <w:rFonts w:ascii="Nirmala UI" w:hAnsi="Nirmala UI" w:cs="Nirmala UI" w:hint="cs"/>
                <w:lang w:bidi="kn-IN"/>
              </w:rPr>
              <w:t>ನಾರಾಯಣ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E8266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16645C" w14:textId="77777777" w:rsidR="00E07900" w:rsidRDefault="00C157D8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07900" w14:paraId="2CD9B685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E2B2F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EBA089" w14:textId="5F983559" w:rsidR="00E07900" w:rsidRDefault="000F2AE1">
            <w:pPr>
              <w:pStyle w:val="Cell"/>
            </w:pPr>
            <w:proofErr w:type="spellStart"/>
            <w:r w:rsidRPr="000F2AE1">
              <w:rPr>
                <w:rFonts w:ascii="Nirmala UI" w:hAnsi="Nirmala UI" w:cs="Nirmala UI" w:hint="cs"/>
                <w:lang w:bidi="kn-IN"/>
              </w:rPr>
              <w:t>ನಾರಾಯಣ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7A8859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DC3B4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531F95A6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3BD5F9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7A24" w14:textId="1456554F" w:rsidR="00E07900" w:rsidRDefault="000F2AE1">
            <w:pPr>
              <w:pStyle w:val="Cell"/>
            </w:pPr>
            <w:proofErr w:type="spellStart"/>
            <w:r w:rsidRPr="000F2AE1">
              <w:rPr>
                <w:rFonts w:ascii="Nirmala UI" w:hAnsi="Nirmala UI" w:cs="Nirmala UI" w:hint="cs"/>
                <w:lang w:bidi="kn-IN"/>
              </w:rPr>
              <w:t>ಕೋಟಿ</w:t>
            </w:r>
            <w:proofErr w:type="spellEnd"/>
            <w:r w:rsidRPr="000F2AE1">
              <w:rPr>
                <w:rFonts w:ascii="Nirmala UI" w:hAnsi="Nirmala UI" w:cs="Nirmala UI"/>
                <w:lang w:bidi="kn-IN"/>
              </w:rPr>
              <w:t xml:space="preserve"> </w:t>
            </w:r>
            <w:proofErr w:type="spellStart"/>
            <w:r w:rsidRPr="000F2AE1">
              <w:rPr>
                <w:rFonts w:ascii="Nirmala UI" w:hAnsi="Nirmala UI" w:cs="Nirmala UI" w:hint="cs"/>
                <w:lang w:bidi="kn-IN"/>
              </w:rPr>
              <w:t>ನಾರಾಯಣ</w:t>
            </w:r>
            <w:proofErr w:type="spellEnd"/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3671E5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BC4E97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3471B253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CF43E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F2EC41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5E4BAA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96843" w14:textId="77777777" w:rsidR="00E07900" w:rsidRDefault="00C157D8">
            <w:pPr>
              <w:pStyle w:val="QFGrade"/>
            </w:pPr>
            <w:r>
              <w:t>0</w:t>
            </w:r>
          </w:p>
        </w:tc>
      </w:tr>
      <w:tr w:rsidR="00E07900" w14:paraId="4B0F91EB" w14:textId="77777777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2E7C8" w14:textId="77777777" w:rsidR="00E07900" w:rsidRDefault="00C157D8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129E07" w14:textId="77777777" w:rsidR="00E07900" w:rsidRDefault="00E07900">
            <w:pPr>
              <w:pStyle w:val="Cell"/>
            </w:pP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453920" w14:textId="77777777" w:rsidR="00E07900" w:rsidRDefault="00E07900">
            <w:pPr>
              <w:pStyle w:val="QFFeedback"/>
            </w:pP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D5E83" w14:textId="77777777" w:rsidR="00E07900" w:rsidRDefault="00C157D8">
            <w:pPr>
              <w:pStyle w:val="QFGrade"/>
            </w:pPr>
            <w:r>
              <w:t>0</w:t>
            </w:r>
          </w:p>
        </w:tc>
      </w:tr>
    </w:tbl>
    <w:p w14:paraId="6DA4E22D" w14:textId="77777777" w:rsidR="00E07900" w:rsidRDefault="00E07900" w:rsidP="002329AB">
      <w:pPr>
        <w:pStyle w:val="Heading2"/>
      </w:pPr>
    </w:p>
    <w:sectPr w:rsidR="00E07900">
      <w:footerReference w:type="default" r:id="rId7"/>
      <w:pgSz w:w="11907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7DC69" w14:textId="77777777" w:rsidR="00C157D8" w:rsidRDefault="00C157D8">
      <w:pPr>
        <w:spacing w:line="240" w:lineRule="auto"/>
      </w:pPr>
      <w:r>
        <w:separator/>
      </w:r>
    </w:p>
  </w:endnote>
  <w:endnote w:type="continuationSeparator" w:id="0">
    <w:p w14:paraId="668949B3" w14:textId="77777777" w:rsidR="00C157D8" w:rsidRDefault="00C15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Bold">
    <w:altName w:val="Arial"/>
    <w:panose1 w:val="020B07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E61EF" w14:textId="77777777" w:rsidR="00E07900" w:rsidRDefault="00C157D8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B2124" w14:textId="77777777" w:rsidR="00C157D8" w:rsidRDefault="00C157D8">
      <w:pPr>
        <w:spacing w:before="0" w:after="0" w:line="240" w:lineRule="auto"/>
      </w:pPr>
      <w:r>
        <w:separator/>
      </w:r>
    </w:p>
  </w:footnote>
  <w:footnote w:type="continuationSeparator" w:id="0">
    <w:p w14:paraId="3BFF7B34" w14:textId="77777777" w:rsidR="00C157D8" w:rsidRDefault="00C157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E101"/>
    <w:multiLevelType w:val="multilevel"/>
    <w:tmpl w:val="05F5E101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5F5E102"/>
    <w:multiLevelType w:val="multilevel"/>
    <w:tmpl w:val="05F5E10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5F5E104"/>
    <w:multiLevelType w:val="multilevel"/>
    <w:tmpl w:val="05F5E104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left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left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left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left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5F5E106"/>
    <w:multiLevelType w:val="multilevel"/>
    <w:tmpl w:val="05F5E106"/>
    <w:lvl w:ilvl="0">
      <w:start w:val="1"/>
      <w:numFmt w:val="decimal"/>
      <w:lvlText w:val="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left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5F5E10A"/>
    <w:multiLevelType w:val="multilevel"/>
    <w:tmpl w:val="05F5E10A"/>
    <w:lvl w:ilvl="0">
      <w:start w:val="1"/>
      <w:numFmt w:val="decimal"/>
      <w:lvlText w:val="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left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5F5E10C"/>
    <w:multiLevelType w:val="multilevel"/>
    <w:tmpl w:val="05F5E10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791E5483"/>
    <w:multiLevelType w:val="multilevel"/>
    <w:tmpl w:val="791E5483"/>
    <w:lvl w:ilvl="0">
      <w:start w:val="1"/>
      <w:numFmt w:val="decimalZero"/>
      <w:pStyle w:val="QFItemNumber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4">
      <w:startOverride w:val="1"/>
    </w:lvlOverride>
    <w:lvlOverride w:ilvl="0"/>
    <w:lvlOverride w:ilvl="0"/>
    <w:lvlOverride w:ilvl="0"/>
    <w:lvlOverride w:ilv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yawcMaxFileSize" w:val="300"/>
  </w:docVars>
  <w:rsids>
    <w:rsidRoot w:val="00CC055C"/>
    <w:rsid w:val="0001397D"/>
    <w:rsid w:val="000324FC"/>
    <w:rsid w:val="000376B1"/>
    <w:rsid w:val="00051675"/>
    <w:rsid w:val="00072B5D"/>
    <w:rsid w:val="00084ABA"/>
    <w:rsid w:val="000A7146"/>
    <w:rsid w:val="000F2AE1"/>
    <w:rsid w:val="001029E6"/>
    <w:rsid w:val="0010474C"/>
    <w:rsid w:val="001418D9"/>
    <w:rsid w:val="00172A41"/>
    <w:rsid w:val="001749B9"/>
    <w:rsid w:val="001A3046"/>
    <w:rsid w:val="001A3489"/>
    <w:rsid w:val="001B11E0"/>
    <w:rsid w:val="002011F3"/>
    <w:rsid w:val="00227BB9"/>
    <w:rsid w:val="002329AB"/>
    <w:rsid w:val="002832DA"/>
    <w:rsid w:val="00287B88"/>
    <w:rsid w:val="002939D1"/>
    <w:rsid w:val="002A7B34"/>
    <w:rsid w:val="002C44A2"/>
    <w:rsid w:val="002D3396"/>
    <w:rsid w:val="002E39DD"/>
    <w:rsid w:val="002F3A6B"/>
    <w:rsid w:val="00304322"/>
    <w:rsid w:val="003124FF"/>
    <w:rsid w:val="003209CC"/>
    <w:rsid w:val="003427DA"/>
    <w:rsid w:val="00360ECB"/>
    <w:rsid w:val="003904E8"/>
    <w:rsid w:val="003A183F"/>
    <w:rsid w:val="003B5D5E"/>
    <w:rsid w:val="003E107E"/>
    <w:rsid w:val="004026F1"/>
    <w:rsid w:val="00412CC0"/>
    <w:rsid w:val="00416E3E"/>
    <w:rsid w:val="00431364"/>
    <w:rsid w:val="0045103B"/>
    <w:rsid w:val="004723BF"/>
    <w:rsid w:val="004A6473"/>
    <w:rsid w:val="004C4C28"/>
    <w:rsid w:val="00504F7A"/>
    <w:rsid w:val="005229CC"/>
    <w:rsid w:val="00554B51"/>
    <w:rsid w:val="00570863"/>
    <w:rsid w:val="005941EB"/>
    <w:rsid w:val="005A7C6E"/>
    <w:rsid w:val="005E3B7C"/>
    <w:rsid w:val="005E6EAE"/>
    <w:rsid w:val="00604172"/>
    <w:rsid w:val="006207C8"/>
    <w:rsid w:val="0063707E"/>
    <w:rsid w:val="00644810"/>
    <w:rsid w:val="00652CC3"/>
    <w:rsid w:val="0066039A"/>
    <w:rsid w:val="00660EF8"/>
    <w:rsid w:val="006B2273"/>
    <w:rsid w:val="006C1EF6"/>
    <w:rsid w:val="006F4155"/>
    <w:rsid w:val="006F7502"/>
    <w:rsid w:val="00705C80"/>
    <w:rsid w:val="00707EF9"/>
    <w:rsid w:val="00716F3A"/>
    <w:rsid w:val="007351D1"/>
    <w:rsid w:val="00735913"/>
    <w:rsid w:val="007616BD"/>
    <w:rsid w:val="0076177A"/>
    <w:rsid w:val="0077474F"/>
    <w:rsid w:val="00775B06"/>
    <w:rsid w:val="0078753E"/>
    <w:rsid w:val="00796AB9"/>
    <w:rsid w:val="007F619E"/>
    <w:rsid w:val="00817AB2"/>
    <w:rsid w:val="00822246"/>
    <w:rsid w:val="00866CFA"/>
    <w:rsid w:val="00871363"/>
    <w:rsid w:val="00884CA2"/>
    <w:rsid w:val="0089445D"/>
    <w:rsid w:val="008A12EA"/>
    <w:rsid w:val="008A2238"/>
    <w:rsid w:val="008C6ADE"/>
    <w:rsid w:val="008D1B40"/>
    <w:rsid w:val="008F5063"/>
    <w:rsid w:val="00913B7D"/>
    <w:rsid w:val="009344B1"/>
    <w:rsid w:val="0094795A"/>
    <w:rsid w:val="00963BC4"/>
    <w:rsid w:val="00963BFD"/>
    <w:rsid w:val="00970517"/>
    <w:rsid w:val="00970558"/>
    <w:rsid w:val="009A6EA4"/>
    <w:rsid w:val="009C5B9C"/>
    <w:rsid w:val="009C69B3"/>
    <w:rsid w:val="009E5D9F"/>
    <w:rsid w:val="009F2C3C"/>
    <w:rsid w:val="009F45A8"/>
    <w:rsid w:val="009F64F9"/>
    <w:rsid w:val="00A12F4F"/>
    <w:rsid w:val="00A163F2"/>
    <w:rsid w:val="00A177C2"/>
    <w:rsid w:val="00A23ADF"/>
    <w:rsid w:val="00A44C33"/>
    <w:rsid w:val="00A565EC"/>
    <w:rsid w:val="00A67404"/>
    <w:rsid w:val="00A75ABE"/>
    <w:rsid w:val="00A77F46"/>
    <w:rsid w:val="00A82509"/>
    <w:rsid w:val="00AA517C"/>
    <w:rsid w:val="00AB6537"/>
    <w:rsid w:val="00AD3C02"/>
    <w:rsid w:val="00AE36CF"/>
    <w:rsid w:val="00AF5657"/>
    <w:rsid w:val="00B13D54"/>
    <w:rsid w:val="00B43F7B"/>
    <w:rsid w:val="00B52E71"/>
    <w:rsid w:val="00B53F81"/>
    <w:rsid w:val="00B564F1"/>
    <w:rsid w:val="00B806E7"/>
    <w:rsid w:val="00BB535D"/>
    <w:rsid w:val="00BE5EE5"/>
    <w:rsid w:val="00C0483A"/>
    <w:rsid w:val="00C157D8"/>
    <w:rsid w:val="00C26A47"/>
    <w:rsid w:val="00C3379D"/>
    <w:rsid w:val="00C37E2F"/>
    <w:rsid w:val="00C42DE6"/>
    <w:rsid w:val="00C71136"/>
    <w:rsid w:val="00C90F1E"/>
    <w:rsid w:val="00C932D2"/>
    <w:rsid w:val="00CB23BD"/>
    <w:rsid w:val="00CC01EA"/>
    <w:rsid w:val="00CC055C"/>
    <w:rsid w:val="00CC73A9"/>
    <w:rsid w:val="00CC7E76"/>
    <w:rsid w:val="00CD450D"/>
    <w:rsid w:val="00CD7882"/>
    <w:rsid w:val="00CE0B87"/>
    <w:rsid w:val="00CF267C"/>
    <w:rsid w:val="00D1520D"/>
    <w:rsid w:val="00D17A8E"/>
    <w:rsid w:val="00D20E33"/>
    <w:rsid w:val="00D475BB"/>
    <w:rsid w:val="00D56E4A"/>
    <w:rsid w:val="00D63D9A"/>
    <w:rsid w:val="00D833A8"/>
    <w:rsid w:val="00D973CE"/>
    <w:rsid w:val="00DC70D7"/>
    <w:rsid w:val="00DE6261"/>
    <w:rsid w:val="00DF02FF"/>
    <w:rsid w:val="00DF1D27"/>
    <w:rsid w:val="00E0644F"/>
    <w:rsid w:val="00E07900"/>
    <w:rsid w:val="00E146B6"/>
    <w:rsid w:val="00E200B9"/>
    <w:rsid w:val="00E25B57"/>
    <w:rsid w:val="00E52460"/>
    <w:rsid w:val="00E60DCD"/>
    <w:rsid w:val="00E635A0"/>
    <w:rsid w:val="00F169D3"/>
    <w:rsid w:val="00F23088"/>
    <w:rsid w:val="00F27549"/>
    <w:rsid w:val="00F36A3A"/>
    <w:rsid w:val="00F553FF"/>
    <w:rsid w:val="00F617EE"/>
    <w:rsid w:val="00F724D7"/>
    <w:rsid w:val="00F8033C"/>
    <w:rsid w:val="00F9352A"/>
    <w:rsid w:val="00F93BA4"/>
    <w:rsid w:val="00F94618"/>
    <w:rsid w:val="00FA584A"/>
    <w:rsid w:val="00FC4D59"/>
    <w:rsid w:val="00FC56E6"/>
    <w:rsid w:val="00FC6CA9"/>
    <w:rsid w:val="00FE118E"/>
    <w:rsid w:val="00FF1661"/>
    <w:rsid w:val="4FE072AE"/>
    <w:rsid w:val="5B5B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9255A"/>
  <w15:docId w15:val="{94F48E72-24C6-44CE-90EC-EC6D4125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5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"/>
    <w:qFormat/>
    <w:pPr>
      <w:keepNext/>
      <w:tabs>
        <w:tab w:val="left" w:pos="0"/>
        <w:tab w:val="left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tabs>
        <w:tab w:val="left" w:pos="0"/>
        <w:tab w:val="left" w:pos="1080"/>
        <w:tab w:val="left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alloonText">
    <w:name w:val="Balloon Text"/>
    <w:basedOn w:val="Normal"/>
    <w:link w:val="BalloonTextChar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left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CommentText">
    <w:name w:val="annotation text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left" w:pos="360"/>
      </w:tabs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4"/>
      </w:numPr>
      <w:tabs>
        <w:tab w:val="left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left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left" w:pos="1440"/>
      </w:tabs>
      <w:spacing w:before="0" w:after="0"/>
      <w:ind w:left="1440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</w:pPr>
    <w:rPr>
      <w:sz w:val="24"/>
      <w:szCs w:val="24"/>
      <w:lang w:val="en-US" w:bidi="th-TH"/>
    </w:r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table" w:styleId="TableGrid">
    <w:name w:val="Table Grid"/>
    <w:basedOn w:val="TableNormal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odyText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TOC1">
    <w:name w:val="toc 1"/>
    <w:basedOn w:val="Normal"/>
    <w:next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next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customStyle="1" w:styleId="QFQuestion">
    <w:name w:val="QF Question"/>
    <w:basedOn w:val="Normal"/>
    <w:pPr>
      <w:keepNext/>
      <w:numPr>
        <w:ilvl w:val="1"/>
        <w:numId w:val="5"/>
      </w:numPr>
      <w:tabs>
        <w:tab w:val="left" w:pos="0"/>
        <w:tab w:val="left" w:pos="360"/>
        <w:tab w:val="left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6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6"/>
      </w:numPr>
      <w:tabs>
        <w:tab w:val="left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pPr>
      <w:numPr>
        <w:numId w:val="7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Cs w:val="18"/>
      <w:lang w:val="en-IE" w:eastAsia="en-US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customStyle="1" w:styleId="z-TopofForm1">
    <w:name w:val="z-Top of Form1"/>
    <w:basedOn w:val="Normal"/>
    <w:next w:val="Normal"/>
    <w:link w:val="z-TopofFormChar"/>
    <w:uiPriority w:val="99"/>
    <w:unhideWhenUsed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hAnsi="Arial" w:cs="Cordia New"/>
      <w:vanish/>
      <w:sz w:val="16"/>
      <w:lang w:val="en-US" w:bidi="th-TH"/>
    </w:rPr>
  </w:style>
  <w:style w:type="character" w:customStyle="1" w:styleId="z-TopofFormChar">
    <w:name w:val="z-Top of Form Char"/>
    <w:basedOn w:val="DefaultParagraphFont"/>
    <w:link w:val="z-TopofForm1"/>
    <w:uiPriority w:val="99"/>
    <w:rPr>
      <w:rFonts w:ascii="Arial" w:hAnsi="Arial" w:cs="Cordia New"/>
      <w:vanish/>
      <w:sz w:val="16"/>
      <w:lang w:val="en-US" w:eastAsia="en-US" w:bidi="th-TH"/>
    </w:rPr>
  </w:style>
  <w:style w:type="paragraph" w:customStyle="1" w:styleId="z-BottomofForm1">
    <w:name w:val="z-Bottom of Form1"/>
    <w:basedOn w:val="Normal"/>
    <w:next w:val="Normal"/>
    <w:link w:val="z-BottomofFormChar"/>
    <w:uiPriority w:val="99"/>
    <w:unhideWhenUsed/>
    <w:pPr>
      <w:pBdr>
        <w:top w:val="single" w:sz="6" w:space="1" w:color="auto"/>
      </w:pBdr>
      <w:spacing w:before="0" w:after="0" w:line="240" w:lineRule="auto"/>
      <w:jc w:val="center"/>
    </w:pPr>
    <w:rPr>
      <w:rFonts w:ascii="Arial" w:hAnsi="Arial" w:cs="Cordia New"/>
      <w:vanish/>
      <w:sz w:val="16"/>
      <w:lang w:val="en-US" w:bidi="th-TH"/>
    </w:rPr>
  </w:style>
  <w:style w:type="character" w:customStyle="1" w:styleId="z-BottomofFormChar">
    <w:name w:val="z-Bottom of Form Char"/>
    <w:basedOn w:val="DefaultParagraphFont"/>
    <w:link w:val="z-BottomofForm1"/>
    <w:uiPriority w:val="99"/>
    <w:rPr>
      <w:rFonts w:ascii="Arial" w:hAnsi="Arial" w:cs="Cordia New"/>
      <w:vanish/>
      <w:sz w:val="16"/>
      <w:lang w:val="en-US" w:eastAsia="en-US" w:bidi="th-TH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en-US"/>
    </w:rPr>
  </w:style>
  <w:style w:type="paragraph" w:customStyle="1" w:styleId="ListNumberReset">
    <w:name w:val="List Number Reset"/>
    <w:basedOn w:val="Normal"/>
    <w:next w:val="ListNumber"/>
    <w:pPr>
      <w:tabs>
        <w:tab w:val="left" w:pos="720"/>
      </w:tabs>
      <w:spacing w:before="0" w:after="0" w:line="240" w:lineRule="auto"/>
      <w:ind w:hanging="360"/>
      <w:jc w:val="center"/>
    </w:pPr>
    <w:rPr>
      <w:rFonts w:ascii="Arial Bold" w:eastAsiaTheme="minorEastAsia" w:hAnsi="Arial Bold"/>
      <w:b/>
      <w:szCs w:val="2"/>
      <w:lang w:eastAsia="zh-CN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een\Download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395</TotalTime>
  <Pages>10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Prashanth Jaikumar</dc:creator>
  <cp:lastModifiedBy>RVCECH</cp:lastModifiedBy>
  <cp:revision>120</cp:revision>
  <cp:lastPrinted>2009-03-13T17:29:00Z</cp:lastPrinted>
  <dcterms:created xsi:type="dcterms:W3CDTF">2023-11-20T11:29:00Z</dcterms:created>
  <dcterms:modified xsi:type="dcterms:W3CDTF">2024-12-09T05:31:00Z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7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KSOProductBuildVer">
    <vt:lpwstr>1033-11.2.0.11225</vt:lpwstr>
  </property>
  <property fmtid="{D5CDD505-2E9C-101B-9397-08002B2CF9AE}" pid="12" name="ICV">
    <vt:lpwstr>F24B4CAB9AD4421C93C881E0E50DD80C</vt:lpwstr>
  </property>
</Properties>
</file>